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7FD864" w14:textId="77777777" w:rsidR="00A218EB" w:rsidRDefault="00A218EB" w:rsidP="00136711">
      <w:bookmarkStart w:id="0" w:name="_GoBack"/>
      <w:bookmarkEnd w:id="0"/>
    </w:p>
    <w:p w14:paraId="1D9D2868" w14:textId="77777777" w:rsidR="00A218EB" w:rsidRDefault="0017780B" w:rsidP="00A21EDF">
      <w:r>
        <w:rPr>
          <w:noProof/>
          <w:lang w:val="en-IN" w:eastAsia="en-IN"/>
        </w:rPr>
        <mc:AlternateContent>
          <mc:Choice Requires="wps">
            <w:drawing>
              <wp:anchor distT="0" distB="0" distL="114300" distR="114300" simplePos="0" relativeHeight="251657216" behindDoc="0" locked="0" layoutInCell="1" allowOverlap="1" wp14:anchorId="5CE9C3F9" wp14:editId="0F100CFD">
                <wp:simplePos x="0" y="0"/>
                <wp:positionH relativeFrom="page">
                  <wp:posOffset>657225</wp:posOffset>
                </wp:positionH>
                <wp:positionV relativeFrom="page">
                  <wp:posOffset>2800350</wp:posOffset>
                </wp:positionV>
                <wp:extent cx="6515100" cy="4143375"/>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15100" cy="4143375"/>
                        </a:xfrm>
                        <a:prstGeom prst="rect">
                          <a:avLst/>
                        </a:prstGeom>
                        <a:noFill/>
                        <a:ln w="6350">
                          <a:noFill/>
                        </a:ln>
                        <a:effectLst/>
                      </wps:spPr>
                      <wps:txbx>
                        <w:txbxContent>
                          <w:p w14:paraId="3EE0DABB" w14:textId="77777777" w:rsidR="00AA2163" w:rsidRDefault="00AA2163" w:rsidP="006550AC"/>
                          <w:p w14:paraId="53341405" w14:textId="77777777" w:rsidR="00AA2163" w:rsidRDefault="00AA2163" w:rsidP="006550AC"/>
                          <w:p w14:paraId="0FF0E6BA" w14:textId="3989120F" w:rsidR="00AA2163" w:rsidRDefault="00AA2163" w:rsidP="00680E57">
                            <w:pPr>
                              <w:pStyle w:val="Title"/>
                              <w:jc w:val="center"/>
                            </w:pPr>
                            <w:r>
                              <w:t>Functional Design Document</w:t>
                            </w:r>
                          </w:p>
                          <w:p w14:paraId="27D0180E" w14:textId="77777777" w:rsidR="00AA2163" w:rsidRDefault="00AA2163" w:rsidP="006B1A2E"/>
                          <w:p w14:paraId="7537AA8C" w14:textId="74AFD5AE" w:rsidR="00AA2163" w:rsidRPr="00371200" w:rsidRDefault="00AA2163" w:rsidP="00680E57">
                            <w:pPr>
                              <w:pStyle w:val="Subtitle"/>
                              <w:jc w:val="center"/>
                            </w:pPr>
                            <w:r>
                              <w:t xml:space="preserve">EPIC # 48648 - Feature ID - 52316 - </w:t>
                            </w:r>
                            <w:r w:rsidRPr="001C6EC3">
                              <w:t>Status</w:t>
                            </w:r>
                            <w:r w:rsidR="00F85726">
                              <w:t xml:space="preserve"> bar for </w:t>
                            </w:r>
                            <w:r>
                              <w:t>W</w:t>
                            </w:r>
                            <w:r w:rsidRPr="001C6EC3">
                              <w:t xml:space="preserve">orkflow App's </w:t>
                            </w:r>
                            <w:r>
                              <w:t>D</w:t>
                            </w:r>
                            <w:r w:rsidRPr="001C6EC3">
                              <w:t xml:space="preserve">ata </w:t>
                            </w:r>
                            <w:r>
                              <w:t>G</w:t>
                            </w:r>
                            <w:r w:rsidRPr="001C6EC3">
                              <w:t>rid</w:t>
                            </w:r>
                          </w:p>
                          <w:p w14:paraId="7396B86A" w14:textId="77777777" w:rsidR="00AA2163" w:rsidRDefault="00AA2163" w:rsidP="00E44F0B"/>
                          <w:p w14:paraId="782DA893" w14:textId="77777777" w:rsidR="00AA2163" w:rsidRDefault="00AA2163" w:rsidP="00312C78">
                            <w:pPr>
                              <w:ind w:left="4320" w:firstLine="720"/>
                            </w:pPr>
                          </w:p>
                          <w:p w14:paraId="0AA9092A" w14:textId="77777777" w:rsidR="00AA2163" w:rsidRDefault="00AA2163" w:rsidP="00312C78">
                            <w:pPr>
                              <w:ind w:left="4320" w:firstLine="720"/>
                            </w:pPr>
                          </w:p>
                          <w:p w14:paraId="11D14A2E" w14:textId="77777777" w:rsidR="00AA2163" w:rsidRDefault="00AA2163" w:rsidP="00312C78">
                            <w:pPr>
                              <w:ind w:left="4320" w:firstLine="720"/>
                            </w:pPr>
                          </w:p>
                          <w:p w14:paraId="251789D9" w14:textId="77777777" w:rsidR="00AA2163" w:rsidRPr="003F261A" w:rsidRDefault="00AA2163" w:rsidP="001A2416">
                            <w:pPr>
                              <w:shd w:val="clear" w:color="auto" w:fill="FFFFFF"/>
                              <w:ind w:left="4320" w:firstLine="720"/>
                              <w:rPr>
                                <w:color w:val="FF0000"/>
                              </w:rPr>
                            </w:pPr>
                            <w:r>
                              <w:rPr>
                                <w:color w:val="FF0000"/>
                              </w:rPr>
                              <w:t xml:space="preserve">       </w:t>
                            </w:r>
                          </w:p>
                          <w:p w14:paraId="13101A15" w14:textId="77777777" w:rsidR="00AA2163" w:rsidRDefault="00AA2163" w:rsidP="00312C78">
                            <w:pPr>
                              <w:ind w:left="4320" w:firstLine="720"/>
                            </w:pPr>
                          </w:p>
                          <w:p w14:paraId="6BC55FB5" w14:textId="77777777" w:rsidR="00AA2163" w:rsidRDefault="00AA2163" w:rsidP="00312C78">
                            <w:pPr>
                              <w:ind w:left="4320" w:firstLine="720"/>
                            </w:pPr>
                          </w:p>
                          <w:p w14:paraId="0DF598EB" w14:textId="77777777" w:rsidR="00AA2163" w:rsidRPr="00312C78" w:rsidRDefault="00AA2163" w:rsidP="00312C78">
                            <w:pPr>
                              <w:ind w:left="5040" w:firstLine="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CE9C3F9" id="_x0000_t202" coordsize="21600,21600" o:spt="202" path="m,l,21600r21600,l21600,xe">
                <v:stroke joinstyle="miter"/>
                <v:path gradientshapeok="t" o:connecttype="rect"/>
              </v:shapetype>
              <v:shape id="Text Box 34" o:spid="_x0000_s1026" type="#_x0000_t202" style="position:absolute;margin-left:51.75pt;margin-top:220.5pt;width:513pt;height:326.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" filled="f" stroked="f" strokeweight=".5pt">
                <v:path arrowok="t"/>
                <v:textbox>
                  <w:txbxContent>
                    <w:p w14:paraId="3EE0DABB" w14:textId="77777777" w:rsidR="00AA2163" w:rsidRDefault="00AA2163" w:rsidP="006550AC"/>
                    <w:p w14:paraId="53341405" w14:textId="77777777" w:rsidR="00AA2163" w:rsidRDefault="00AA2163" w:rsidP="006550AC"/>
                    <w:p w14:paraId="0FF0E6BA" w14:textId="3989120F" w:rsidR="00AA2163" w:rsidRDefault="00AA2163" w:rsidP="00680E57">
                      <w:pPr>
                        <w:pStyle w:val="Title"/>
                        <w:jc w:val="center"/>
                      </w:pPr>
                      <w:r>
                        <w:t>Functional Design Document</w:t>
                      </w:r>
                    </w:p>
                    <w:p w14:paraId="27D0180E" w14:textId="77777777" w:rsidR="00AA2163" w:rsidRDefault="00AA2163" w:rsidP="006B1A2E"/>
                    <w:p w14:paraId="7537AA8C" w14:textId="74AFD5AE" w:rsidR="00AA2163" w:rsidRPr="00371200" w:rsidRDefault="00AA2163" w:rsidP="00680E57">
                      <w:pPr>
                        <w:pStyle w:val="Subtitle"/>
                        <w:jc w:val="center"/>
                      </w:pPr>
                      <w:r>
                        <w:t xml:space="preserve">EPIC # 48648 - Feature ID - 52316 - </w:t>
                      </w:r>
                      <w:r w:rsidRPr="001C6EC3">
                        <w:t>Status</w:t>
                      </w:r>
                      <w:r w:rsidR="00F85726">
                        <w:t xml:space="preserve"> bar for </w:t>
                      </w:r>
                      <w:r>
                        <w:t>W</w:t>
                      </w:r>
                      <w:r w:rsidRPr="001C6EC3">
                        <w:t xml:space="preserve">orkflow App's </w:t>
                      </w:r>
                      <w:r>
                        <w:t>D</w:t>
                      </w:r>
                      <w:r w:rsidRPr="001C6EC3">
                        <w:t xml:space="preserve">ata </w:t>
                      </w:r>
                      <w:r>
                        <w:t>G</w:t>
                      </w:r>
                      <w:r w:rsidRPr="001C6EC3">
                        <w:t>rid</w:t>
                      </w:r>
                    </w:p>
                    <w:p w14:paraId="7396B86A" w14:textId="77777777" w:rsidR="00AA2163" w:rsidRDefault="00AA2163" w:rsidP="00E44F0B"/>
                    <w:p w14:paraId="782DA893" w14:textId="77777777" w:rsidR="00AA2163" w:rsidRDefault="00AA2163" w:rsidP="00312C78">
                      <w:pPr>
                        <w:ind w:left="4320" w:firstLine="720"/>
                      </w:pPr>
                    </w:p>
                    <w:p w14:paraId="0AA9092A" w14:textId="77777777" w:rsidR="00AA2163" w:rsidRDefault="00AA2163" w:rsidP="00312C78">
                      <w:pPr>
                        <w:ind w:left="4320" w:firstLine="720"/>
                      </w:pPr>
                    </w:p>
                    <w:p w14:paraId="11D14A2E" w14:textId="77777777" w:rsidR="00AA2163" w:rsidRDefault="00AA2163" w:rsidP="00312C78">
                      <w:pPr>
                        <w:ind w:left="4320" w:firstLine="720"/>
                      </w:pPr>
                    </w:p>
                    <w:p w14:paraId="251789D9" w14:textId="77777777" w:rsidR="00AA2163" w:rsidRPr="003F261A" w:rsidRDefault="00AA2163" w:rsidP="001A2416">
                      <w:pPr>
                        <w:shd w:val="clear" w:color="auto" w:fill="FFFFFF"/>
                        <w:ind w:left="4320" w:firstLine="720"/>
                        <w:rPr>
                          <w:color w:val="FF0000"/>
                        </w:rPr>
                      </w:pPr>
                      <w:r>
                        <w:rPr>
                          <w:color w:val="FF0000"/>
                        </w:rPr>
                        <w:t xml:space="preserve">       </w:t>
                      </w:r>
                    </w:p>
                    <w:p w14:paraId="13101A15" w14:textId="77777777" w:rsidR="00AA2163" w:rsidRDefault="00AA2163" w:rsidP="00312C78">
                      <w:pPr>
                        <w:ind w:left="4320" w:firstLine="720"/>
                      </w:pPr>
                    </w:p>
                    <w:p w14:paraId="6BC55FB5" w14:textId="77777777" w:rsidR="00AA2163" w:rsidRDefault="00AA2163" w:rsidP="00312C78">
                      <w:pPr>
                        <w:ind w:left="4320" w:firstLine="720"/>
                      </w:pPr>
                    </w:p>
                    <w:p w14:paraId="0DF598EB" w14:textId="77777777" w:rsidR="00AA2163" w:rsidRPr="00312C78" w:rsidRDefault="00AA2163" w:rsidP="00312C78">
                      <w:pPr>
                        <w:ind w:left="5040" w:firstLine="720"/>
                      </w:pPr>
                    </w:p>
                  </w:txbxContent>
                </v:textbox>
                <w10:wrap anchorx="page" anchory="page"/>
              </v:shape>
            </w:pict>
          </mc:Fallback>
        </mc:AlternateContent>
      </w:r>
    </w:p>
    <w:p w14:paraId="3123DA79" w14:textId="77777777" w:rsidR="00792000" w:rsidRPr="00A218EB" w:rsidRDefault="00792000" w:rsidP="00A21EDF">
      <w:pPr>
        <w:sectPr w:rsidR="00792000" w:rsidRPr="00A218EB" w:rsidSect="00545FE6">
          <w:headerReference w:type="even" r:id="rId11"/>
          <w:headerReference w:type="default" r:id="rId12"/>
          <w:footerReference w:type="even" r:id="rId13"/>
          <w:footerReference w:type="default" r:id="rId14"/>
          <w:headerReference w:type="first" r:id="rId15"/>
          <w:footerReference w:type="first" r:id="rId16"/>
          <w:pgSz w:w="12240" w:h="15840" w:code="1"/>
          <w:pgMar w:top="2880" w:right="1080" w:bottom="1440" w:left="1080" w:header="432" w:footer="1103" w:gutter="0"/>
          <w:cols w:space="720"/>
          <w:titlePg/>
          <w:docGrid w:linePitch="360"/>
        </w:sectPr>
      </w:pPr>
    </w:p>
    <w:bookmarkStart w:id="1" w:name="_Heading_1_(20)" w:displacedByCustomXml="next"/>
    <w:bookmarkEnd w:id="1" w:displacedByCustomXml="next"/>
    <w:bookmarkStart w:id="2" w:name="_Toc430599597" w:displacedByCustomXml="next"/>
    <w:bookmarkStart w:id="3" w:name="_Toc423025017" w:displacedByCustomXml="next"/>
    <w:sdt>
      <w:sdtPr>
        <w:rPr>
          <w:rFonts w:eastAsiaTheme="minorEastAsia" w:cstheme="minorBidi"/>
          <w:caps/>
          <w:smallCaps w:val="0"/>
          <w:color w:val="auto"/>
          <w:sz w:val="20"/>
          <w:szCs w:val="20"/>
        </w:rPr>
        <w:id w:val="-612589382"/>
        <w:docPartObj>
          <w:docPartGallery w:val="Table of Contents"/>
          <w:docPartUnique/>
        </w:docPartObj>
      </w:sdtPr>
      <w:sdtEndPr>
        <w:rPr>
          <w:b/>
          <w:bCs/>
          <w:caps w:val="0"/>
          <w:noProof/>
        </w:rPr>
      </w:sdtEndPr>
      <w:sdtContent>
        <w:p w14:paraId="4B637739" w14:textId="3E5F6BFF" w:rsidR="00E07395" w:rsidRDefault="00E07395">
          <w:pPr>
            <w:pStyle w:val="TOCHeading"/>
          </w:pPr>
          <w:r>
            <w:t>Table of Contents</w:t>
          </w:r>
        </w:p>
        <w:p w14:paraId="38C056C5" w14:textId="4D18329A" w:rsidR="00841064" w:rsidRDefault="00E07395">
          <w:pPr>
            <w:pStyle w:val="TOC1"/>
            <w:tabs>
              <w:tab w:val="right" w:leader="dot" w:pos="10070"/>
            </w:tabs>
            <w:rPr>
              <w:rFonts w:asciiTheme="minorHAnsi" w:hAnsiTheme="minorHAnsi"/>
              <w:noProof/>
              <w:sz w:val="22"/>
              <w:szCs w:val="22"/>
              <w:lang w:val="en-IN" w:eastAsia="en-IN"/>
            </w:rPr>
          </w:pPr>
          <w:r>
            <w:fldChar w:fldCharType="begin"/>
          </w:r>
          <w:r>
            <w:instrText xml:space="preserve"> TOC \o "1-3" \h \z \u </w:instrText>
          </w:r>
          <w:r>
            <w:fldChar w:fldCharType="separate"/>
          </w:r>
          <w:hyperlink w:anchor="_Toc521938482" w:history="1">
            <w:r w:rsidR="00841064" w:rsidRPr="001A255C">
              <w:rPr>
                <w:rStyle w:val="Hyperlink"/>
                <w:noProof/>
              </w:rPr>
              <w:t>EPIC # 48648 - Feature ID - 52316 - Status bar for Workflow App's Data Grid</w:t>
            </w:r>
            <w:r w:rsidR="00841064">
              <w:rPr>
                <w:noProof/>
                <w:webHidden/>
              </w:rPr>
              <w:tab/>
            </w:r>
            <w:r w:rsidR="00841064">
              <w:rPr>
                <w:noProof/>
                <w:webHidden/>
              </w:rPr>
              <w:fldChar w:fldCharType="begin"/>
            </w:r>
            <w:r w:rsidR="00841064">
              <w:rPr>
                <w:noProof/>
                <w:webHidden/>
              </w:rPr>
              <w:instrText xml:space="preserve"> PAGEREF _Toc521938482 \h </w:instrText>
            </w:r>
            <w:r w:rsidR="00841064">
              <w:rPr>
                <w:noProof/>
                <w:webHidden/>
              </w:rPr>
            </w:r>
            <w:r w:rsidR="00841064">
              <w:rPr>
                <w:noProof/>
                <w:webHidden/>
              </w:rPr>
              <w:fldChar w:fldCharType="separate"/>
            </w:r>
            <w:r w:rsidR="00841064">
              <w:rPr>
                <w:noProof/>
                <w:webHidden/>
              </w:rPr>
              <w:t>3</w:t>
            </w:r>
            <w:r w:rsidR="00841064">
              <w:rPr>
                <w:noProof/>
                <w:webHidden/>
              </w:rPr>
              <w:fldChar w:fldCharType="end"/>
            </w:r>
          </w:hyperlink>
        </w:p>
        <w:p w14:paraId="45CD9A8F" w14:textId="7FF8AC73" w:rsidR="00841064" w:rsidRDefault="00C106A2">
          <w:pPr>
            <w:pStyle w:val="TOC3"/>
            <w:tabs>
              <w:tab w:val="right" w:leader="dot" w:pos="10070"/>
            </w:tabs>
            <w:rPr>
              <w:rFonts w:asciiTheme="minorHAnsi" w:hAnsiTheme="minorHAnsi"/>
              <w:noProof/>
              <w:sz w:val="22"/>
              <w:szCs w:val="22"/>
              <w:lang w:val="en-IN" w:eastAsia="en-IN"/>
            </w:rPr>
          </w:pPr>
          <w:hyperlink w:anchor="_Toc521938483" w:history="1">
            <w:r w:rsidR="00841064" w:rsidRPr="001A255C">
              <w:rPr>
                <w:rStyle w:val="Hyperlink"/>
                <w:noProof/>
              </w:rPr>
              <w:t>Current Challenge:</w:t>
            </w:r>
            <w:r w:rsidR="00841064">
              <w:rPr>
                <w:noProof/>
                <w:webHidden/>
              </w:rPr>
              <w:tab/>
            </w:r>
            <w:r w:rsidR="00841064">
              <w:rPr>
                <w:noProof/>
                <w:webHidden/>
              </w:rPr>
              <w:fldChar w:fldCharType="begin"/>
            </w:r>
            <w:r w:rsidR="00841064">
              <w:rPr>
                <w:noProof/>
                <w:webHidden/>
              </w:rPr>
              <w:instrText xml:space="preserve"> PAGEREF _Toc521938483 \h </w:instrText>
            </w:r>
            <w:r w:rsidR="00841064">
              <w:rPr>
                <w:noProof/>
                <w:webHidden/>
              </w:rPr>
            </w:r>
            <w:r w:rsidR="00841064">
              <w:rPr>
                <w:noProof/>
                <w:webHidden/>
              </w:rPr>
              <w:fldChar w:fldCharType="separate"/>
            </w:r>
            <w:r w:rsidR="00841064">
              <w:rPr>
                <w:noProof/>
                <w:webHidden/>
              </w:rPr>
              <w:t>3</w:t>
            </w:r>
            <w:r w:rsidR="00841064">
              <w:rPr>
                <w:noProof/>
                <w:webHidden/>
              </w:rPr>
              <w:fldChar w:fldCharType="end"/>
            </w:r>
          </w:hyperlink>
        </w:p>
        <w:p w14:paraId="7BAF355D" w14:textId="5C93F1C7" w:rsidR="00841064" w:rsidRDefault="00C106A2">
          <w:pPr>
            <w:pStyle w:val="TOC3"/>
            <w:tabs>
              <w:tab w:val="right" w:leader="dot" w:pos="10070"/>
            </w:tabs>
            <w:rPr>
              <w:rFonts w:asciiTheme="minorHAnsi" w:hAnsiTheme="minorHAnsi"/>
              <w:noProof/>
              <w:sz w:val="22"/>
              <w:szCs w:val="22"/>
              <w:lang w:val="en-IN" w:eastAsia="en-IN"/>
            </w:rPr>
          </w:pPr>
          <w:hyperlink w:anchor="_Toc521938484" w:history="1">
            <w:r w:rsidR="00841064" w:rsidRPr="001A255C">
              <w:rPr>
                <w:rStyle w:val="Hyperlink"/>
                <w:noProof/>
              </w:rPr>
              <w:t>Impact of Not Implementing:</w:t>
            </w:r>
            <w:r w:rsidR="00841064">
              <w:rPr>
                <w:noProof/>
                <w:webHidden/>
              </w:rPr>
              <w:tab/>
            </w:r>
            <w:r w:rsidR="00841064">
              <w:rPr>
                <w:noProof/>
                <w:webHidden/>
              </w:rPr>
              <w:fldChar w:fldCharType="begin"/>
            </w:r>
            <w:r w:rsidR="00841064">
              <w:rPr>
                <w:noProof/>
                <w:webHidden/>
              </w:rPr>
              <w:instrText xml:space="preserve"> PAGEREF _Toc521938484 \h </w:instrText>
            </w:r>
            <w:r w:rsidR="00841064">
              <w:rPr>
                <w:noProof/>
                <w:webHidden/>
              </w:rPr>
            </w:r>
            <w:r w:rsidR="00841064">
              <w:rPr>
                <w:noProof/>
                <w:webHidden/>
              </w:rPr>
              <w:fldChar w:fldCharType="separate"/>
            </w:r>
            <w:r w:rsidR="00841064">
              <w:rPr>
                <w:noProof/>
                <w:webHidden/>
              </w:rPr>
              <w:t>3</w:t>
            </w:r>
            <w:r w:rsidR="00841064">
              <w:rPr>
                <w:noProof/>
                <w:webHidden/>
              </w:rPr>
              <w:fldChar w:fldCharType="end"/>
            </w:r>
          </w:hyperlink>
        </w:p>
        <w:p w14:paraId="0B9F33B0" w14:textId="0F693992" w:rsidR="00841064" w:rsidRDefault="00C106A2">
          <w:pPr>
            <w:pStyle w:val="TOC3"/>
            <w:tabs>
              <w:tab w:val="right" w:leader="dot" w:pos="10070"/>
            </w:tabs>
            <w:rPr>
              <w:rFonts w:asciiTheme="minorHAnsi" w:hAnsiTheme="minorHAnsi"/>
              <w:noProof/>
              <w:sz w:val="22"/>
              <w:szCs w:val="22"/>
              <w:lang w:val="en-IN" w:eastAsia="en-IN"/>
            </w:rPr>
          </w:pPr>
          <w:hyperlink w:anchor="_Toc521938485" w:history="1">
            <w:r w:rsidR="00841064" w:rsidRPr="001A255C">
              <w:rPr>
                <w:rStyle w:val="Hyperlink"/>
                <w:noProof/>
              </w:rPr>
              <w:t>Key Requirements and Packaging:</w:t>
            </w:r>
            <w:r w:rsidR="00841064">
              <w:rPr>
                <w:noProof/>
                <w:webHidden/>
              </w:rPr>
              <w:tab/>
            </w:r>
            <w:r w:rsidR="00841064">
              <w:rPr>
                <w:noProof/>
                <w:webHidden/>
              </w:rPr>
              <w:fldChar w:fldCharType="begin"/>
            </w:r>
            <w:r w:rsidR="00841064">
              <w:rPr>
                <w:noProof/>
                <w:webHidden/>
              </w:rPr>
              <w:instrText xml:space="preserve"> PAGEREF _Toc521938485 \h </w:instrText>
            </w:r>
            <w:r w:rsidR="00841064">
              <w:rPr>
                <w:noProof/>
                <w:webHidden/>
              </w:rPr>
            </w:r>
            <w:r w:rsidR="00841064">
              <w:rPr>
                <w:noProof/>
                <w:webHidden/>
              </w:rPr>
              <w:fldChar w:fldCharType="separate"/>
            </w:r>
            <w:r w:rsidR="00841064">
              <w:rPr>
                <w:noProof/>
                <w:webHidden/>
              </w:rPr>
              <w:t>3</w:t>
            </w:r>
            <w:r w:rsidR="00841064">
              <w:rPr>
                <w:noProof/>
                <w:webHidden/>
              </w:rPr>
              <w:fldChar w:fldCharType="end"/>
            </w:r>
          </w:hyperlink>
        </w:p>
        <w:p w14:paraId="758EA700" w14:textId="05A3C575" w:rsidR="00841064" w:rsidRDefault="00C106A2">
          <w:pPr>
            <w:pStyle w:val="TOC1"/>
            <w:tabs>
              <w:tab w:val="right" w:leader="dot" w:pos="10070"/>
            </w:tabs>
            <w:rPr>
              <w:rFonts w:asciiTheme="minorHAnsi" w:hAnsiTheme="minorHAnsi"/>
              <w:noProof/>
              <w:sz w:val="22"/>
              <w:szCs w:val="22"/>
              <w:lang w:val="en-IN" w:eastAsia="en-IN"/>
            </w:rPr>
          </w:pPr>
          <w:hyperlink w:anchor="_Toc521938486" w:history="1">
            <w:r w:rsidR="00841064" w:rsidRPr="001A255C">
              <w:rPr>
                <w:rStyle w:val="Hyperlink"/>
                <w:noProof/>
              </w:rPr>
              <w:t>User Story 1: Status Bar Layout</w:t>
            </w:r>
            <w:r w:rsidR="00841064">
              <w:rPr>
                <w:noProof/>
                <w:webHidden/>
              </w:rPr>
              <w:tab/>
            </w:r>
            <w:r w:rsidR="00841064">
              <w:rPr>
                <w:noProof/>
                <w:webHidden/>
              </w:rPr>
              <w:fldChar w:fldCharType="begin"/>
            </w:r>
            <w:r w:rsidR="00841064">
              <w:rPr>
                <w:noProof/>
                <w:webHidden/>
              </w:rPr>
              <w:instrText xml:space="preserve"> PAGEREF _Toc521938486 \h </w:instrText>
            </w:r>
            <w:r w:rsidR="00841064">
              <w:rPr>
                <w:noProof/>
                <w:webHidden/>
              </w:rPr>
            </w:r>
            <w:r w:rsidR="00841064">
              <w:rPr>
                <w:noProof/>
                <w:webHidden/>
              </w:rPr>
              <w:fldChar w:fldCharType="separate"/>
            </w:r>
            <w:r w:rsidR="00841064">
              <w:rPr>
                <w:noProof/>
                <w:webHidden/>
              </w:rPr>
              <w:t>4</w:t>
            </w:r>
            <w:r w:rsidR="00841064">
              <w:rPr>
                <w:noProof/>
                <w:webHidden/>
              </w:rPr>
              <w:fldChar w:fldCharType="end"/>
            </w:r>
          </w:hyperlink>
        </w:p>
        <w:p w14:paraId="7CA99073" w14:textId="20A333E4" w:rsidR="00841064" w:rsidRDefault="00C106A2">
          <w:pPr>
            <w:pStyle w:val="TOC3"/>
            <w:tabs>
              <w:tab w:val="right" w:leader="dot" w:pos="10070"/>
            </w:tabs>
            <w:rPr>
              <w:rFonts w:asciiTheme="minorHAnsi" w:hAnsiTheme="minorHAnsi"/>
              <w:noProof/>
              <w:sz w:val="22"/>
              <w:szCs w:val="22"/>
              <w:lang w:val="en-IN" w:eastAsia="en-IN"/>
            </w:rPr>
          </w:pPr>
          <w:hyperlink w:anchor="_Toc521938487" w:history="1">
            <w:r w:rsidR="00841064" w:rsidRPr="001A255C">
              <w:rPr>
                <w:rStyle w:val="Hyperlink"/>
                <w:noProof/>
              </w:rPr>
              <w:t>Mock Up: Status Bar Layout</w:t>
            </w:r>
            <w:r w:rsidR="00841064">
              <w:rPr>
                <w:noProof/>
                <w:webHidden/>
              </w:rPr>
              <w:tab/>
            </w:r>
            <w:r w:rsidR="00841064">
              <w:rPr>
                <w:noProof/>
                <w:webHidden/>
              </w:rPr>
              <w:fldChar w:fldCharType="begin"/>
            </w:r>
            <w:r w:rsidR="00841064">
              <w:rPr>
                <w:noProof/>
                <w:webHidden/>
              </w:rPr>
              <w:instrText xml:space="preserve"> PAGEREF _Toc521938487 \h </w:instrText>
            </w:r>
            <w:r w:rsidR="00841064">
              <w:rPr>
                <w:noProof/>
                <w:webHidden/>
              </w:rPr>
            </w:r>
            <w:r w:rsidR="00841064">
              <w:rPr>
                <w:noProof/>
                <w:webHidden/>
              </w:rPr>
              <w:fldChar w:fldCharType="separate"/>
            </w:r>
            <w:r w:rsidR="00841064">
              <w:rPr>
                <w:noProof/>
                <w:webHidden/>
              </w:rPr>
              <w:t>4</w:t>
            </w:r>
            <w:r w:rsidR="00841064">
              <w:rPr>
                <w:noProof/>
                <w:webHidden/>
              </w:rPr>
              <w:fldChar w:fldCharType="end"/>
            </w:r>
          </w:hyperlink>
        </w:p>
        <w:p w14:paraId="101789E3" w14:textId="5F1D4DEF" w:rsidR="00841064" w:rsidRDefault="00C106A2">
          <w:pPr>
            <w:pStyle w:val="TOC1"/>
            <w:tabs>
              <w:tab w:val="right" w:leader="dot" w:pos="10070"/>
            </w:tabs>
            <w:rPr>
              <w:rFonts w:asciiTheme="minorHAnsi" w:hAnsiTheme="minorHAnsi"/>
              <w:noProof/>
              <w:sz w:val="22"/>
              <w:szCs w:val="22"/>
              <w:lang w:val="en-IN" w:eastAsia="en-IN"/>
            </w:rPr>
          </w:pPr>
          <w:hyperlink w:anchor="_Toc521938488" w:history="1">
            <w:r w:rsidR="00841064" w:rsidRPr="001A255C">
              <w:rPr>
                <w:rStyle w:val="Hyperlink"/>
                <w:noProof/>
              </w:rPr>
              <w:t>User Story 2: Current Page and traversing through pages</w:t>
            </w:r>
            <w:r w:rsidR="00841064">
              <w:rPr>
                <w:noProof/>
                <w:webHidden/>
              </w:rPr>
              <w:tab/>
            </w:r>
            <w:r w:rsidR="00841064">
              <w:rPr>
                <w:noProof/>
                <w:webHidden/>
              </w:rPr>
              <w:fldChar w:fldCharType="begin"/>
            </w:r>
            <w:r w:rsidR="00841064">
              <w:rPr>
                <w:noProof/>
                <w:webHidden/>
              </w:rPr>
              <w:instrText xml:space="preserve"> PAGEREF _Toc521938488 \h </w:instrText>
            </w:r>
            <w:r w:rsidR="00841064">
              <w:rPr>
                <w:noProof/>
                <w:webHidden/>
              </w:rPr>
            </w:r>
            <w:r w:rsidR="00841064">
              <w:rPr>
                <w:noProof/>
                <w:webHidden/>
              </w:rPr>
              <w:fldChar w:fldCharType="separate"/>
            </w:r>
            <w:r w:rsidR="00841064">
              <w:rPr>
                <w:noProof/>
                <w:webHidden/>
              </w:rPr>
              <w:t>5</w:t>
            </w:r>
            <w:r w:rsidR="00841064">
              <w:rPr>
                <w:noProof/>
                <w:webHidden/>
              </w:rPr>
              <w:fldChar w:fldCharType="end"/>
            </w:r>
          </w:hyperlink>
        </w:p>
        <w:p w14:paraId="7211718C" w14:textId="23B72608" w:rsidR="00841064" w:rsidRDefault="00C106A2">
          <w:pPr>
            <w:pStyle w:val="TOC3"/>
            <w:tabs>
              <w:tab w:val="right" w:leader="dot" w:pos="10070"/>
            </w:tabs>
            <w:rPr>
              <w:rFonts w:asciiTheme="minorHAnsi" w:hAnsiTheme="minorHAnsi"/>
              <w:noProof/>
              <w:sz w:val="22"/>
              <w:szCs w:val="22"/>
              <w:lang w:val="en-IN" w:eastAsia="en-IN"/>
            </w:rPr>
          </w:pPr>
          <w:hyperlink w:anchor="_Toc521938489" w:history="1">
            <w:r w:rsidR="00841064" w:rsidRPr="001A255C">
              <w:rPr>
                <w:rStyle w:val="Hyperlink"/>
                <w:noProof/>
              </w:rPr>
              <w:t>Mock Up:</w:t>
            </w:r>
            <w:r w:rsidR="00841064">
              <w:rPr>
                <w:noProof/>
                <w:webHidden/>
              </w:rPr>
              <w:tab/>
            </w:r>
            <w:r w:rsidR="00841064">
              <w:rPr>
                <w:noProof/>
                <w:webHidden/>
              </w:rPr>
              <w:fldChar w:fldCharType="begin"/>
            </w:r>
            <w:r w:rsidR="00841064">
              <w:rPr>
                <w:noProof/>
                <w:webHidden/>
              </w:rPr>
              <w:instrText xml:space="preserve"> PAGEREF _Toc521938489 \h </w:instrText>
            </w:r>
            <w:r w:rsidR="00841064">
              <w:rPr>
                <w:noProof/>
                <w:webHidden/>
              </w:rPr>
            </w:r>
            <w:r w:rsidR="00841064">
              <w:rPr>
                <w:noProof/>
                <w:webHidden/>
              </w:rPr>
              <w:fldChar w:fldCharType="separate"/>
            </w:r>
            <w:r w:rsidR="00841064">
              <w:rPr>
                <w:noProof/>
                <w:webHidden/>
              </w:rPr>
              <w:t>5</w:t>
            </w:r>
            <w:r w:rsidR="00841064">
              <w:rPr>
                <w:noProof/>
                <w:webHidden/>
              </w:rPr>
              <w:fldChar w:fldCharType="end"/>
            </w:r>
          </w:hyperlink>
        </w:p>
        <w:p w14:paraId="223E0EE2" w14:textId="3D519346" w:rsidR="00841064" w:rsidRDefault="00C106A2">
          <w:pPr>
            <w:pStyle w:val="TOC3"/>
            <w:tabs>
              <w:tab w:val="right" w:leader="dot" w:pos="10070"/>
            </w:tabs>
            <w:rPr>
              <w:rFonts w:asciiTheme="minorHAnsi" w:hAnsiTheme="minorHAnsi"/>
              <w:noProof/>
              <w:sz w:val="22"/>
              <w:szCs w:val="22"/>
              <w:lang w:val="en-IN" w:eastAsia="en-IN"/>
            </w:rPr>
          </w:pPr>
          <w:hyperlink w:anchor="_Toc521938490" w:history="1">
            <w:r w:rsidR="00841064" w:rsidRPr="001A255C">
              <w:rPr>
                <w:rStyle w:val="Hyperlink"/>
                <w:noProof/>
              </w:rPr>
              <w:t>Conditions:</w:t>
            </w:r>
            <w:r w:rsidR="00841064">
              <w:rPr>
                <w:noProof/>
                <w:webHidden/>
              </w:rPr>
              <w:tab/>
            </w:r>
            <w:r w:rsidR="00841064">
              <w:rPr>
                <w:noProof/>
                <w:webHidden/>
              </w:rPr>
              <w:fldChar w:fldCharType="begin"/>
            </w:r>
            <w:r w:rsidR="00841064">
              <w:rPr>
                <w:noProof/>
                <w:webHidden/>
              </w:rPr>
              <w:instrText xml:space="preserve"> PAGEREF _Toc521938490 \h </w:instrText>
            </w:r>
            <w:r w:rsidR="00841064">
              <w:rPr>
                <w:noProof/>
                <w:webHidden/>
              </w:rPr>
            </w:r>
            <w:r w:rsidR="00841064">
              <w:rPr>
                <w:noProof/>
                <w:webHidden/>
              </w:rPr>
              <w:fldChar w:fldCharType="separate"/>
            </w:r>
            <w:r w:rsidR="00841064">
              <w:rPr>
                <w:noProof/>
                <w:webHidden/>
              </w:rPr>
              <w:t>5</w:t>
            </w:r>
            <w:r w:rsidR="00841064">
              <w:rPr>
                <w:noProof/>
                <w:webHidden/>
              </w:rPr>
              <w:fldChar w:fldCharType="end"/>
            </w:r>
          </w:hyperlink>
        </w:p>
        <w:p w14:paraId="41CDB3DE" w14:textId="39B36485" w:rsidR="00841064" w:rsidRDefault="00C106A2">
          <w:pPr>
            <w:pStyle w:val="TOC3"/>
            <w:tabs>
              <w:tab w:val="right" w:leader="dot" w:pos="10070"/>
            </w:tabs>
            <w:rPr>
              <w:rFonts w:asciiTheme="minorHAnsi" w:hAnsiTheme="minorHAnsi"/>
              <w:noProof/>
              <w:sz w:val="22"/>
              <w:szCs w:val="22"/>
              <w:lang w:val="en-IN" w:eastAsia="en-IN"/>
            </w:rPr>
          </w:pPr>
          <w:hyperlink w:anchor="_Toc521938491" w:history="1">
            <w:r w:rsidR="00841064" w:rsidRPr="001A255C">
              <w:rPr>
                <w:rStyle w:val="Hyperlink"/>
                <w:noProof/>
              </w:rPr>
              <w:t>Acceptance Criteria:</w:t>
            </w:r>
            <w:r w:rsidR="00841064">
              <w:rPr>
                <w:noProof/>
                <w:webHidden/>
              </w:rPr>
              <w:tab/>
            </w:r>
            <w:r w:rsidR="00841064">
              <w:rPr>
                <w:noProof/>
                <w:webHidden/>
              </w:rPr>
              <w:fldChar w:fldCharType="begin"/>
            </w:r>
            <w:r w:rsidR="00841064">
              <w:rPr>
                <w:noProof/>
                <w:webHidden/>
              </w:rPr>
              <w:instrText xml:space="preserve"> PAGEREF _Toc521938491 \h </w:instrText>
            </w:r>
            <w:r w:rsidR="00841064">
              <w:rPr>
                <w:noProof/>
                <w:webHidden/>
              </w:rPr>
            </w:r>
            <w:r w:rsidR="00841064">
              <w:rPr>
                <w:noProof/>
                <w:webHidden/>
              </w:rPr>
              <w:fldChar w:fldCharType="separate"/>
            </w:r>
            <w:r w:rsidR="00841064">
              <w:rPr>
                <w:noProof/>
                <w:webHidden/>
              </w:rPr>
              <w:t>6</w:t>
            </w:r>
            <w:r w:rsidR="00841064">
              <w:rPr>
                <w:noProof/>
                <w:webHidden/>
              </w:rPr>
              <w:fldChar w:fldCharType="end"/>
            </w:r>
          </w:hyperlink>
        </w:p>
        <w:p w14:paraId="0B7A153B" w14:textId="16960D5E" w:rsidR="00841064" w:rsidRDefault="00C106A2">
          <w:pPr>
            <w:pStyle w:val="TOC1"/>
            <w:tabs>
              <w:tab w:val="right" w:leader="dot" w:pos="10070"/>
            </w:tabs>
            <w:rPr>
              <w:rFonts w:asciiTheme="minorHAnsi" w:hAnsiTheme="minorHAnsi"/>
              <w:noProof/>
              <w:sz w:val="22"/>
              <w:szCs w:val="22"/>
              <w:lang w:val="en-IN" w:eastAsia="en-IN"/>
            </w:rPr>
          </w:pPr>
          <w:hyperlink w:anchor="_Toc521938492" w:history="1">
            <w:r w:rsidR="00841064" w:rsidRPr="001A255C">
              <w:rPr>
                <w:rStyle w:val="Hyperlink"/>
                <w:noProof/>
              </w:rPr>
              <w:t>User Story 3: Changing Page Size</w:t>
            </w:r>
            <w:r w:rsidR="00841064">
              <w:rPr>
                <w:noProof/>
                <w:webHidden/>
              </w:rPr>
              <w:tab/>
            </w:r>
            <w:r w:rsidR="00841064">
              <w:rPr>
                <w:noProof/>
                <w:webHidden/>
              </w:rPr>
              <w:fldChar w:fldCharType="begin"/>
            </w:r>
            <w:r w:rsidR="00841064">
              <w:rPr>
                <w:noProof/>
                <w:webHidden/>
              </w:rPr>
              <w:instrText xml:space="preserve"> PAGEREF _Toc521938492 \h </w:instrText>
            </w:r>
            <w:r w:rsidR="00841064">
              <w:rPr>
                <w:noProof/>
                <w:webHidden/>
              </w:rPr>
            </w:r>
            <w:r w:rsidR="00841064">
              <w:rPr>
                <w:noProof/>
                <w:webHidden/>
              </w:rPr>
              <w:fldChar w:fldCharType="separate"/>
            </w:r>
            <w:r w:rsidR="00841064">
              <w:rPr>
                <w:noProof/>
                <w:webHidden/>
              </w:rPr>
              <w:t>7</w:t>
            </w:r>
            <w:r w:rsidR="00841064">
              <w:rPr>
                <w:noProof/>
                <w:webHidden/>
              </w:rPr>
              <w:fldChar w:fldCharType="end"/>
            </w:r>
          </w:hyperlink>
        </w:p>
        <w:p w14:paraId="658D3A25" w14:textId="54927BB5" w:rsidR="00841064" w:rsidRDefault="00C106A2">
          <w:pPr>
            <w:pStyle w:val="TOC3"/>
            <w:tabs>
              <w:tab w:val="right" w:leader="dot" w:pos="10070"/>
            </w:tabs>
            <w:rPr>
              <w:rFonts w:asciiTheme="minorHAnsi" w:hAnsiTheme="minorHAnsi"/>
              <w:noProof/>
              <w:sz w:val="22"/>
              <w:szCs w:val="22"/>
              <w:lang w:val="en-IN" w:eastAsia="en-IN"/>
            </w:rPr>
          </w:pPr>
          <w:hyperlink w:anchor="_Toc521938493" w:history="1">
            <w:r w:rsidR="00841064" w:rsidRPr="001A255C">
              <w:rPr>
                <w:rStyle w:val="Hyperlink"/>
                <w:noProof/>
              </w:rPr>
              <w:t>Mock Up:</w:t>
            </w:r>
            <w:r w:rsidR="00841064">
              <w:rPr>
                <w:noProof/>
                <w:webHidden/>
              </w:rPr>
              <w:tab/>
            </w:r>
            <w:r w:rsidR="00841064">
              <w:rPr>
                <w:noProof/>
                <w:webHidden/>
              </w:rPr>
              <w:fldChar w:fldCharType="begin"/>
            </w:r>
            <w:r w:rsidR="00841064">
              <w:rPr>
                <w:noProof/>
                <w:webHidden/>
              </w:rPr>
              <w:instrText xml:space="preserve"> PAGEREF _Toc521938493 \h </w:instrText>
            </w:r>
            <w:r w:rsidR="00841064">
              <w:rPr>
                <w:noProof/>
                <w:webHidden/>
              </w:rPr>
            </w:r>
            <w:r w:rsidR="00841064">
              <w:rPr>
                <w:noProof/>
                <w:webHidden/>
              </w:rPr>
              <w:fldChar w:fldCharType="separate"/>
            </w:r>
            <w:r w:rsidR="00841064">
              <w:rPr>
                <w:noProof/>
                <w:webHidden/>
              </w:rPr>
              <w:t>7</w:t>
            </w:r>
            <w:r w:rsidR="00841064">
              <w:rPr>
                <w:noProof/>
                <w:webHidden/>
              </w:rPr>
              <w:fldChar w:fldCharType="end"/>
            </w:r>
          </w:hyperlink>
        </w:p>
        <w:p w14:paraId="75FC82BE" w14:textId="46B8FE60" w:rsidR="00841064" w:rsidRDefault="00C106A2">
          <w:pPr>
            <w:pStyle w:val="TOC3"/>
            <w:tabs>
              <w:tab w:val="right" w:leader="dot" w:pos="10070"/>
            </w:tabs>
            <w:rPr>
              <w:rFonts w:asciiTheme="minorHAnsi" w:hAnsiTheme="minorHAnsi"/>
              <w:noProof/>
              <w:sz w:val="22"/>
              <w:szCs w:val="22"/>
              <w:lang w:val="en-IN" w:eastAsia="en-IN"/>
            </w:rPr>
          </w:pPr>
          <w:hyperlink w:anchor="_Toc521938494" w:history="1">
            <w:r w:rsidR="00841064" w:rsidRPr="001A255C">
              <w:rPr>
                <w:rStyle w:val="Hyperlink"/>
                <w:noProof/>
              </w:rPr>
              <w:t>Conditions:</w:t>
            </w:r>
            <w:r w:rsidR="00841064">
              <w:rPr>
                <w:noProof/>
                <w:webHidden/>
              </w:rPr>
              <w:tab/>
            </w:r>
            <w:r w:rsidR="00841064">
              <w:rPr>
                <w:noProof/>
                <w:webHidden/>
              </w:rPr>
              <w:fldChar w:fldCharType="begin"/>
            </w:r>
            <w:r w:rsidR="00841064">
              <w:rPr>
                <w:noProof/>
                <w:webHidden/>
              </w:rPr>
              <w:instrText xml:space="preserve"> PAGEREF _Toc521938494 \h </w:instrText>
            </w:r>
            <w:r w:rsidR="00841064">
              <w:rPr>
                <w:noProof/>
                <w:webHidden/>
              </w:rPr>
            </w:r>
            <w:r w:rsidR="00841064">
              <w:rPr>
                <w:noProof/>
                <w:webHidden/>
              </w:rPr>
              <w:fldChar w:fldCharType="separate"/>
            </w:r>
            <w:r w:rsidR="00841064">
              <w:rPr>
                <w:noProof/>
                <w:webHidden/>
              </w:rPr>
              <w:t>7</w:t>
            </w:r>
            <w:r w:rsidR="00841064">
              <w:rPr>
                <w:noProof/>
                <w:webHidden/>
              </w:rPr>
              <w:fldChar w:fldCharType="end"/>
            </w:r>
          </w:hyperlink>
        </w:p>
        <w:p w14:paraId="7330A30A" w14:textId="2E357E39" w:rsidR="00841064" w:rsidRDefault="00C106A2">
          <w:pPr>
            <w:pStyle w:val="TOC3"/>
            <w:tabs>
              <w:tab w:val="right" w:leader="dot" w:pos="10070"/>
            </w:tabs>
            <w:rPr>
              <w:rFonts w:asciiTheme="minorHAnsi" w:hAnsiTheme="minorHAnsi"/>
              <w:noProof/>
              <w:sz w:val="22"/>
              <w:szCs w:val="22"/>
              <w:lang w:val="en-IN" w:eastAsia="en-IN"/>
            </w:rPr>
          </w:pPr>
          <w:hyperlink w:anchor="_Toc521938495" w:history="1">
            <w:r w:rsidR="00841064" w:rsidRPr="001A255C">
              <w:rPr>
                <w:rStyle w:val="Hyperlink"/>
                <w:noProof/>
              </w:rPr>
              <w:t>Acceptance Criteria:</w:t>
            </w:r>
            <w:r w:rsidR="00841064">
              <w:rPr>
                <w:noProof/>
                <w:webHidden/>
              </w:rPr>
              <w:tab/>
            </w:r>
            <w:r w:rsidR="00841064">
              <w:rPr>
                <w:noProof/>
                <w:webHidden/>
              </w:rPr>
              <w:fldChar w:fldCharType="begin"/>
            </w:r>
            <w:r w:rsidR="00841064">
              <w:rPr>
                <w:noProof/>
                <w:webHidden/>
              </w:rPr>
              <w:instrText xml:space="preserve"> PAGEREF _Toc521938495 \h </w:instrText>
            </w:r>
            <w:r w:rsidR="00841064">
              <w:rPr>
                <w:noProof/>
                <w:webHidden/>
              </w:rPr>
            </w:r>
            <w:r w:rsidR="00841064">
              <w:rPr>
                <w:noProof/>
                <w:webHidden/>
              </w:rPr>
              <w:fldChar w:fldCharType="separate"/>
            </w:r>
            <w:r w:rsidR="00841064">
              <w:rPr>
                <w:noProof/>
                <w:webHidden/>
              </w:rPr>
              <w:t>8</w:t>
            </w:r>
            <w:r w:rsidR="00841064">
              <w:rPr>
                <w:noProof/>
                <w:webHidden/>
              </w:rPr>
              <w:fldChar w:fldCharType="end"/>
            </w:r>
          </w:hyperlink>
        </w:p>
        <w:p w14:paraId="2BEBA5C1" w14:textId="36534A8F" w:rsidR="00841064" w:rsidRDefault="00C106A2">
          <w:pPr>
            <w:pStyle w:val="TOC1"/>
            <w:tabs>
              <w:tab w:val="right" w:leader="dot" w:pos="10070"/>
            </w:tabs>
            <w:rPr>
              <w:rFonts w:asciiTheme="minorHAnsi" w:hAnsiTheme="minorHAnsi"/>
              <w:noProof/>
              <w:sz w:val="22"/>
              <w:szCs w:val="22"/>
              <w:lang w:val="en-IN" w:eastAsia="en-IN"/>
            </w:rPr>
          </w:pPr>
          <w:hyperlink w:anchor="_Toc521938496" w:history="1">
            <w:r w:rsidR="00841064" w:rsidRPr="001A255C">
              <w:rPr>
                <w:rStyle w:val="Hyperlink"/>
                <w:noProof/>
              </w:rPr>
              <w:t>User Story 4: Filter Applied</w:t>
            </w:r>
            <w:r w:rsidR="00841064">
              <w:rPr>
                <w:noProof/>
                <w:webHidden/>
              </w:rPr>
              <w:tab/>
            </w:r>
            <w:r w:rsidR="00841064">
              <w:rPr>
                <w:noProof/>
                <w:webHidden/>
              </w:rPr>
              <w:fldChar w:fldCharType="begin"/>
            </w:r>
            <w:r w:rsidR="00841064">
              <w:rPr>
                <w:noProof/>
                <w:webHidden/>
              </w:rPr>
              <w:instrText xml:space="preserve"> PAGEREF _Toc521938496 \h </w:instrText>
            </w:r>
            <w:r w:rsidR="00841064">
              <w:rPr>
                <w:noProof/>
                <w:webHidden/>
              </w:rPr>
            </w:r>
            <w:r w:rsidR="00841064">
              <w:rPr>
                <w:noProof/>
                <w:webHidden/>
              </w:rPr>
              <w:fldChar w:fldCharType="separate"/>
            </w:r>
            <w:r w:rsidR="00841064">
              <w:rPr>
                <w:noProof/>
                <w:webHidden/>
              </w:rPr>
              <w:t>9</w:t>
            </w:r>
            <w:r w:rsidR="00841064">
              <w:rPr>
                <w:noProof/>
                <w:webHidden/>
              </w:rPr>
              <w:fldChar w:fldCharType="end"/>
            </w:r>
          </w:hyperlink>
        </w:p>
        <w:p w14:paraId="0A429EFB" w14:textId="3534784C" w:rsidR="00841064" w:rsidRDefault="00C106A2">
          <w:pPr>
            <w:pStyle w:val="TOC3"/>
            <w:tabs>
              <w:tab w:val="right" w:leader="dot" w:pos="10070"/>
            </w:tabs>
            <w:rPr>
              <w:rFonts w:asciiTheme="minorHAnsi" w:hAnsiTheme="minorHAnsi"/>
              <w:noProof/>
              <w:sz w:val="22"/>
              <w:szCs w:val="22"/>
              <w:lang w:val="en-IN" w:eastAsia="en-IN"/>
            </w:rPr>
          </w:pPr>
          <w:hyperlink w:anchor="_Toc521938497" w:history="1">
            <w:r w:rsidR="00841064" w:rsidRPr="001A255C">
              <w:rPr>
                <w:rStyle w:val="Hyperlink"/>
                <w:noProof/>
              </w:rPr>
              <w:t>Mock Up:</w:t>
            </w:r>
            <w:r w:rsidR="00841064">
              <w:rPr>
                <w:noProof/>
                <w:webHidden/>
              </w:rPr>
              <w:tab/>
            </w:r>
            <w:r w:rsidR="00841064">
              <w:rPr>
                <w:noProof/>
                <w:webHidden/>
              </w:rPr>
              <w:fldChar w:fldCharType="begin"/>
            </w:r>
            <w:r w:rsidR="00841064">
              <w:rPr>
                <w:noProof/>
                <w:webHidden/>
              </w:rPr>
              <w:instrText xml:space="preserve"> PAGEREF _Toc521938497 \h </w:instrText>
            </w:r>
            <w:r w:rsidR="00841064">
              <w:rPr>
                <w:noProof/>
                <w:webHidden/>
              </w:rPr>
            </w:r>
            <w:r w:rsidR="00841064">
              <w:rPr>
                <w:noProof/>
                <w:webHidden/>
              </w:rPr>
              <w:fldChar w:fldCharType="separate"/>
            </w:r>
            <w:r w:rsidR="00841064">
              <w:rPr>
                <w:noProof/>
                <w:webHidden/>
              </w:rPr>
              <w:t>9</w:t>
            </w:r>
            <w:r w:rsidR="00841064">
              <w:rPr>
                <w:noProof/>
                <w:webHidden/>
              </w:rPr>
              <w:fldChar w:fldCharType="end"/>
            </w:r>
          </w:hyperlink>
        </w:p>
        <w:p w14:paraId="38D9A9B3" w14:textId="7A89EF42" w:rsidR="00841064" w:rsidRDefault="00C106A2">
          <w:pPr>
            <w:pStyle w:val="TOC3"/>
            <w:tabs>
              <w:tab w:val="right" w:leader="dot" w:pos="10070"/>
            </w:tabs>
            <w:rPr>
              <w:rFonts w:asciiTheme="minorHAnsi" w:hAnsiTheme="minorHAnsi"/>
              <w:noProof/>
              <w:sz w:val="22"/>
              <w:szCs w:val="22"/>
              <w:lang w:val="en-IN" w:eastAsia="en-IN"/>
            </w:rPr>
          </w:pPr>
          <w:hyperlink w:anchor="_Toc521938498" w:history="1">
            <w:r w:rsidR="00841064" w:rsidRPr="001A255C">
              <w:rPr>
                <w:rStyle w:val="Hyperlink"/>
                <w:noProof/>
              </w:rPr>
              <w:t>Conditions:</w:t>
            </w:r>
            <w:r w:rsidR="00841064">
              <w:rPr>
                <w:noProof/>
                <w:webHidden/>
              </w:rPr>
              <w:tab/>
            </w:r>
            <w:r w:rsidR="00841064">
              <w:rPr>
                <w:noProof/>
                <w:webHidden/>
              </w:rPr>
              <w:fldChar w:fldCharType="begin"/>
            </w:r>
            <w:r w:rsidR="00841064">
              <w:rPr>
                <w:noProof/>
                <w:webHidden/>
              </w:rPr>
              <w:instrText xml:space="preserve"> PAGEREF _Toc521938498 \h </w:instrText>
            </w:r>
            <w:r w:rsidR="00841064">
              <w:rPr>
                <w:noProof/>
                <w:webHidden/>
              </w:rPr>
            </w:r>
            <w:r w:rsidR="00841064">
              <w:rPr>
                <w:noProof/>
                <w:webHidden/>
              </w:rPr>
              <w:fldChar w:fldCharType="separate"/>
            </w:r>
            <w:r w:rsidR="00841064">
              <w:rPr>
                <w:noProof/>
                <w:webHidden/>
              </w:rPr>
              <w:t>9</w:t>
            </w:r>
            <w:r w:rsidR="00841064">
              <w:rPr>
                <w:noProof/>
                <w:webHidden/>
              </w:rPr>
              <w:fldChar w:fldCharType="end"/>
            </w:r>
          </w:hyperlink>
        </w:p>
        <w:p w14:paraId="114FF971" w14:textId="07C00DB1" w:rsidR="00841064" w:rsidRDefault="00C106A2">
          <w:pPr>
            <w:pStyle w:val="TOC3"/>
            <w:tabs>
              <w:tab w:val="right" w:leader="dot" w:pos="10070"/>
            </w:tabs>
            <w:rPr>
              <w:rFonts w:asciiTheme="minorHAnsi" w:hAnsiTheme="minorHAnsi"/>
              <w:noProof/>
              <w:sz w:val="22"/>
              <w:szCs w:val="22"/>
              <w:lang w:val="en-IN" w:eastAsia="en-IN"/>
            </w:rPr>
          </w:pPr>
          <w:hyperlink w:anchor="_Toc521938499" w:history="1">
            <w:r w:rsidR="00841064" w:rsidRPr="001A255C">
              <w:rPr>
                <w:rStyle w:val="Hyperlink"/>
                <w:noProof/>
              </w:rPr>
              <w:t>Acceptance Criteria:</w:t>
            </w:r>
            <w:r w:rsidR="00841064">
              <w:rPr>
                <w:noProof/>
                <w:webHidden/>
              </w:rPr>
              <w:tab/>
            </w:r>
            <w:r w:rsidR="00841064">
              <w:rPr>
                <w:noProof/>
                <w:webHidden/>
              </w:rPr>
              <w:fldChar w:fldCharType="begin"/>
            </w:r>
            <w:r w:rsidR="00841064">
              <w:rPr>
                <w:noProof/>
                <w:webHidden/>
              </w:rPr>
              <w:instrText xml:space="preserve"> PAGEREF _Toc521938499 \h </w:instrText>
            </w:r>
            <w:r w:rsidR="00841064">
              <w:rPr>
                <w:noProof/>
                <w:webHidden/>
              </w:rPr>
            </w:r>
            <w:r w:rsidR="00841064">
              <w:rPr>
                <w:noProof/>
                <w:webHidden/>
              </w:rPr>
              <w:fldChar w:fldCharType="separate"/>
            </w:r>
            <w:r w:rsidR="00841064">
              <w:rPr>
                <w:noProof/>
                <w:webHidden/>
              </w:rPr>
              <w:t>10</w:t>
            </w:r>
            <w:r w:rsidR="00841064">
              <w:rPr>
                <w:noProof/>
                <w:webHidden/>
              </w:rPr>
              <w:fldChar w:fldCharType="end"/>
            </w:r>
          </w:hyperlink>
        </w:p>
        <w:p w14:paraId="44212D7B" w14:textId="25B8670D" w:rsidR="00841064" w:rsidRDefault="00C106A2">
          <w:pPr>
            <w:pStyle w:val="TOC1"/>
            <w:tabs>
              <w:tab w:val="right" w:leader="dot" w:pos="10070"/>
            </w:tabs>
            <w:rPr>
              <w:rFonts w:asciiTheme="minorHAnsi" w:hAnsiTheme="minorHAnsi"/>
              <w:noProof/>
              <w:sz w:val="22"/>
              <w:szCs w:val="22"/>
              <w:lang w:val="en-IN" w:eastAsia="en-IN"/>
            </w:rPr>
          </w:pPr>
          <w:hyperlink w:anchor="_Toc521938500" w:history="1">
            <w:r w:rsidR="00841064" w:rsidRPr="001A255C">
              <w:rPr>
                <w:rStyle w:val="Hyperlink"/>
                <w:noProof/>
              </w:rPr>
              <w:t>User Story 5: Columns Hidden</w:t>
            </w:r>
            <w:r w:rsidR="00841064">
              <w:rPr>
                <w:noProof/>
                <w:webHidden/>
              </w:rPr>
              <w:tab/>
            </w:r>
            <w:r w:rsidR="00841064">
              <w:rPr>
                <w:noProof/>
                <w:webHidden/>
              </w:rPr>
              <w:fldChar w:fldCharType="begin"/>
            </w:r>
            <w:r w:rsidR="00841064">
              <w:rPr>
                <w:noProof/>
                <w:webHidden/>
              </w:rPr>
              <w:instrText xml:space="preserve"> PAGEREF _Toc521938500 \h </w:instrText>
            </w:r>
            <w:r w:rsidR="00841064">
              <w:rPr>
                <w:noProof/>
                <w:webHidden/>
              </w:rPr>
            </w:r>
            <w:r w:rsidR="00841064">
              <w:rPr>
                <w:noProof/>
                <w:webHidden/>
              </w:rPr>
              <w:fldChar w:fldCharType="separate"/>
            </w:r>
            <w:r w:rsidR="00841064">
              <w:rPr>
                <w:noProof/>
                <w:webHidden/>
              </w:rPr>
              <w:t>11</w:t>
            </w:r>
            <w:r w:rsidR="00841064">
              <w:rPr>
                <w:noProof/>
                <w:webHidden/>
              </w:rPr>
              <w:fldChar w:fldCharType="end"/>
            </w:r>
          </w:hyperlink>
        </w:p>
        <w:p w14:paraId="47DAA1D2" w14:textId="337A5D74" w:rsidR="00841064" w:rsidRDefault="00C106A2">
          <w:pPr>
            <w:pStyle w:val="TOC3"/>
            <w:tabs>
              <w:tab w:val="right" w:leader="dot" w:pos="10070"/>
            </w:tabs>
            <w:rPr>
              <w:rFonts w:asciiTheme="minorHAnsi" w:hAnsiTheme="minorHAnsi"/>
              <w:noProof/>
              <w:sz w:val="22"/>
              <w:szCs w:val="22"/>
              <w:lang w:val="en-IN" w:eastAsia="en-IN"/>
            </w:rPr>
          </w:pPr>
          <w:hyperlink w:anchor="_Toc521938501" w:history="1">
            <w:r w:rsidR="00841064" w:rsidRPr="001A255C">
              <w:rPr>
                <w:rStyle w:val="Hyperlink"/>
                <w:noProof/>
              </w:rPr>
              <w:t>Mock Up:</w:t>
            </w:r>
            <w:r w:rsidR="00841064">
              <w:rPr>
                <w:noProof/>
                <w:webHidden/>
              </w:rPr>
              <w:tab/>
            </w:r>
            <w:r w:rsidR="00841064">
              <w:rPr>
                <w:noProof/>
                <w:webHidden/>
              </w:rPr>
              <w:fldChar w:fldCharType="begin"/>
            </w:r>
            <w:r w:rsidR="00841064">
              <w:rPr>
                <w:noProof/>
                <w:webHidden/>
              </w:rPr>
              <w:instrText xml:space="preserve"> PAGEREF _Toc521938501 \h </w:instrText>
            </w:r>
            <w:r w:rsidR="00841064">
              <w:rPr>
                <w:noProof/>
                <w:webHidden/>
              </w:rPr>
            </w:r>
            <w:r w:rsidR="00841064">
              <w:rPr>
                <w:noProof/>
                <w:webHidden/>
              </w:rPr>
              <w:fldChar w:fldCharType="separate"/>
            </w:r>
            <w:r w:rsidR="00841064">
              <w:rPr>
                <w:noProof/>
                <w:webHidden/>
              </w:rPr>
              <w:t>11</w:t>
            </w:r>
            <w:r w:rsidR="00841064">
              <w:rPr>
                <w:noProof/>
                <w:webHidden/>
              </w:rPr>
              <w:fldChar w:fldCharType="end"/>
            </w:r>
          </w:hyperlink>
        </w:p>
        <w:p w14:paraId="297EE2D6" w14:textId="4DE9DDA7" w:rsidR="00841064" w:rsidRDefault="00C106A2">
          <w:pPr>
            <w:pStyle w:val="TOC3"/>
            <w:tabs>
              <w:tab w:val="right" w:leader="dot" w:pos="10070"/>
            </w:tabs>
            <w:rPr>
              <w:rFonts w:asciiTheme="minorHAnsi" w:hAnsiTheme="minorHAnsi"/>
              <w:noProof/>
              <w:sz w:val="22"/>
              <w:szCs w:val="22"/>
              <w:lang w:val="en-IN" w:eastAsia="en-IN"/>
            </w:rPr>
          </w:pPr>
          <w:hyperlink w:anchor="_Toc521938502" w:history="1">
            <w:r w:rsidR="00841064" w:rsidRPr="001A255C">
              <w:rPr>
                <w:rStyle w:val="Hyperlink"/>
                <w:noProof/>
              </w:rPr>
              <w:t>Conditions:</w:t>
            </w:r>
            <w:r w:rsidR="00841064">
              <w:rPr>
                <w:noProof/>
                <w:webHidden/>
              </w:rPr>
              <w:tab/>
            </w:r>
            <w:r w:rsidR="00841064">
              <w:rPr>
                <w:noProof/>
                <w:webHidden/>
              </w:rPr>
              <w:fldChar w:fldCharType="begin"/>
            </w:r>
            <w:r w:rsidR="00841064">
              <w:rPr>
                <w:noProof/>
                <w:webHidden/>
              </w:rPr>
              <w:instrText xml:space="preserve"> PAGEREF _Toc521938502 \h </w:instrText>
            </w:r>
            <w:r w:rsidR="00841064">
              <w:rPr>
                <w:noProof/>
                <w:webHidden/>
              </w:rPr>
            </w:r>
            <w:r w:rsidR="00841064">
              <w:rPr>
                <w:noProof/>
                <w:webHidden/>
              </w:rPr>
              <w:fldChar w:fldCharType="separate"/>
            </w:r>
            <w:r w:rsidR="00841064">
              <w:rPr>
                <w:noProof/>
                <w:webHidden/>
              </w:rPr>
              <w:t>11</w:t>
            </w:r>
            <w:r w:rsidR="00841064">
              <w:rPr>
                <w:noProof/>
                <w:webHidden/>
              </w:rPr>
              <w:fldChar w:fldCharType="end"/>
            </w:r>
          </w:hyperlink>
        </w:p>
        <w:p w14:paraId="03D0F4A7" w14:textId="3949D254" w:rsidR="00841064" w:rsidRDefault="00C106A2">
          <w:pPr>
            <w:pStyle w:val="TOC3"/>
            <w:tabs>
              <w:tab w:val="right" w:leader="dot" w:pos="10070"/>
            </w:tabs>
            <w:rPr>
              <w:rFonts w:asciiTheme="minorHAnsi" w:hAnsiTheme="minorHAnsi"/>
              <w:noProof/>
              <w:sz w:val="22"/>
              <w:szCs w:val="22"/>
              <w:lang w:val="en-IN" w:eastAsia="en-IN"/>
            </w:rPr>
          </w:pPr>
          <w:hyperlink w:anchor="_Toc521938503" w:history="1">
            <w:r w:rsidR="00841064" w:rsidRPr="001A255C">
              <w:rPr>
                <w:rStyle w:val="Hyperlink"/>
                <w:noProof/>
              </w:rPr>
              <w:t>Acceptance Criteria:</w:t>
            </w:r>
            <w:r w:rsidR="00841064">
              <w:rPr>
                <w:noProof/>
                <w:webHidden/>
              </w:rPr>
              <w:tab/>
            </w:r>
            <w:r w:rsidR="00841064">
              <w:rPr>
                <w:noProof/>
                <w:webHidden/>
              </w:rPr>
              <w:fldChar w:fldCharType="begin"/>
            </w:r>
            <w:r w:rsidR="00841064">
              <w:rPr>
                <w:noProof/>
                <w:webHidden/>
              </w:rPr>
              <w:instrText xml:space="preserve"> PAGEREF _Toc521938503 \h </w:instrText>
            </w:r>
            <w:r w:rsidR="00841064">
              <w:rPr>
                <w:noProof/>
                <w:webHidden/>
              </w:rPr>
            </w:r>
            <w:r w:rsidR="00841064">
              <w:rPr>
                <w:noProof/>
                <w:webHidden/>
              </w:rPr>
              <w:fldChar w:fldCharType="separate"/>
            </w:r>
            <w:r w:rsidR="00841064">
              <w:rPr>
                <w:noProof/>
                <w:webHidden/>
              </w:rPr>
              <w:t>12</w:t>
            </w:r>
            <w:r w:rsidR="00841064">
              <w:rPr>
                <w:noProof/>
                <w:webHidden/>
              </w:rPr>
              <w:fldChar w:fldCharType="end"/>
            </w:r>
          </w:hyperlink>
        </w:p>
        <w:p w14:paraId="02465408" w14:textId="676FC9F4" w:rsidR="00841064" w:rsidRDefault="00C106A2">
          <w:pPr>
            <w:pStyle w:val="TOC1"/>
            <w:tabs>
              <w:tab w:val="right" w:leader="dot" w:pos="10070"/>
            </w:tabs>
            <w:rPr>
              <w:rFonts w:asciiTheme="minorHAnsi" w:hAnsiTheme="minorHAnsi"/>
              <w:noProof/>
              <w:sz w:val="22"/>
              <w:szCs w:val="22"/>
              <w:lang w:val="en-IN" w:eastAsia="en-IN"/>
            </w:rPr>
          </w:pPr>
          <w:hyperlink w:anchor="_Toc521938504" w:history="1">
            <w:r w:rsidR="00841064" w:rsidRPr="001A255C">
              <w:rPr>
                <w:rStyle w:val="Hyperlink"/>
                <w:noProof/>
              </w:rPr>
              <w:t>User Story 6: Dynamic status of the Workflow Items</w:t>
            </w:r>
            <w:r w:rsidR="00841064">
              <w:rPr>
                <w:noProof/>
                <w:webHidden/>
              </w:rPr>
              <w:tab/>
            </w:r>
            <w:r w:rsidR="00841064">
              <w:rPr>
                <w:noProof/>
                <w:webHidden/>
              </w:rPr>
              <w:fldChar w:fldCharType="begin"/>
            </w:r>
            <w:r w:rsidR="00841064">
              <w:rPr>
                <w:noProof/>
                <w:webHidden/>
              </w:rPr>
              <w:instrText xml:space="preserve"> PAGEREF _Toc521938504 \h </w:instrText>
            </w:r>
            <w:r w:rsidR="00841064">
              <w:rPr>
                <w:noProof/>
                <w:webHidden/>
              </w:rPr>
            </w:r>
            <w:r w:rsidR="00841064">
              <w:rPr>
                <w:noProof/>
                <w:webHidden/>
              </w:rPr>
              <w:fldChar w:fldCharType="separate"/>
            </w:r>
            <w:r w:rsidR="00841064">
              <w:rPr>
                <w:noProof/>
                <w:webHidden/>
              </w:rPr>
              <w:t>13</w:t>
            </w:r>
            <w:r w:rsidR="00841064">
              <w:rPr>
                <w:noProof/>
                <w:webHidden/>
              </w:rPr>
              <w:fldChar w:fldCharType="end"/>
            </w:r>
          </w:hyperlink>
        </w:p>
        <w:p w14:paraId="5F127492" w14:textId="7387772E" w:rsidR="00841064" w:rsidRDefault="00C106A2">
          <w:pPr>
            <w:pStyle w:val="TOC3"/>
            <w:tabs>
              <w:tab w:val="right" w:leader="dot" w:pos="10070"/>
            </w:tabs>
            <w:rPr>
              <w:rFonts w:asciiTheme="minorHAnsi" w:hAnsiTheme="minorHAnsi"/>
              <w:noProof/>
              <w:sz w:val="22"/>
              <w:szCs w:val="22"/>
              <w:lang w:val="en-IN" w:eastAsia="en-IN"/>
            </w:rPr>
          </w:pPr>
          <w:hyperlink w:anchor="_Toc521938505" w:history="1">
            <w:r w:rsidR="00841064" w:rsidRPr="001A255C">
              <w:rPr>
                <w:rStyle w:val="Hyperlink"/>
                <w:noProof/>
              </w:rPr>
              <w:t>Mock Up:</w:t>
            </w:r>
            <w:r w:rsidR="00841064">
              <w:rPr>
                <w:noProof/>
                <w:webHidden/>
              </w:rPr>
              <w:tab/>
            </w:r>
            <w:r w:rsidR="00841064">
              <w:rPr>
                <w:noProof/>
                <w:webHidden/>
              </w:rPr>
              <w:fldChar w:fldCharType="begin"/>
            </w:r>
            <w:r w:rsidR="00841064">
              <w:rPr>
                <w:noProof/>
                <w:webHidden/>
              </w:rPr>
              <w:instrText xml:space="preserve"> PAGEREF _Toc521938505 \h </w:instrText>
            </w:r>
            <w:r w:rsidR="00841064">
              <w:rPr>
                <w:noProof/>
                <w:webHidden/>
              </w:rPr>
            </w:r>
            <w:r w:rsidR="00841064">
              <w:rPr>
                <w:noProof/>
                <w:webHidden/>
              </w:rPr>
              <w:fldChar w:fldCharType="separate"/>
            </w:r>
            <w:r w:rsidR="00841064">
              <w:rPr>
                <w:noProof/>
                <w:webHidden/>
              </w:rPr>
              <w:t>13</w:t>
            </w:r>
            <w:r w:rsidR="00841064">
              <w:rPr>
                <w:noProof/>
                <w:webHidden/>
              </w:rPr>
              <w:fldChar w:fldCharType="end"/>
            </w:r>
          </w:hyperlink>
        </w:p>
        <w:p w14:paraId="620EF1B0" w14:textId="08713BD2" w:rsidR="00841064" w:rsidRDefault="00C106A2">
          <w:pPr>
            <w:pStyle w:val="TOC3"/>
            <w:tabs>
              <w:tab w:val="right" w:leader="dot" w:pos="10070"/>
            </w:tabs>
            <w:rPr>
              <w:rFonts w:asciiTheme="minorHAnsi" w:hAnsiTheme="minorHAnsi"/>
              <w:noProof/>
              <w:sz w:val="22"/>
              <w:szCs w:val="22"/>
              <w:lang w:val="en-IN" w:eastAsia="en-IN"/>
            </w:rPr>
          </w:pPr>
          <w:hyperlink w:anchor="_Toc521938506" w:history="1">
            <w:r w:rsidR="00841064" w:rsidRPr="001A255C">
              <w:rPr>
                <w:rStyle w:val="Hyperlink"/>
                <w:noProof/>
              </w:rPr>
              <w:t>Conditions:</w:t>
            </w:r>
            <w:r w:rsidR="00841064">
              <w:rPr>
                <w:noProof/>
                <w:webHidden/>
              </w:rPr>
              <w:tab/>
            </w:r>
            <w:r w:rsidR="00841064">
              <w:rPr>
                <w:noProof/>
                <w:webHidden/>
              </w:rPr>
              <w:fldChar w:fldCharType="begin"/>
            </w:r>
            <w:r w:rsidR="00841064">
              <w:rPr>
                <w:noProof/>
                <w:webHidden/>
              </w:rPr>
              <w:instrText xml:space="preserve"> PAGEREF _Toc521938506 \h </w:instrText>
            </w:r>
            <w:r w:rsidR="00841064">
              <w:rPr>
                <w:noProof/>
                <w:webHidden/>
              </w:rPr>
            </w:r>
            <w:r w:rsidR="00841064">
              <w:rPr>
                <w:noProof/>
                <w:webHidden/>
              </w:rPr>
              <w:fldChar w:fldCharType="separate"/>
            </w:r>
            <w:r w:rsidR="00841064">
              <w:rPr>
                <w:noProof/>
                <w:webHidden/>
              </w:rPr>
              <w:t>13</w:t>
            </w:r>
            <w:r w:rsidR="00841064">
              <w:rPr>
                <w:noProof/>
                <w:webHidden/>
              </w:rPr>
              <w:fldChar w:fldCharType="end"/>
            </w:r>
          </w:hyperlink>
        </w:p>
        <w:p w14:paraId="725AC5F3" w14:textId="057E611F" w:rsidR="00841064" w:rsidRDefault="00C106A2">
          <w:pPr>
            <w:pStyle w:val="TOC3"/>
            <w:tabs>
              <w:tab w:val="right" w:leader="dot" w:pos="10070"/>
            </w:tabs>
            <w:rPr>
              <w:rFonts w:asciiTheme="minorHAnsi" w:hAnsiTheme="minorHAnsi"/>
              <w:noProof/>
              <w:sz w:val="22"/>
              <w:szCs w:val="22"/>
              <w:lang w:val="en-IN" w:eastAsia="en-IN"/>
            </w:rPr>
          </w:pPr>
          <w:hyperlink w:anchor="_Toc521938507" w:history="1">
            <w:r w:rsidR="00841064" w:rsidRPr="001A255C">
              <w:rPr>
                <w:rStyle w:val="Hyperlink"/>
                <w:noProof/>
              </w:rPr>
              <w:t>Acceptance Criteria:</w:t>
            </w:r>
            <w:r w:rsidR="00841064">
              <w:rPr>
                <w:noProof/>
                <w:webHidden/>
              </w:rPr>
              <w:tab/>
            </w:r>
            <w:r w:rsidR="00841064">
              <w:rPr>
                <w:noProof/>
                <w:webHidden/>
              </w:rPr>
              <w:fldChar w:fldCharType="begin"/>
            </w:r>
            <w:r w:rsidR="00841064">
              <w:rPr>
                <w:noProof/>
                <w:webHidden/>
              </w:rPr>
              <w:instrText xml:space="preserve"> PAGEREF _Toc521938507 \h </w:instrText>
            </w:r>
            <w:r w:rsidR="00841064">
              <w:rPr>
                <w:noProof/>
                <w:webHidden/>
              </w:rPr>
            </w:r>
            <w:r w:rsidR="00841064">
              <w:rPr>
                <w:noProof/>
                <w:webHidden/>
              </w:rPr>
              <w:fldChar w:fldCharType="separate"/>
            </w:r>
            <w:r w:rsidR="00841064">
              <w:rPr>
                <w:noProof/>
                <w:webHidden/>
              </w:rPr>
              <w:t>14</w:t>
            </w:r>
            <w:r w:rsidR="00841064">
              <w:rPr>
                <w:noProof/>
                <w:webHidden/>
              </w:rPr>
              <w:fldChar w:fldCharType="end"/>
            </w:r>
          </w:hyperlink>
        </w:p>
        <w:p w14:paraId="1F68F364" w14:textId="79046FDF" w:rsidR="00841064" w:rsidRDefault="00C106A2">
          <w:pPr>
            <w:pStyle w:val="TOC1"/>
            <w:tabs>
              <w:tab w:val="right" w:leader="dot" w:pos="10070"/>
            </w:tabs>
            <w:rPr>
              <w:rFonts w:asciiTheme="minorHAnsi" w:hAnsiTheme="minorHAnsi"/>
              <w:noProof/>
              <w:sz w:val="22"/>
              <w:szCs w:val="22"/>
              <w:lang w:val="en-IN" w:eastAsia="en-IN"/>
            </w:rPr>
          </w:pPr>
          <w:hyperlink w:anchor="_Toc521938508" w:history="1">
            <w:r w:rsidR="00841064" w:rsidRPr="001A255C">
              <w:rPr>
                <w:rStyle w:val="Hyperlink"/>
                <w:noProof/>
              </w:rPr>
              <w:t>User Story 7: Error Notification</w:t>
            </w:r>
            <w:r w:rsidR="00841064">
              <w:rPr>
                <w:noProof/>
                <w:webHidden/>
              </w:rPr>
              <w:tab/>
            </w:r>
            <w:r w:rsidR="00841064">
              <w:rPr>
                <w:noProof/>
                <w:webHidden/>
              </w:rPr>
              <w:fldChar w:fldCharType="begin"/>
            </w:r>
            <w:r w:rsidR="00841064">
              <w:rPr>
                <w:noProof/>
                <w:webHidden/>
              </w:rPr>
              <w:instrText xml:space="preserve"> PAGEREF _Toc521938508 \h </w:instrText>
            </w:r>
            <w:r w:rsidR="00841064">
              <w:rPr>
                <w:noProof/>
                <w:webHidden/>
              </w:rPr>
            </w:r>
            <w:r w:rsidR="00841064">
              <w:rPr>
                <w:noProof/>
                <w:webHidden/>
              </w:rPr>
              <w:fldChar w:fldCharType="separate"/>
            </w:r>
            <w:r w:rsidR="00841064">
              <w:rPr>
                <w:noProof/>
                <w:webHidden/>
              </w:rPr>
              <w:t>15</w:t>
            </w:r>
            <w:r w:rsidR="00841064">
              <w:rPr>
                <w:noProof/>
                <w:webHidden/>
              </w:rPr>
              <w:fldChar w:fldCharType="end"/>
            </w:r>
          </w:hyperlink>
        </w:p>
        <w:p w14:paraId="184DFD66" w14:textId="750822BC" w:rsidR="00841064" w:rsidRDefault="00C106A2">
          <w:pPr>
            <w:pStyle w:val="TOC3"/>
            <w:tabs>
              <w:tab w:val="right" w:leader="dot" w:pos="10070"/>
            </w:tabs>
            <w:rPr>
              <w:rFonts w:asciiTheme="minorHAnsi" w:hAnsiTheme="minorHAnsi"/>
              <w:noProof/>
              <w:sz w:val="22"/>
              <w:szCs w:val="22"/>
              <w:lang w:val="en-IN" w:eastAsia="en-IN"/>
            </w:rPr>
          </w:pPr>
          <w:hyperlink w:anchor="_Toc521938509" w:history="1">
            <w:r w:rsidR="00841064" w:rsidRPr="001A255C">
              <w:rPr>
                <w:rStyle w:val="Hyperlink"/>
                <w:noProof/>
              </w:rPr>
              <w:t>Mock Up:</w:t>
            </w:r>
            <w:r w:rsidR="00841064">
              <w:rPr>
                <w:noProof/>
                <w:webHidden/>
              </w:rPr>
              <w:tab/>
            </w:r>
            <w:r w:rsidR="00841064">
              <w:rPr>
                <w:noProof/>
                <w:webHidden/>
              </w:rPr>
              <w:fldChar w:fldCharType="begin"/>
            </w:r>
            <w:r w:rsidR="00841064">
              <w:rPr>
                <w:noProof/>
                <w:webHidden/>
              </w:rPr>
              <w:instrText xml:space="preserve"> PAGEREF _Toc521938509 \h </w:instrText>
            </w:r>
            <w:r w:rsidR="00841064">
              <w:rPr>
                <w:noProof/>
                <w:webHidden/>
              </w:rPr>
            </w:r>
            <w:r w:rsidR="00841064">
              <w:rPr>
                <w:noProof/>
                <w:webHidden/>
              </w:rPr>
              <w:fldChar w:fldCharType="separate"/>
            </w:r>
            <w:r w:rsidR="00841064">
              <w:rPr>
                <w:noProof/>
                <w:webHidden/>
              </w:rPr>
              <w:t>15</w:t>
            </w:r>
            <w:r w:rsidR="00841064">
              <w:rPr>
                <w:noProof/>
                <w:webHidden/>
              </w:rPr>
              <w:fldChar w:fldCharType="end"/>
            </w:r>
          </w:hyperlink>
        </w:p>
        <w:p w14:paraId="02FF0322" w14:textId="3846B413" w:rsidR="00841064" w:rsidRDefault="00C106A2">
          <w:pPr>
            <w:pStyle w:val="TOC3"/>
            <w:tabs>
              <w:tab w:val="right" w:leader="dot" w:pos="10070"/>
            </w:tabs>
            <w:rPr>
              <w:rFonts w:asciiTheme="minorHAnsi" w:hAnsiTheme="minorHAnsi"/>
              <w:noProof/>
              <w:sz w:val="22"/>
              <w:szCs w:val="22"/>
              <w:lang w:val="en-IN" w:eastAsia="en-IN"/>
            </w:rPr>
          </w:pPr>
          <w:hyperlink w:anchor="_Toc521938510" w:history="1">
            <w:r w:rsidR="00841064" w:rsidRPr="001A255C">
              <w:rPr>
                <w:rStyle w:val="Hyperlink"/>
                <w:noProof/>
              </w:rPr>
              <w:t>Conditions:</w:t>
            </w:r>
            <w:r w:rsidR="00841064">
              <w:rPr>
                <w:noProof/>
                <w:webHidden/>
              </w:rPr>
              <w:tab/>
            </w:r>
            <w:r w:rsidR="00841064">
              <w:rPr>
                <w:noProof/>
                <w:webHidden/>
              </w:rPr>
              <w:fldChar w:fldCharType="begin"/>
            </w:r>
            <w:r w:rsidR="00841064">
              <w:rPr>
                <w:noProof/>
                <w:webHidden/>
              </w:rPr>
              <w:instrText xml:space="preserve"> PAGEREF _Toc521938510 \h </w:instrText>
            </w:r>
            <w:r w:rsidR="00841064">
              <w:rPr>
                <w:noProof/>
                <w:webHidden/>
              </w:rPr>
            </w:r>
            <w:r w:rsidR="00841064">
              <w:rPr>
                <w:noProof/>
                <w:webHidden/>
              </w:rPr>
              <w:fldChar w:fldCharType="separate"/>
            </w:r>
            <w:r w:rsidR="00841064">
              <w:rPr>
                <w:noProof/>
                <w:webHidden/>
              </w:rPr>
              <w:t>15</w:t>
            </w:r>
            <w:r w:rsidR="00841064">
              <w:rPr>
                <w:noProof/>
                <w:webHidden/>
              </w:rPr>
              <w:fldChar w:fldCharType="end"/>
            </w:r>
          </w:hyperlink>
        </w:p>
        <w:p w14:paraId="0C27D0FF" w14:textId="7DF751AB" w:rsidR="00841064" w:rsidRDefault="00C106A2">
          <w:pPr>
            <w:pStyle w:val="TOC3"/>
            <w:tabs>
              <w:tab w:val="right" w:leader="dot" w:pos="10070"/>
            </w:tabs>
            <w:rPr>
              <w:rFonts w:asciiTheme="minorHAnsi" w:hAnsiTheme="minorHAnsi"/>
              <w:noProof/>
              <w:sz w:val="22"/>
              <w:szCs w:val="22"/>
              <w:lang w:val="en-IN" w:eastAsia="en-IN"/>
            </w:rPr>
          </w:pPr>
          <w:hyperlink w:anchor="_Toc521938511" w:history="1">
            <w:r w:rsidR="00841064" w:rsidRPr="001A255C">
              <w:rPr>
                <w:rStyle w:val="Hyperlink"/>
                <w:noProof/>
              </w:rPr>
              <w:t>Acceptance Criteria:</w:t>
            </w:r>
            <w:r w:rsidR="00841064">
              <w:rPr>
                <w:noProof/>
                <w:webHidden/>
              </w:rPr>
              <w:tab/>
            </w:r>
            <w:r w:rsidR="00841064">
              <w:rPr>
                <w:noProof/>
                <w:webHidden/>
              </w:rPr>
              <w:fldChar w:fldCharType="begin"/>
            </w:r>
            <w:r w:rsidR="00841064">
              <w:rPr>
                <w:noProof/>
                <w:webHidden/>
              </w:rPr>
              <w:instrText xml:space="preserve"> PAGEREF _Toc521938511 \h </w:instrText>
            </w:r>
            <w:r w:rsidR="00841064">
              <w:rPr>
                <w:noProof/>
                <w:webHidden/>
              </w:rPr>
            </w:r>
            <w:r w:rsidR="00841064">
              <w:rPr>
                <w:noProof/>
                <w:webHidden/>
              </w:rPr>
              <w:fldChar w:fldCharType="separate"/>
            </w:r>
            <w:r w:rsidR="00841064">
              <w:rPr>
                <w:noProof/>
                <w:webHidden/>
              </w:rPr>
              <w:t>16</w:t>
            </w:r>
            <w:r w:rsidR="00841064">
              <w:rPr>
                <w:noProof/>
                <w:webHidden/>
              </w:rPr>
              <w:fldChar w:fldCharType="end"/>
            </w:r>
          </w:hyperlink>
        </w:p>
        <w:p w14:paraId="6E898F78" w14:textId="4C68DA3F" w:rsidR="00841064" w:rsidRDefault="00C106A2">
          <w:pPr>
            <w:pStyle w:val="TOC1"/>
            <w:tabs>
              <w:tab w:val="right" w:leader="dot" w:pos="10070"/>
            </w:tabs>
            <w:rPr>
              <w:rFonts w:asciiTheme="minorHAnsi" w:hAnsiTheme="minorHAnsi"/>
              <w:noProof/>
              <w:sz w:val="22"/>
              <w:szCs w:val="22"/>
              <w:lang w:val="en-IN" w:eastAsia="en-IN"/>
            </w:rPr>
          </w:pPr>
          <w:hyperlink w:anchor="_Toc521938512" w:history="1">
            <w:r w:rsidR="00841064" w:rsidRPr="001A255C">
              <w:rPr>
                <w:rStyle w:val="Hyperlink"/>
                <w:noProof/>
              </w:rPr>
              <w:t>User Story 8: Current of Total Pages &amp; Total Items</w:t>
            </w:r>
            <w:r w:rsidR="00841064">
              <w:rPr>
                <w:noProof/>
                <w:webHidden/>
              </w:rPr>
              <w:tab/>
            </w:r>
            <w:r w:rsidR="00841064">
              <w:rPr>
                <w:noProof/>
                <w:webHidden/>
              </w:rPr>
              <w:fldChar w:fldCharType="begin"/>
            </w:r>
            <w:r w:rsidR="00841064">
              <w:rPr>
                <w:noProof/>
                <w:webHidden/>
              </w:rPr>
              <w:instrText xml:space="preserve"> PAGEREF _Toc521938512 \h </w:instrText>
            </w:r>
            <w:r w:rsidR="00841064">
              <w:rPr>
                <w:noProof/>
                <w:webHidden/>
              </w:rPr>
            </w:r>
            <w:r w:rsidR="00841064">
              <w:rPr>
                <w:noProof/>
                <w:webHidden/>
              </w:rPr>
              <w:fldChar w:fldCharType="separate"/>
            </w:r>
            <w:r w:rsidR="00841064">
              <w:rPr>
                <w:noProof/>
                <w:webHidden/>
              </w:rPr>
              <w:t>17</w:t>
            </w:r>
            <w:r w:rsidR="00841064">
              <w:rPr>
                <w:noProof/>
                <w:webHidden/>
              </w:rPr>
              <w:fldChar w:fldCharType="end"/>
            </w:r>
          </w:hyperlink>
        </w:p>
        <w:p w14:paraId="2E51CE58" w14:textId="37448409" w:rsidR="00841064" w:rsidRDefault="00C106A2">
          <w:pPr>
            <w:pStyle w:val="TOC3"/>
            <w:tabs>
              <w:tab w:val="right" w:leader="dot" w:pos="10070"/>
            </w:tabs>
            <w:rPr>
              <w:rFonts w:asciiTheme="minorHAnsi" w:hAnsiTheme="minorHAnsi"/>
              <w:noProof/>
              <w:sz w:val="22"/>
              <w:szCs w:val="22"/>
              <w:lang w:val="en-IN" w:eastAsia="en-IN"/>
            </w:rPr>
          </w:pPr>
          <w:hyperlink w:anchor="_Toc521938513" w:history="1">
            <w:r w:rsidR="00841064" w:rsidRPr="001A255C">
              <w:rPr>
                <w:rStyle w:val="Hyperlink"/>
                <w:noProof/>
              </w:rPr>
              <w:t>Mock Up:</w:t>
            </w:r>
            <w:r w:rsidR="00841064">
              <w:rPr>
                <w:noProof/>
                <w:webHidden/>
              </w:rPr>
              <w:tab/>
            </w:r>
            <w:r w:rsidR="00841064">
              <w:rPr>
                <w:noProof/>
                <w:webHidden/>
              </w:rPr>
              <w:fldChar w:fldCharType="begin"/>
            </w:r>
            <w:r w:rsidR="00841064">
              <w:rPr>
                <w:noProof/>
                <w:webHidden/>
              </w:rPr>
              <w:instrText xml:space="preserve"> PAGEREF _Toc521938513 \h </w:instrText>
            </w:r>
            <w:r w:rsidR="00841064">
              <w:rPr>
                <w:noProof/>
                <w:webHidden/>
              </w:rPr>
            </w:r>
            <w:r w:rsidR="00841064">
              <w:rPr>
                <w:noProof/>
                <w:webHidden/>
              </w:rPr>
              <w:fldChar w:fldCharType="separate"/>
            </w:r>
            <w:r w:rsidR="00841064">
              <w:rPr>
                <w:noProof/>
                <w:webHidden/>
              </w:rPr>
              <w:t>17</w:t>
            </w:r>
            <w:r w:rsidR="00841064">
              <w:rPr>
                <w:noProof/>
                <w:webHidden/>
              </w:rPr>
              <w:fldChar w:fldCharType="end"/>
            </w:r>
          </w:hyperlink>
        </w:p>
        <w:p w14:paraId="1365D5EC" w14:textId="75664BC5" w:rsidR="00841064" w:rsidRDefault="00C106A2">
          <w:pPr>
            <w:pStyle w:val="TOC3"/>
            <w:tabs>
              <w:tab w:val="right" w:leader="dot" w:pos="10070"/>
            </w:tabs>
            <w:rPr>
              <w:rFonts w:asciiTheme="minorHAnsi" w:hAnsiTheme="minorHAnsi"/>
              <w:noProof/>
              <w:sz w:val="22"/>
              <w:szCs w:val="22"/>
              <w:lang w:val="en-IN" w:eastAsia="en-IN"/>
            </w:rPr>
          </w:pPr>
          <w:hyperlink w:anchor="_Toc521938514" w:history="1">
            <w:r w:rsidR="00841064" w:rsidRPr="001A255C">
              <w:rPr>
                <w:rStyle w:val="Hyperlink"/>
                <w:noProof/>
              </w:rPr>
              <w:t>Conditions:</w:t>
            </w:r>
            <w:r w:rsidR="00841064">
              <w:rPr>
                <w:noProof/>
                <w:webHidden/>
              </w:rPr>
              <w:tab/>
            </w:r>
            <w:r w:rsidR="00841064">
              <w:rPr>
                <w:noProof/>
                <w:webHidden/>
              </w:rPr>
              <w:fldChar w:fldCharType="begin"/>
            </w:r>
            <w:r w:rsidR="00841064">
              <w:rPr>
                <w:noProof/>
                <w:webHidden/>
              </w:rPr>
              <w:instrText xml:space="preserve"> PAGEREF _Toc521938514 \h </w:instrText>
            </w:r>
            <w:r w:rsidR="00841064">
              <w:rPr>
                <w:noProof/>
                <w:webHidden/>
              </w:rPr>
            </w:r>
            <w:r w:rsidR="00841064">
              <w:rPr>
                <w:noProof/>
                <w:webHidden/>
              </w:rPr>
              <w:fldChar w:fldCharType="separate"/>
            </w:r>
            <w:r w:rsidR="00841064">
              <w:rPr>
                <w:noProof/>
                <w:webHidden/>
              </w:rPr>
              <w:t>17</w:t>
            </w:r>
            <w:r w:rsidR="00841064">
              <w:rPr>
                <w:noProof/>
                <w:webHidden/>
              </w:rPr>
              <w:fldChar w:fldCharType="end"/>
            </w:r>
          </w:hyperlink>
        </w:p>
        <w:p w14:paraId="44CC6AF1" w14:textId="6F9FFC9E" w:rsidR="00841064" w:rsidRDefault="00C106A2">
          <w:pPr>
            <w:pStyle w:val="TOC3"/>
            <w:tabs>
              <w:tab w:val="right" w:leader="dot" w:pos="10070"/>
            </w:tabs>
            <w:rPr>
              <w:rFonts w:asciiTheme="minorHAnsi" w:hAnsiTheme="minorHAnsi"/>
              <w:noProof/>
              <w:sz w:val="22"/>
              <w:szCs w:val="22"/>
              <w:lang w:val="en-IN" w:eastAsia="en-IN"/>
            </w:rPr>
          </w:pPr>
          <w:hyperlink w:anchor="_Toc521938515" w:history="1">
            <w:r w:rsidR="00841064" w:rsidRPr="001A255C">
              <w:rPr>
                <w:rStyle w:val="Hyperlink"/>
                <w:noProof/>
              </w:rPr>
              <w:t>Acceptance Criteria:</w:t>
            </w:r>
            <w:r w:rsidR="00841064">
              <w:rPr>
                <w:noProof/>
                <w:webHidden/>
              </w:rPr>
              <w:tab/>
            </w:r>
            <w:r w:rsidR="00841064">
              <w:rPr>
                <w:noProof/>
                <w:webHidden/>
              </w:rPr>
              <w:fldChar w:fldCharType="begin"/>
            </w:r>
            <w:r w:rsidR="00841064">
              <w:rPr>
                <w:noProof/>
                <w:webHidden/>
              </w:rPr>
              <w:instrText xml:space="preserve"> PAGEREF _Toc521938515 \h </w:instrText>
            </w:r>
            <w:r w:rsidR="00841064">
              <w:rPr>
                <w:noProof/>
                <w:webHidden/>
              </w:rPr>
            </w:r>
            <w:r w:rsidR="00841064">
              <w:rPr>
                <w:noProof/>
                <w:webHidden/>
              </w:rPr>
              <w:fldChar w:fldCharType="separate"/>
            </w:r>
            <w:r w:rsidR="00841064">
              <w:rPr>
                <w:noProof/>
                <w:webHidden/>
              </w:rPr>
              <w:t>18</w:t>
            </w:r>
            <w:r w:rsidR="00841064">
              <w:rPr>
                <w:noProof/>
                <w:webHidden/>
              </w:rPr>
              <w:fldChar w:fldCharType="end"/>
            </w:r>
          </w:hyperlink>
        </w:p>
        <w:p w14:paraId="41E1A83D" w14:textId="176FD80E" w:rsidR="00E07395" w:rsidRDefault="00E07395">
          <w:r>
            <w:rPr>
              <w:b/>
              <w:bCs/>
              <w:noProof/>
            </w:rPr>
            <w:fldChar w:fldCharType="end"/>
          </w:r>
        </w:p>
      </w:sdtContent>
    </w:sdt>
    <w:p w14:paraId="6C3539D8" w14:textId="77777777" w:rsidR="00371200" w:rsidRDefault="00371200">
      <w:pPr>
        <w:rPr>
          <w:smallCaps/>
          <w:color w:val="0072C6"/>
          <w:spacing w:val="5"/>
          <w:sz w:val="44"/>
          <w:szCs w:val="44"/>
        </w:rPr>
      </w:pPr>
      <w:r>
        <w:br w:type="page"/>
      </w:r>
    </w:p>
    <w:p w14:paraId="046303A4" w14:textId="77777777" w:rsidR="00B00D09" w:rsidRPr="00371200" w:rsidRDefault="00B00D09" w:rsidP="00B00D09">
      <w:pPr>
        <w:pStyle w:val="Heading1"/>
      </w:pPr>
      <w:bookmarkStart w:id="4" w:name="_Toc521938482"/>
      <w:bookmarkEnd w:id="3"/>
      <w:bookmarkEnd w:id="2"/>
      <w:r>
        <w:lastRenderedPageBreak/>
        <w:t xml:space="preserve">EPIC # 48648 - Feature ID - 52316 - </w:t>
      </w:r>
      <w:r w:rsidRPr="001C6EC3">
        <w:t>Status</w:t>
      </w:r>
      <w:r>
        <w:t xml:space="preserve"> bar for W</w:t>
      </w:r>
      <w:r w:rsidRPr="001C6EC3">
        <w:t xml:space="preserve">orkflow App's </w:t>
      </w:r>
      <w:r>
        <w:t>D</w:t>
      </w:r>
      <w:r w:rsidRPr="001C6EC3">
        <w:t xml:space="preserve">ata </w:t>
      </w:r>
      <w:r>
        <w:t>G</w:t>
      </w:r>
      <w:r w:rsidRPr="001C6EC3">
        <w:t>rid</w:t>
      </w:r>
      <w:bookmarkEnd w:id="4"/>
    </w:p>
    <w:p w14:paraId="1940754A" w14:textId="578498CB" w:rsidR="007A220F" w:rsidRDefault="00D651E6" w:rsidP="00B00D09">
      <w:pPr>
        <w:jc w:val="both"/>
        <w:rPr>
          <w:rFonts w:eastAsia="SimSun"/>
          <w:i/>
        </w:rPr>
      </w:pPr>
      <w:r>
        <w:rPr>
          <w:rFonts w:eastAsia="SimSun"/>
          <w:i/>
        </w:rPr>
        <w:br/>
      </w:r>
      <w:r w:rsidR="00B7193F">
        <w:rPr>
          <w:rFonts w:eastAsia="SimSun"/>
          <w:i/>
        </w:rPr>
        <w:t>As a Workflow App user, I would like to know the information of my current settings and dynamic information on the operations that I am performing. This can be achieved with the help of a Status at the bottom of the Workflow App which will consists of the information like the current page size, total # of workflow Items, current page that I am on, if filters are applied, if there are any columns hidden, status of the raised workflow events</w:t>
      </w:r>
      <w:r w:rsidR="000B5001">
        <w:rPr>
          <w:rFonts w:eastAsia="SimSun"/>
          <w:i/>
        </w:rPr>
        <w:t xml:space="preserve"> or moving items to another workflow or setting steps of the workflow items</w:t>
      </w:r>
      <w:r w:rsidR="00B7193F">
        <w:rPr>
          <w:rFonts w:eastAsia="SimSun"/>
          <w:i/>
        </w:rPr>
        <w:t>, information on in case if any of the Workflow events failed.</w:t>
      </w:r>
    </w:p>
    <w:p w14:paraId="67BF57F2" w14:textId="1F6E86B5" w:rsidR="003E56B7" w:rsidRPr="00994D7D" w:rsidRDefault="00EC542E" w:rsidP="00E07395">
      <w:pPr>
        <w:pStyle w:val="Heading3"/>
      </w:pPr>
      <w:bookmarkStart w:id="5" w:name="_Toc521938483"/>
      <w:r>
        <w:t>Current Challenge:</w:t>
      </w:r>
      <w:bookmarkEnd w:id="5"/>
    </w:p>
    <w:p w14:paraId="30F9CB9C" w14:textId="285D6B5D" w:rsidR="00EC542E" w:rsidRPr="006B1A2E" w:rsidRDefault="00DC4B3E" w:rsidP="00EC542E">
      <w:r>
        <w:rPr>
          <w:iCs/>
        </w:rPr>
        <w:t>[Epic Current Challenge]</w:t>
      </w:r>
    </w:p>
    <w:p w14:paraId="7A04F7DC" w14:textId="77777777" w:rsidR="00EC542E" w:rsidRDefault="00EC542E" w:rsidP="00E07395">
      <w:pPr>
        <w:pStyle w:val="Heading3"/>
      </w:pPr>
      <w:bookmarkStart w:id="6" w:name="_Toc521938484"/>
      <w:r>
        <w:t>Impact of Not Implementing:</w:t>
      </w:r>
      <w:bookmarkEnd w:id="6"/>
    </w:p>
    <w:p w14:paraId="2BA5AB1C" w14:textId="2BB41425" w:rsidR="00B26484" w:rsidRDefault="00EC542E" w:rsidP="00EC542E">
      <w:pPr>
        <w:spacing w:after="120"/>
        <w:rPr>
          <w:iCs/>
        </w:rPr>
      </w:pPr>
      <w:r w:rsidRPr="00AC6100">
        <w:rPr>
          <w:b/>
          <w:iCs/>
        </w:rPr>
        <w:t>Externally:</w:t>
      </w:r>
      <w:r>
        <w:rPr>
          <w:iCs/>
        </w:rPr>
        <w:t xml:space="preserve"> </w:t>
      </w:r>
      <w:r w:rsidR="00DC4B3E">
        <w:rPr>
          <w:iCs/>
        </w:rPr>
        <w:t>[Epic Impact of not implementing externally]</w:t>
      </w:r>
    </w:p>
    <w:p w14:paraId="0DA21223" w14:textId="162E40C9" w:rsidR="00BF4EBC" w:rsidRDefault="00BF4EBC" w:rsidP="00BF4EBC">
      <w:pPr>
        <w:spacing w:after="120"/>
        <w:rPr>
          <w:iCs/>
        </w:rPr>
      </w:pPr>
      <w:r>
        <w:rPr>
          <w:b/>
          <w:iCs/>
        </w:rPr>
        <w:t>Internally</w:t>
      </w:r>
      <w:r w:rsidRPr="00AC6100">
        <w:rPr>
          <w:b/>
          <w:iCs/>
        </w:rPr>
        <w:t>:</w:t>
      </w:r>
      <w:r>
        <w:rPr>
          <w:iCs/>
        </w:rPr>
        <w:t xml:space="preserve"> </w:t>
      </w:r>
      <w:r w:rsidR="00DC4B3E">
        <w:rPr>
          <w:iCs/>
        </w:rPr>
        <w:t>[Epic Impact of not implementing internally]</w:t>
      </w:r>
      <w:r>
        <w:rPr>
          <w:iCs/>
        </w:rPr>
        <w:t>.</w:t>
      </w:r>
    </w:p>
    <w:p w14:paraId="1D9E8EB3" w14:textId="77777777" w:rsidR="007472A3" w:rsidRDefault="007472A3" w:rsidP="00E07395">
      <w:pPr>
        <w:pStyle w:val="Heading3"/>
      </w:pPr>
      <w:bookmarkStart w:id="7" w:name="_Toc521938485"/>
      <w:r>
        <w:t>Key Requirements and Packaging:</w:t>
      </w:r>
      <w:bookmarkEnd w:id="7"/>
    </w:p>
    <w:p w14:paraId="66D53587" w14:textId="17CE6D0E" w:rsidR="00CA1488" w:rsidRPr="00D33116" w:rsidRDefault="00DC4B3E" w:rsidP="00EC542E">
      <w:pPr>
        <w:spacing w:after="120"/>
        <w:rPr>
          <w:i/>
          <w:iCs/>
        </w:rPr>
      </w:pPr>
      <w:r>
        <w:rPr>
          <w:iCs/>
        </w:rPr>
        <w:t>[Epic Key Requirements and Packaging]</w:t>
      </w:r>
    </w:p>
    <w:p w14:paraId="52614B5D" w14:textId="77777777" w:rsidR="00E07395" w:rsidRDefault="00E07395">
      <w:pPr>
        <w:rPr>
          <w:rFonts w:eastAsiaTheme="majorEastAsia" w:cstheme="majorBidi"/>
          <w:caps/>
          <w:color w:val="2E74B5" w:themeColor="accent1" w:themeShade="BF"/>
          <w:sz w:val="36"/>
          <w:szCs w:val="36"/>
        </w:rPr>
      </w:pPr>
      <w:r>
        <w:br w:type="page"/>
      </w:r>
    </w:p>
    <w:p w14:paraId="3B2B5A07" w14:textId="26000E9F" w:rsidR="00B26484" w:rsidRDefault="00DC4B3E" w:rsidP="003E56B7">
      <w:pPr>
        <w:pStyle w:val="Heading1"/>
      </w:pPr>
      <w:bookmarkStart w:id="8" w:name="_Toc521938486"/>
      <w:r>
        <w:lastRenderedPageBreak/>
        <w:t>User Story 1</w:t>
      </w:r>
      <w:r w:rsidR="00F617D8">
        <w:t xml:space="preserve">: Status Bar </w:t>
      </w:r>
      <w:r w:rsidR="004B260B">
        <w:t>Layout</w:t>
      </w:r>
      <w:bookmarkEnd w:id="8"/>
    </w:p>
    <w:p w14:paraId="09299E74" w14:textId="6BFA74D9" w:rsidR="00B26484" w:rsidRPr="00D33116" w:rsidRDefault="003E56B7" w:rsidP="00BE6150">
      <w:pPr>
        <w:rPr>
          <w:i/>
          <w:iCs/>
        </w:rPr>
      </w:pPr>
      <w:r>
        <w:rPr>
          <w:rFonts w:eastAsia="SimSun"/>
        </w:rPr>
        <w:br/>
      </w:r>
      <w:r w:rsidR="004B260B">
        <w:rPr>
          <w:rFonts w:eastAsia="SimSun"/>
          <w:i/>
        </w:rPr>
        <w:t>As a workflow user I would like to have the status bar containing information as shown in the mock up.</w:t>
      </w:r>
    </w:p>
    <w:p w14:paraId="220F9A6C" w14:textId="3DCFF372" w:rsidR="00F2697D" w:rsidRDefault="00F2697D" w:rsidP="00E07395">
      <w:pPr>
        <w:pStyle w:val="Heading3"/>
      </w:pPr>
      <w:bookmarkStart w:id="9" w:name="_Toc521938487"/>
      <w:r>
        <w:t xml:space="preserve">Mock Up: </w:t>
      </w:r>
      <w:r w:rsidR="004B260B">
        <w:t>Status Bar Layout</w:t>
      </w:r>
      <w:bookmarkEnd w:id="9"/>
    </w:p>
    <w:p w14:paraId="0FA37859" w14:textId="384A87D2" w:rsidR="00DC4B3E" w:rsidRDefault="004B260B" w:rsidP="00DC4B3E">
      <w:r>
        <w:rPr>
          <w:noProof/>
          <w:lang w:val="en-IN" w:eastAsia="en-IN"/>
        </w:rPr>
        <w:drawing>
          <wp:inline distT="0" distB="0" distL="0" distR="0" wp14:anchorId="1E494BE6" wp14:editId="0985679F">
            <wp:extent cx="6400800" cy="3474720"/>
            <wp:effectExtent l="76200" t="76200" r="133350" b="1257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474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FB0271" w14:textId="5B24362E" w:rsidR="00DC4B3E" w:rsidRDefault="00DC4B3E">
      <w:pPr>
        <w:rPr>
          <w:i/>
          <w:iCs/>
        </w:rPr>
      </w:pPr>
      <w:r>
        <w:rPr>
          <w:i/>
          <w:iCs/>
        </w:rPr>
        <w:br w:type="page"/>
      </w:r>
    </w:p>
    <w:p w14:paraId="786BF540" w14:textId="67923F74" w:rsidR="00DC4B3E" w:rsidRDefault="00DC4B3E" w:rsidP="00DC4B3E">
      <w:pPr>
        <w:pStyle w:val="Heading1"/>
      </w:pPr>
      <w:bookmarkStart w:id="10" w:name="_Toc521938488"/>
      <w:r>
        <w:lastRenderedPageBreak/>
        <w:t>User Story 2</w:t>
      </w:r>
      <w:r w:rsidR="004B260B">
        <w:t>: Current Page and traversing through pages</w:t>
      </w:r>
      <w:bookmarkEnd w:id="10"/>
    </w:p>
    <w:p w14:paraId="60AC815F" w14:textId="2FEE567F" w:rsidR="00DC4B3E" w:rsidRPr="00D33116" w:rsidRDefault="00DC4B3E" w:rsidP="00DC4B3E">
      <w:pPr>
        <w:rPr>
          <w:i/>
          <w:iCs/>
        </w:rPr>
      </w:pPr>
      <w:r>
        <w:rPr>
          <w:rFonts w:eastAsia="SimSun"/>
        </w:rPr>
        <w:br/>
      </w:r>
      <w:r w:rsidR="004B260B">
        <w:rPr>
          <w:rFonts w:eastAsia="SimSun"/>
          <w:i/>
        </w:rPr>
        <w:t xml:space="preserve">As a workflow user I would like to know the current page of the Workflow App I am on and </w:t>
      </w:r>
      <w:r w:rsidR="004719B7">
        <w:rPr>
          <w:rFonts w:eastAsia="SimSun"/>
          <w:i/>
        </w:rPr>
        <w:t>should have the ability to traverse to any other valid page.</w:t>
      </w:r>
    </w:p>
    <w:p w14:paraId="54EC13B8" w14:textId="2A05EF18" w:rsidR="00DC4B3E" w:rsidRDefault="00DC4B3E" w:rsidP="00DC4B3E">
      <w:pPr>
        <w:pStyle w:val="Heading3"/>
      </w:pPr>
      <w:bookmarkStart w:id="11" w:name="_Toc521938489"/>
      <w:r>
        <w:t>Mock Up:</w:t>
      </w:r>
      <w:bookmarkEnd w:id="11"/>
      <w:r>
        <w:t xml:space="preserve"> </w:t>
      </w:r>
      <w:r>
        <w:br/>
      </w:r>
    </w:p>
    <w:p w14:paraId="499C62FE" w14:textId="077E64B6" w:rsidR="00DC4B3E" w:rsidRDefault="0059570C" w:rsidP="00DC4B3E">
      <w:r>
        <w:rPr>
          <w:noProof/>
          <w:lang w:val="en-IN" w:eastAsia="en-IN"/>
        </w:rPr>
        <w:drawing>
          <wp:inline distT="0" distB="0" distL="0" distR="0" wp14:anchorId="0CDFA28B" wp14:editId="753DF3FC">
            <wp:extent cx="6400800" cy="3426394"/>
            <wp:effectExtent l="76200" t="76200" r="133350" b="136525"/>
            <wp:docPr id="3" name="Picture 3" descr="C:\Users\abpatel\AppData\Local\Temp\SNAGHTML3aa7d6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patel\AppData\Local\Temp\SNAGHTML3aa7d6d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34263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BD5D7F" w14:textId="6F487423" w:rsidR="00DC4B3E" w:rsidRDefault="00DC4B3E" w:rsidP="00DC4B3E">
      <w:pPr>
        <w:pStyle w:val="Heading3"/>
      </w:pPr>
      <w:bookmarkStart w:id="12" w:name="_Toc521938490"/>
      <w:r>
        <w:t>Conditions:</w:t>
      </w:r>
      <w:bookmarkEnd w:id="12"/>
    </w:p>
    <w:p w14:paraId="1EB8C14F" w14:textId="49673C47" w:rsidR="00DC4B3E" w:rsidRDefault="0059570C" w:rsidP="00DC4B3E">
      <w:pPr>
        <w:pStyle w:val="Heading4"/>
      </w:pPr>
      <w:r>
        <w:t>Condition 1: Displaying the current page</w:t>
      </w:r>
    </w:p>
    <w:p w14:paraId="30DCA407" w14:textId="1F40CF69" w:rsidR="00DC4B3E" w:rsidRPr="00DD2C8A" w:rsidRDefault="0059570C" w:rsidP="00DD2C8A">
      <w:pPr>
        <w:pStyle w:val="ListParagraph"/>
        <w:numPr>
          <w:ilvl w:val="0"/>
          <w:numId w:val="29"/>
        </w:numPr>
        <w:rPr>
          <w:i/>
        </w:rPr>
      </w:pPr>
      <w:r w:rsidRPr="00DD2C8A">
        <w:rPr>
          <w:i/>
        </w:rPr>
        <w:t xml:space="preserve">Here, </w:t>
      </w:r>
      <w:r>
        <w:rPr>
          <w:noProof/>
          <w:lang w:val="en-IN" w:eastAsia="en-IN"/>
        </w:rPr>
        <w:drawing>
          <wp:inline distT="0" distB="0" distL="0" distR="0" wp14:anchorId="287EA577" wp14:editId="16D423C0">
            <wp:extent cx="1352381" cy="295238"/>
            <wp:effectExtent l="76200" t="76200" r="133985"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52381" cy="295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D2C8A">
        <w:rPr>
          <w:i/>
        </w:rPr>
        <w:t xml:space="preserve"> highlighted number represents the current page number the user is on. </w:t>
      </w:r>
    </w:p>
    <w:p w14:paraId="1B8D8074" w14:textId="27BBAA26" w:rsidR="00DC4B3E" w:rsidRDefault="0059570C" w:rsidP="00DC4B3E">
      <w:pPr>
        <w:pStyle w:val="Heading4"/>
      </w:pPr>
      <w:r>
        <w:t>Condition 2: Traversing the page number using the textbox.</w:t>
      </w:r>
    </w:p>
    <w:p w14:paraId="1E85A8CD" w14:textId="16C65DD8" w:rsidR="00DC4B3E" w:rsidRDefault="0059570C" w:rsidP="00DD2C8A">
      <w:pPr>
        <w:pStyle w:val="ListParagraph"/>
        <w:numPr>
          <w:ilvl w:val="0"/>
          <w:numId w:val="29"/>
        </w:numPr>
        <w:rPr>
          <w:i/>
        </w:rPr>
      </w:pPr>
      <w:r w:rsidRPr="00DD2C8A">
        <w:rPr>
          <w:i/>
        </w:rPr>
        <w:t>User should b</w:t>
      </w:r>
      <w:r w:rsidR="00DD2C8A" w:rsidRPr="00DD2C8A">
        <w:rPr>
          <w:i/>
        </w:rPr>
        <w:t xml:space="preserve">e able to type in valid number (within the total # of pages available), hit the “Enter” key and should be moved to </w:t>
      </w:r>
      <w:r w:rsidR="00DD2C8A">
        <w:rPr>
          <w:i/>
        </w:rPr>
        <w:t>that specific page, and it should be displaying the Workflow Items related to that particular page.</w:t>
      </w:r>
    </w:p>
    <w:p w14:paraId="33548F9F" w14:textId="29E226BE" w:rsidR="00FF2862" w:rsidRDefault="00FF2862" w:rsidP="00FF2862">
      <w:pPr>
        <w:pStyle w:val="Heading4"/>
      </w:pPr>
      <w:r>
        <w:lastRenderedPageBreak/>
        <w:t>Condition 3: Traversing the page number using the buttons.</w:t>
      </w:r>
    </w:p>
    <w:p w14:paraId="51F729D4" w14:textId="77777777" w:rsidR="00FF2862" w:rsidRDefault="00FF2862" w:rsidP="00FF2862">
      <w:pPr>
        <w:pStyle w:val="ListParagraph"/>
        <w:numPr>
          <w:ilvl w:val="0"/>
          <w:numId w:val="29"/>
        </w:numPr>
        <w:rPr>
          <w:i/>
        </w:rPr>
      </w:pPr>
      <w:r>
        <w:rPr>
          <w:i/>
        </w:rPr>
        <w:t>Clicking on the “</w:t>
      </w:r>
      <w:r w:rsidRPr="00DD2C8A">
        <w:rPr>
          <w:b/>
          <w:i/>
          <w:sz w:val="24"/>
        </w:rPr>
        <w:t>&gt;</w:t>
      </w:r>
      <w:r>
        <w:rPr>
          <w:i/>
        </w:rPr>
        <w:t>” button should take the user to the next available page and it should load the Workflow items related to that page.</w:t>
      </w:r>
    </w:p>
    <w:p w14:paraId="120C8668" w14:textId="77777777" w:rsidR="00FF2862" w:rsidRDefault="00FF2862" w:rsidP="00FF2862">
      <w:pPr>
        <w:pStyle w:val="ListParagraph"/>
        <w:numPr>
          <w:ilvl w:val="1"/>
          <w:numId w:val="29"/>
        </w:numPr>
        <w:rPr>
          <w:i/>
        </w:rPr>
      </w:pPr>
      <w:r>
        <w:rPr>
          <w:i/>
        </w:rPr>
        <w:t>If the user is already on the last page, then the “</w:t>
      </w:r>
      <w:r w:rsidRPr="00DD2C8A">
        <w:rPr>
          <w:b/>
          <w:i/>
          <w:sz w:val="24"/>
        </w:rPr>
        <w:t>&gt;</w:t>
      </w:r>
      <w:r>
        <w:rPr>
          <w:i/>
        </w:rPr>
        <w:t>” should remain as disable.</w:t>
      </w:r>
    </w:p>
    <w:p w14:paraId="058CF5D6" w14:textId="77777777" w:rsidR="00FF2862" w:rsidRDefault="00FF2862" w:rsidP="00FF2862">
      <w:pPr>
        <w:pStyle w:val="ListParagraph"/>
        <w:numPr>
          <w:ilvl w:val="0"/>
          <w:numId w:val="29"/>
        </w:numPr>
        <w:rPr>
          <w:i/>
        </w:rPr>
      </w:pPr>
      <w:r>
        <w:rPr>
          <w:i/>
        </w:rPr>
        <w:t>Clicking on the “</w:t>
      </w:r>
      <w:r w:rsidRPr="00DD2C8A">
        <w:rPr>
          <w:b/>
          <w:i/>
          <w:sz w:val="24"/>
        </w:rPr>
        <w:t>&gt;</w:t>
      </w:r>
      <w:r>
        <w:rPr>
          <w:b/>
          <w:i/>
          <w:sz w:val="24"/>
        </w:rPr>
        <w:t>|</w:t>
      </w:r>
      <w:r>
        <w:rPr>
          <w:i/>
        </w:rPr>
        <w:t>” button should take the user to last page in the list and it should load the Workflow items related to that page.</w:t>
      </w:r>
    </w:p>
    <w:p w14:paraId="0BBFD31C" w14:textId="77777777" w:rsidR="00FF2862" w:rsidRPr="00DD2C8A" w:rsidRDefault="00FF2862" w:rsidP="00FF2862">
      <w:pPr>
        <w:pStyle w:val="ListParagraph"/>
        <w:numPr>
          <w:ilvl w:val="1"/>
          <w:numId w:val="29"/>
        </w:numPr>
        <w:rPr>
          <w:i/>
        </w:rPr>
      </w:pPr>
      <w:r>
        <w:rPr>
          <w:i/>
        </w:rPr>
        <w:t>If the user is already on the last page, then the “</w:t>
      </w:r>
      <w:r w:rsidRPr="00DD2C8A">
        <w:rPr>
          <w:b/>
          <w:i/>
          <w:sz w:val="24"/>
        </w:rPr>
        <w:t>&gt;</w:t>
      </w:r>
      <w:r>
        <w:rPr>
          <w:b/>
          <w:i/>
          <w:sz w:val="24"/>
        </w:rPr>
        <w:t>|</w:t>
      </w:r>
      <w:r>
        <w:rPr>
          <w:i/>
        </w:rPr>
        <w:t>” should remain as disable.</w:t>
      </w:r>
    </w:p>
    <w:p w14:paraId="59128DC5" w14:textId="77777777" w:rsidR="00FF2862" w:rsidRDefault="00FF2862" w:rsidP="00FF2862">
      <w:pPr>
        <w:pStyle w:val="ListParagraph"/>
        <w:numPr>
          <w:ilvl w:val="0"/>
          <w:numId w:val="29"/>
        </w:numPr>
        <w:rPr>
          <w:i/>
        </w:rPr>
      </w:pPr>
      <w:r>
        <w:rPr>
          <w:i/>
        </w:rPr>
        <w:t>Clicking on the “</w:t>
      </w:r>
      <w:r>
        <w:rPr>
          <w:b/>
          <w:i/>
          <w:sz w:val="24"/>
        </w:rPr>
        <w:t>&lt;</w:t>
      </w:r>
      <w:r>
        <w:rPr>
          <w:i/>
        </w:rPr>
        <w:t>” button should take the user to the previous available page and it should load the Workflow items related to that page.</w:t>
      </w:r>
    </w:p>
    <w:p w14:paraId="37D5AC0A" w14:textId="77777777" w:rsidR="00FF2862" w:rsidRDefault="00FF2862" w:rsidP="00FF2862">
      <w:pPr>
        <w:pStyle w:val="ListParagraph"/>
        <w:numPr>
          <w:ilvl w:val="1"/>
          <w:numId w:val="29"/>
        </w:numPr>
        <w:rPr>
          <w:i/>
        </w:rPr>
      </w:pPr>
      <w:r>
        <w:rPr>
          <w:i/>
        </w:rPr>
        <w:t>If the user is already on the first page, then the “</w:t>
      </w:r>
      <w:r>
        <w:rPr>
          <w:b/>
          <w:i/>
          <w:sz w:val="24"/>
        </w:rPr>
        <w:t>&lt;</w:t>
      </w:r>
      <w:r>
        <w:rPr>
          <w:i/>
        </w:rPr>
        <w:t>” should remain as disable.</w:t>
      </w:r>
    </w:p>
    <w:p w14:paraId="1B35BD93" w14:textId="77777777" w:rsidR="00FF2862" w:rsidRDefault="00FF2862" w:rsidP="00FF2862">
      <w:pPr>
        <w:pStyle w:val="ListParagraph"/>
        <w:numPr>
          <w:ilvl w:val="0"/>
          <w:numId w:val="29"/>
        </w:numPr>
        <w:rPr>
          <w:i/>
        </w:rPr>
      </w:pPr>
      <w:r>
        <w:rPr>
          <w:i/>
        </w:rPr>
        <w:t>Clicking on the “</w:t>
      </w:r>
      <w:r w:rsidRPr="00DD2C8A">
        <w:rPr>
          <w:b/>
          <w:i/>
          <w:sz w:val="18"/>
        </w:rPr>
        <w:t>|</w:t>
      </w:r>
      <w:r>
        <w:rPr>
          <w:b/>
          <w:i/>
          <w:sz w:val="24"/>
        </w:rPr>
        <w:t>&lt;</w:t>
      </w:r>
      <w:r>
        <w:rPr>
          <w:i/>
        </w:rPr>
        <w:t>” button should take the user to first page in the list and it should load the Workflow items related to that page.</w:t>
      </w:r>
    </w:p>
    <w:p w14:paraId="77B65DE1" w14:textId="77777777" w:rsidR="00FF2862" w:rsidRPr="00DD2C8A" w:rsidRDefault="00FF2862" w:rsidP="00FF2862">
      <w:pPr>
        <w:pStyle w:val="ListParagraph"/>
        <w:numPr>
          <w:ilvl w:val="1"/>
          <w:numId w:val="29"/>
        </w:numPr>
        <w:rPr>
          <w:i/>
        </w:rPr>
      </w:pPr>
      <w:r>
        <w:rPr>
          <w:i/>
        </w:rPr>
        <w:t>If the user is already on the first page, then the “</w:t>
      </w:r>
      <w:r>
        <w:rPr>
          <w:b/>
          <w:i/>
          <w:sz w:val="24"/>
        </w:rPr>
        <w:t>|&lt;</w:t>
      </w:r>
      <w:r>
        <w:rPr>
          <w:i/>
        </w:rPr>
        <w:t>” should remain as disable.</w:t>
      </w:r>
    </w:p>
    <w:p w14:paraId="77C47011" w14:textId="77777777" w:rsidR="00FF2862" w:rsidRPr="00FF2862" w:rsidRDefault="00FF2862" w:rsidP="00FF2862">
      <w:pPr>
        <w:rPr>
          <w:i/>
        </w:rPr>
      </w:pPr>
    </w:p>
    <w:p w14:paraId="51D543D3" w14:textId="77777777" w:rsidR="00DD2C8A" w:rsidRPr="00DD2C8A" w:rsidRDefault="00DD2C8A" w:rsidP="00DD2C8A">
      <w:pPr>
        <w:pStyle w:val="ListParagraph"/>
        <w:ind w:left="1440"/>
        <w:rPr>
          <w:i/>
        </w:rPr>
      </w:pPr>
    </w:p>
    <w:p w14:paraId="08A97EF7" w14:textId="77777777" w:rsidR="00DC4B3E" w:rsidRDefault="00DC4B3E" w:rsidP="00DC4B3E">
      <w:pPr>
        <w:pStyle w:val="Heading3"/>
      </w:pPr>
      <w:bookmarkStart w:id="13" w:name="_Toc521938491"/>
      <w:r>
        <w:t>Acceptance Criteria:</w:t>
      </w:r>
      <w:bookmarkEnd w:id="13"/>
    </w:p>
    <w:p w14:paraId="69788FF0" w14:textId="05AE5436" w:rsidR="00DC4B3E" w:rsidRPr="00AC34DD" w:rsidRDefault="00D82587" w:rsidP="00DC4B3E">
      <w:pPr>
        <w:pStyle w:val="Heading4"/>
      </w:pPr>
      <w:r w:rsidRPr="00AC34DD">
        <w:t>Acceptance Criteria 1: Verifying Conditions</w:t>
      </w:r>
    </w:p>
    <w:p w14:paraId="5136CB98" w14:textId="41F40431" w:rsidR="001A06F3" w:rsidRDefault="00D82587" w:rsidP="00DC4B3E">
      <w:pPr>
        <w:rPr>
          <w:i/>
        </w:rPr>
      </w:pPr>
      <w:r>
        <w:rPr>
          <w:i/>
        </w:rPr>
        <w:t>Verify all the conditions mentioned above. (Condition 1 to 3)</w:t>
      </w:r>
    </w:p>
    <w:p w14:paraId="4951ADBC" w14:textId="77777777" w:rsidR="001A06F3" w:rsidRDefault="001A06F3">
      <w:pPr>
        <w:rPr>
          <w:i/>
        </w:rPr>
      </w:pPr>
      <w:r>
        <w:rPr>
          <w:i/>
        </w:rPr>
        <w:br w:type="page"/>
      </w:r>
    </w:p>
    <w:p w14:paraId="14504423" w14:textId="14A50E14" w:rsidR="001A06F3" w:rsidRDefault="001A06F3" w:rsidP="001A06F3">
      <w:pPr>
        <w:pStyle w:val="Heading1"/>
      </w:pPr>
      <w:bookmarkStart w:id="14" w:name="_Toc521938492"/>
      <w:r>
        <w:lastRenderedPageBreak/>
        <w:t>User Story 3: Changing Page Size</w:t>
      </w:r>
      <w:bookmarkEnd w:id="14"/>
    </w:p>
    <w:p w14:paraId="6652B4BA" w14:textId="499DC3BD" w:rsidR="001A06F3" w:rsidRPr="00D33116" w:rsidRDefault="001A06F3" w:rsidP="001A06F3">
      <w:pPr>
        <w:rPr>
          <w:i/>
          <w:iCs/>
        </w:rPr>
      </w:pPr>
      <w:r>
        <w:rPr>
          <w:rFonts w:eastAsia="SimSun"/>
        </w:rPr>
        <w:br/>
      </w:r>
      <w:r>
        <w:rPr>
          <w:rFonts w:eastAsia="SimSun"/>
          <w:i/>
        </w:rPr>
        <w:t>As a workflow user I would like to have facility to change the number of items displayed per page.</w:t>
      </w:r>
    </w:p>
    <w:p w14:paraId="0DEC1E63" w14:textId="77777777" w:rsidR="001A06F3" w:rsidRDefault="001A06F3" w:rsidP="001A06F3">
      <w:pPr>
        <w:pStyle w:val="Heading3"/>
      </w:pPr>
      <w:bookmarkStart w:id="15" w:name="_Toc521938493"/>
      <w:r>
        <w:t>Mock Up:</w:t>
      </w:r>
      <w:bookmarkEnd w:id="15"/>
      <w:r>
        <w:t xml:space="preserve"> </w:t>
      </w:r>
      <w:r>
        <w:br/>
      </w:r>
    </w:p>
    <w:p w14:paraId="36567523" w14:textId="047ABC81" w:rsidR="001A06F3" w:rsidRDefault="00113D47" w:rsidP="001A06F3">
      <w:r>
        <w:rPr>
          <w:noProof/>
          <w:lang w:val="en-IN" w:eastAsia="en-IN"/>
        </w:rPr>
        <w:drawing>
          <wp:inline distT="0" distB="0" distL="0" distR="0" wp14:anchorId="40E93DB7" wp14:editId="3FC7E759">
            <wp:extent cx="6400800" cy="3434280"/>
            <wp:effectExtent l="76200" t="76200" r="133350" b="128270"/>
            <wp:docPr id="10" name="Picture 10" descr="C:\Users\abpatel\AppData\Local\Temp\SNAGHTML3ac18c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patel\AppData\Local\Temp\SNAGHTML3ac18cd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0800" cy="343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D889E5" w14:textId="77777777" w:rsidR="001A06F3" w:rsidRDefault="001A06F3" w:rsidP="001A06F3">
      <w:pPr>
        <w:pStyle w:val="Heading3"/>
      </w:pPr>
      <w:bookmarkStart w:id="16" w:name="_Toc521938494"/>
      <w:r>
        <w:t>Conditions:</w:t>
      </w:r>
      <w:bookmarkEnd w:id="16"/>
    </w:p>
    <w:p w14:paraId="672EE949" w14:textId="76CF54FA" w:rsidR="001A06F3" w:rsidRDefault="001A06F3" w:rsidP="001A06F3">
      <w:pPr>
        <w:pStyle w:val="Heading4"/>
      </w:pPr>
      <w:r>
        <w:t>Condition 1: Displaying the current page</w:t>
      </w:r>
      <w:r w:rsidR="00D27BCF">
        <w:t xml:space="preserve"> size</w:t>
      </w:r>
    </w:p>
    <w:p w14:paraId="0DB88039" w14:textId="3F31D5ED" w:rsidR="001A06F3" w:rsidRDefault="001A06F3" w:rsidP="001A06F3">
      <w:pPr>
        <w:pStyle w:val="ListParagraph"/>
        <w:numPr>
          <w:ilvl w:val="0"/>
          <w:numId w:val="29"/>
        </w:numPr>
        <w:rPr>
          <w:i/>
        </w:rPr>
      </w:pPr>
      <w:r w:rsidRPr="00DD2C8A">
        <w:rPr>
          <w:i/>
        </w:rPr>
        <w:t>Here</w:t>
      </w:r>
      <w:r w:rsidR="00D27BCF">
        <w:rPr>
          <w:i/>
        </w:rPr>
        <w:t xml:space="preserve"> the </w:t>
      </w:r>
      <w:r w:rsidRPr="00DD2C8A">
        <w:rPr>
          <w:i/>
        </w:rPr>
        <w:t>highlighted number</w:t>
      </w:r>
      <w:r w:rsidR="00D27BCF">
        <w:rPr>
          <w:i/>
        </w:rPr>
        <w:t xml:space="preserve"> in the above mock up</w:t>
      </w:r>
      <w:r w:rsidRPr="00DD2C8A">
        <w:rPr>
          <w:i/>
        </w:rPr>
        <w:t xml:space="preserve"> represents the current page </w:t>
      </w:r>
      <w:r w:rsidR="00D27BCF">
        <w:rPr>
          <w:i/>
        </w:rPr>
        <w:t xml:space="preserve">size. </w:t>
      </w:r>
    </w:p>
    <w:p w14:paraId="511D277F" w14:textId="33E382B1" w:rsidR="00D27BCF" w:rsidRPr="00DD2C8A" w:rsidRDefault="00D27BCF" w:rsidP="001A06F3">
      <w:pPr>
        <w:pStyle w:val="ListParagraph"/>
        <w:numPr>
          <w:ilvl w:val="0"/>
          <w:numId w:val="29"/>
        </w:numPr>
        <w:rPr>
          <w:i/>
        </w:rPr>
      </w:pPr>
      <w:r>
        <w:rPr>
          <w:i/>
        </w:rPr>
        <w:t>Total number of items displayed per page should be based on this number.</w:t>
      </w:r>
    </w:p>
    <w:p w14:paraId="2ED2CD97" w14:textId="77777777" w:rsidR="00EC03D3" w:rsidRDefault="00EC03D3">
      <w:pPr>
        <w:rPr>
          <w:rFonts w:eastAsiaTheme="majorEastAsia" w:cstheme="majorBidi"/>
          <w:color w:val="70AD47" w:themeColor="accent6"/>
          <w:sz w:val="24"/>
          <w:szCs w:val="24"/>
        </w:rPr>
      </w:pPr>
      <w:r>
        <w:br w:type="page"/>
      </w:r>
    </w:p>
    <w:p w14:paraId="6A9AD11A" w14:textId="1393F962" w:rsidR="00D27BCF" w:rsidRDefault="00EC03D3" w:rsidP="00D27BCF">
      <w:pPr>
        <w:pStyle w:val="Heading4"/>
      </w:pPr>
      <w:r>
        <w:lastRenderedPageBreak/>
        <w:t>C</w:t>
      </w:r>
      <w:r w:rsidR="00D27BCF">
        <w:t>ondition 2: Changing current page size.</w:t>
      </w:r>
    </w:p>
    <w:p w14:paraId="33D9F6AA" w14:textId="0F15040C" w:rsidR="001A06F3" w:rsidRPr="00EC03D3" w:rsidRDefault="00D27BCF" w:rsidP="00EC03D3">
      <w:pPr>
        <w:pStyle w:val="ListParagraph"/>
        <w:numPr>
          <w:ilvl w:val="0"/>
          <w:numId w:val="30"/>
        </w:numPr>
        <w:rPr>
          <w:i/>
        </w:rPr>
      </w:pPr>
      <w:r w:rsidRPr="00EC03D3">
        <w:rPr>
          <w:i/>
        </w:rPr>
        <w:t xml:space="preserve">Upon clicking on the page size drop down list, it displays the list of the </w:t>
      </w:r>
      <w:r w:rsidR="00EC03D3" w:rsidRPr="00EC03D3">
        <w:rPr>
          <w:i/>
        </w:rPr>
        <w:t>other page sizes available as shown below:</w:t>
      </w:r>
    </w:p>
    <w:p w14:paraId="3448F1D0" w14:textId="68DCDAB7" w:rsidR="00EC03D3" w:rsidRPr="00EC03D3" w:rsidRDefault="00EC03D3" w:rsidP="00EC03D3">
      <w:pPr>
        <w:pStyle w:val="ListParagraph"/>
        <w:rPr>
          <w:i/>
        </w:rPr>
      </w:pPr>
      <w:r>
        <w:rPr>
          <w:noProof/>
          <w:lang w:val="en-IN" w:eastAsia="en-IN"/>
        </w:rPr>
        <w:drawing>
          <wp:inline distT="0" distB="0" distL="0" distR="0" wp14:anchorId="7BBF8C52" wp14:editId="493DE71F">
            <wp:extent cx="857143" cy="1561905"/>
            <wp:effectExtent l="76200" t="76200" r="133985" b="133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57143" cy="1561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AD056" w14:textId="27E27B43" w:rsidR="00C0337F" w:rsidRPr="00EC03D3" w:rsidRDefault="00C0337F" w:rsidP="00C0337F">
      <w:pPr>
        <w:pStyle w:val="ListParagraph"/>
        <w:numPr>
          <w:ilvl w:val="0"/>
          <w:numId w:val="30"/>
        </w:numPr>
        <w:rPr>
          <w:i/>
        </w:rPr>
      </w:pPr>
      <w:r>
        <w:rPr>
          <w:i/>
        </w:rPr>
        <w:t>Once the user selects any value than the current, then it should display the number of items per page as per the new selection.</w:t>
      </w:r>
    </w:p>
    <w:p w14:paraId="77985A2D" w14:textId="77777777" w:rsidR="00C0337F" w:rsidRDefault="00C0337F" w:rsidP="001A06F3">
      <w:pPr>
        <w:pStyle w:val="Heading3"/>
      </w:pPr>
    </w:p>
    <w:p w14:paraId="4BD8B857" w14:textId="7CCA4A7B" w:rsidR="001A06F3" w:rsidRDefault="001A06F3" w:rsidP="001A06F3">
      <w:pPr>
        <w:pStyle w:val="Heading3"/>
      </w:pPr>
      <w:bookmarkStart w:id="17" w:name="_Toc521938495"/>
      <w:r>
        <w:t>Acceptance Criteria:</w:t>
      </w:r>
      <w:bookmarkEnd w:id="17"/>
    </w:p>
    <w:p w14:paraId="5424C09D" w14:textId="77777777" w:rsidR="001A06F3" w:rsidRPr="00AC34DD" w:rsidRDefault="001A06F3" w:rsidP="001A06F3">
      <w:pPr>
        <w:pStyle w:val="Heading4"/>
      </w:pPr>
      <w:r w:rsidRPr="00AC34DD">
        <w:t>Acceptance Criteria 1: Verifying Conditions</w:t>
      </w:r>
    </w:p>
    <w:p w14:paraId="20FE2D2A" w14:textId="457F0DD2" w:rsidR="004E1062" w:rsidRDefault="001A06F3" w:rsidP="001A06F3">
      <w:pPr>
        <w:rPr>
          <w:i/>
        </w:rPr>
      </w:pPr>
      <w:r>
        <w:rPr>
          <w:i/>
        </w:rPr>
        <w:t xml:space="preserve">Verify all the conditions mentioned above. (Condition 1 to </w:t>
      </w:r>
      <w:r w:rsidR="004E1062">
        <w:rPr>
          <w:i/>
        </w:rPr>
        <w:t>2</w:t>
      </w:r>
      <w:r>
        <w:rPr>
          <w:i/>
        </w:rPr>
        <w:t>)</w:t>
      </w:r>
    </w:p>
    <w:p w14:paraId="36421DF0" w14:textId="77777777" w:rsidR="004E1062" w:rsidRDefault="004E1062">
      <w:pPr>
        <w:rPr>
          <w:i/>
        </w:rPr>
      </w:pPr>
      <w:r>
        <w:rPr>
          <w:i/>
        </w:rPr>
        <w:br w:type="page"/>
      </w:r>
    </w:p>
    <w:p w14:paraId="464E7B6A" w14:textId="1871CD71" w:rsidR="004E1062" w:rsidRDefault="004E1062" w:rsidP="004E1062">
      <w:pPr>
        <w:pStyle w:val="Heading1"/>
      </w:pPr>
      <w:bookmarkStart w:id="18" w:name="_Toc521938496"/>
      <w:r>
        <w:lastRenderedPageBreak/>
        <w:t xml:space="preserve">User Story 4: </w:t>
      </w:r>
      <w:r w:rsidR="00FF3926">
        <w:t>Filter Applied</w:t>
      </w:r>
      <w:bookmarkEnd w:id="18"/>
    </w:p>
    <w:p w14:paraId="4BE16E6B" w14:textId="3D506DBC" w:rsidR="004E1062" w:rsidRPr="00D33116" w:rsidRDefault="004E1062" w:rsidP="004E1062">
      <w:pPr>
        <w:rPr>
          <w:i/>
          <w:iCs/>
        </w:rPr>
      </w:pPr>
      <w:r>
        <w:rPr>
          <w:rFonts w:eastAsia="SimSun"/>
        </w:rPr>
        <w:br/>
      </w:r>
      <w:r>
        <w:rPr>
          <w:rFonts w:eastAsia="SimSun"/>
          <w:i/>
        </w:rPr>
        <w:t xml:space="preserve">As a workflow user I would like to </w:t>
      </w:r>
      <w:r w:rsidR="00FF3926">
        <w:rPr>
          <w:rFonts w:eastAsia="SimSun"/>
          <w:i/>
        </w:rPr>
        <w:t xml:space="preserve">know if the current set of workflow items being displayed are based on </w:t>
      </w:r>
      <w:r w:rsidR="003161F8">
        <w:rPr>
          <w:rFonts w:eastAsia="SimSun"/>
          <w:i/>
        </w:rPr>
        <w:t xml:space="preserve">some filters </w:t>
      </w:r>
      <w:r w:rsidR="00FF3926">
        <w:rPr>
          <w:rFonts w:eastAsia="SimSun"/>
          <w:i/>
        </w:rPr>
        <w:t>or not.</w:t>
      </w:r>
    </w:p>
    <w:p w14:paraId="2255E1B4" w14:textId="77777777" w:rsidR="004E1062" w:rsidRDefault="004E1062" w:rsidP="004E1062">
      <w:pPr>
        <w:pStyle w:val="Heading3"/>
      </w:pPr>
      <w:bookmarkStart w:id="19" w:name="_Toc521938497"/>
      <w:r>
        <w:t>Mock Up:</w:t>
      </w:r>
      <w:bookmarkEnd w:id="19"/>
      <w:r>
        <w:t xml:space="preserve"> </w:t>
      </w:r>
      <w:r>
        <w:br/>
      </w:r>
    </w:p>
    <w:p w14:paraId="53C08045" w14:textId="08C3C94C" w:rsidR="004E1062" w:rsidRDefault="00BD3697" w:rsidP="004E1062">
      <w:r>
        <w:rPr>
          <w:noProof/>
          <w:lang w:val="en-IN" w:eastAsia="en-IN"/>
        </w:rPr>
        <w:drawing>
          <wp:inline distT="0" distB="0" distL="0" distR="0" wp14:anchorId="5A0E18B6" wp14:editId="486C3431">
            <wp:extent cx="6400800" cy="3489325"/>
            <wp:effectExtent l="76200" t="76200" r="133350" b="130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48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5B4A8" w14:textId="77777777" w:rsidR="004E1062" w:rsidRDefault="004E1062" w:rsidP="004E1062">
      <w:pPr>
        <w:pStyle w:val="Heading3"/>
      </w:pPr>
      <w:bookmarkStart w:id="20" w:name="_Toc521938498"/>
      <w:r>
        <w:t>Conditions:</w:t>
      </w:r>
      <w:bookmarkEnd w:id="20"/>
    </w:p>
    <w:p w14:paraId="44F03F7D" w14:textId="3CB1BA44" w:rsidR="004E1062" w:rsidRDefault="004E1062" w:rsidP="004E1062">
      <w:pPr>
        <w:pStyle w:val="Heading4"/>
      </w:pPr>
      <w:r>
        <w:t xml:space="preserve">Condition 1: Displaying </w:t>
      </w:r>
      <w:r w:rsidR="00824723">
        <w:t>“Filter Applied” in the status bar</w:t>
      </w:r>
    </w:p>
    <w:p w14:paraId="4FC06990" w14:textId="50717753" w:rsidR="004E1062" w:rsidRDefault="00824723" w:rsidP="004E1062">
      <w:pPr>
        <w:pStyle w:val="ListParagraph"/>
        <w:numPr>
          <w:ilvl w:val="0"/>
          <w:numId w:val="29"/>
        </w:numPr>
        <w:rPr>
          <w:i/>
        </w:rPr>
      </w:pPr>
      <w:commentRangeStart w:id="21"/>
      <w:commentRangeStart w:id="22"/>
      <w:r>
        <w:rPr>
          <w:i/>
        </w:rPr>
        <w:t>If the user has applied any kind of filters on workflow items, then it should display the “</w:t>
      </w:r>
      <w:r w:rsidRPr="00DD668F">
        <w:rPr>
          <w:b/>
          <w:color w:val="5193D4"/>
          <w:u w:val="single"/>
        </w:rPr>
        <w:t>Filter Applied</w:t>
      </w:r>
      <w:r>
        <w:rPr>
          <w:i/>
        </w:rPr>
        <w:t xml:space="preserve">” </w:t>
      </w:r>
      <w:r w:rsidR="00CC0BEB">
        <w:rPr>
          <w:i/>
        </w:rPr>
        <w:t>label</w:t>
      </w:r>
      <w:r>
        <w:rPr>
          <w:i/>
        </w:rPr>
        <w:t xml:space="preserve"> in the status bar.</w:t>
      </w:r>
    </w:p>
    <w:p w14:paraId="2BFB8944" w14:textId="3796518D" w:rsidR="00BD3697" w:rsidRDefault="00BD3697" w:rsidP="00BD3697">
      <w:pPr>
        <w:pStyle w:val="ListParagraph"/>
        <w:numPr>
          <w:ilvl w:val="1"/>
          <w:numId w:val="29"/>
        </w:numPr>
        <w:rPr>
          <w:i/>
        </w:rPr>
      </w:pPr>
      <w:r>
        <w:rPr>
          <w:i/>
        </w:rPr>
        <w:t>The text in the label</w:t>
      </w:r>
      <w:r w:rsidR="008B794D">
        <w:rPr>
          <w:i/>
        </w:rPr>
        <w:t xml:space="preserve"> should look </w:t>
      </w:r>
      <w:r>
        <w:rPr>
          <w:i/>
        </w:rPr>
        <w:t>like a hyperlink as shown in the mock up.</w:t>
      </w:r>
    </w:p>
    <w:p w14:paraId="239E9A46" w14:textId="27E3796F" w:rsidR="004E1062" w:rsidRPr="00DD2C8A" w:rsidRDefault="00824723" w:rsidP="004E1062">
      <w:pPr>
        <w:pStyle w:val="ListParagraph"/>
        <w:numPr>
          <w:ilvl w:val="0"/>
          <w:numId w:val="29"/>
        </w:numPr>
        <w:rPr>
          <w:i/>
        </w:rPr>
      </w:pPr>
      <w:r>
        <w:rPr>
          <w:i/>
        </w:rPr>
        <w:t>In case, if the user clears all the filters, then the “Filter Applied”</w:t>
      </w:r>
      <w:r w:rsidR="00CC0BEB">
        <w:rPr>
          <w:i/>
        </w:rPr>
        <w:t xml:space="preserve"> label should get disappear.</w:t>
      </w:r>
      <w:commentRangeEnd w:id="21"/>
      <w:r w:rsidR="00AC34DD">
        <w:rPr>
          <w:rStyle w:val="CommentReference"/>
        </w:rPr>
        <w:commentReference w:id="21"/>
      </w:r>
      <w:commentRangeEnd w:id="22"/>
      <w:r w:rsidR="00752285">
        <w:rPr>
          <w:rStyle w:val="CommentReference"/>
        </w:rPr>
        <w:commentReference w:id="22"/>
      </w:r>
    </w:p>
    <w:p w14:paraId="1691248F" w14:textId="77777777" w:rsidR="004E1062" w:rsidRDefault="004E1062" w:rsidP="004E1062">
      <w:pPr>
        <w:rPr>
          <w:rFonts w:eastAsiaTheme="majorEastAsia" w:cstheme="majorBidi"/>
          <w:color w:val="70AD47" w:themeColor="accent6"/>
          <w:sz w:val="24"/>
          <w:szCs w:val="24"/>
        </w:rPr>
      </w:pPr>
      <w:r>
        <w:br w:type="page"/>
      </w:r>
    </w:p>
    <w:p w14:paraId="59342D1B" w14:textId="39ECE947" w:rsidR="004E1062" w:rsidRDefault="004E1062" w:rsidP="004E1062">
      <w:pPr>
        <w:pStyle w:val="Heading4"/>
      </w:pPr>
      <w:r>
        <w:lastRenderedPageBreak/>
        <w:t xml:space="preserve">Condition 2: </w:t>
      </w:r>
      <w:r w:rsidR="00C6435F">
        <w:t>Clicking on the “Filter Applied” label</w:t>
      </w:r>
    </w:p>
    <w:p w14:paraId="41B356A0" w14:textId="1F8825B1" w:rsidR="004E1062" w:rsidRPr="00EC03D3" w:rsidRDefault="00C6435F" w:rsidP="004E1062">
      <w:pPr>
        <w:pStyle w:val="ListParagraph"/>
        <w:numPr>
          <w:ilvl w:val="0"/>
          <w:numId w:val="30"/>
        </w:numPr>
        <w:rPr>
          <w:i/>
        </w:rPr>
      </w:pPr>
      <w:r>
        <w:rPr>
          <w:i/>
        </w:rPr>
        <w:t>When the user clicks on the “</w:t>
      </w:r>
      <w:r w:rsidR="00DD668F" w:rsidRPr="00DD668F">
        <w:rPr>
          <w:b/>
          <w:color w:val="5193D4"/>
          <w:u w:val="single"/>
        </w:rPr>
        <w:t>Filter Applied</w:t>
      </w:r>
      <w:r>
        <w:rPr>
          <w:i/>
        </w:rPr>
        <w:t>” label</w:t>
      </w:r>
      <w:r w:rsidR="00DD668F">
        <w:rPr>
          <w:i/>
        </w:rPr>
        <w:t xml:space="preserve"> (which looks like a hyperlink)</w:t>
      </w:r>
      <w:r>
        <w:rPr>
          <w:i/>
        </w:rPr>
        <w:t>, then it should open a modal dialog box showing the textual representation of the current filters applied as shown below:</w:t>
      </w:r>
    </w:p>
    <w:p w14:paraId="180F0E98" w14:textId="4266ABA6" w:rsidR="004E1062" w:rsidRPr="00EC03D3" w:rsidRDefault="00C6435F" w:rsidP="004E1062">
      <w:pPr>
        <w:pStyle w:val="ListParagraph"/>
        <w:rPr>
          <w:i/>
        </w:rPr>
      </w:pPr>
      <w:r>
        <w:object w:dxaOrig="11881" w:dyaOrig="3645" w14:anchorId="2F456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154.95pt" o:ole="">
            <v:imagedata r:id="rId25" o:title=""/>
          </v:shape>
          <o:OLEObject Type="Embed" ProgID="Visio.Drawing.15" ShapeID="_x0000_i1025" DrawAspect="Content" ObjectID="_1595780378" r:id="rId26"/>
        </w:object>
      </w:r>
    </w:p>
    <w:p w14:paraId="20426674" w14:textId="77777777" w:rsidR="00C6435F" w:rsidRDefault="00C6435F" w:rsidP="00C6435F">
      <w:pPr>
        <w:pStyle w:val="Heading4"/>
      </w:pPr>
    </w:p>
    <w:p w14:paraId="1B5F8585" w14:textId="2DC48BD6" w:rsidR="00C6435F" w:rsidRDefault="00C6435F" w:rsidP="00C6435F">
      <w:pPr>
        <w:pStyle w:val="Heading4"/>
      </w:pPr>
      <w:r>
        <w:t>Condition 3: Edit button on the Filters dialog box</w:t>
      </w:r>
    </w:p>
    <w:p w14:paraId="79408C5F" w14:textId="1DF035FA" w:rsidR="00C6435F" w:rsidRPr="002351C5" w:rsidRDefault="00C6435F" w:rsidP="00AA2163">
      <w:pPr>
        <w:pStyle w:val="ListParagraph"/>
        <w:numPr>
          <w:ilvl w:val="0"/>
          <w:numId w:val="30"/>
        </w:numPr>
      </w:pPr>
      <w:r w:rsidRPr="002351C5">
        <w:rPr>
          <w:i/>
        </w:rPr>
        <w:t>When the user clicks on the “</w:t>
      </w:r>
      <w:r w:rsidR="002351C5" w:rsidRPr="002351C5">
        <w:rPr>
          <w:i/>
        </w:rPr>
        <w:t>Edit</w:t>
      </w:r>
      <w:r w:rsidRPr="002351C5">
        <w:rPr>
          <w:i/>
        </w:rPr>
        <w:t xml:space="preserve">” </w:t>
      </w:r>
      <w:r w:rsidR="002351C5" w:rsidRPr="002351C5">
        <w:rPr>
          <w:i/>
        </w:rPr>
        <w:t>button</w:t>
      </w:r>
      <w:r w:rsidRPr="002351C5">
        <w:rPr>
          <w:i/>
        </w:rPr>
        <w:t xml:space="preserve">, then it should open </w:t>
      </w:r>
      <w:r w:rsidR="002351C5" w:rsidRPr="002351C5">
        <w:rPr>
          <w:i/>
        </w:rPr>
        <w:t>the filter form</w:t>
      </w:r>
      <w:r w:rsidR="002351C5">
        <w:rPr>
          <w:i/>
        </w:rPr>
        <w:t xml:space="preserve"> and should the Filters dialog box.</w:t>
      </w:r>
    </w:p>
    <w:p w14:paraId="0BD19E4F" w14:textId="145AD64D" w:rsidR="002351C5" w:rsidRPr="002351C5" w:rsidRDefault="002351C5" w:rsidP="00AA2163">
      <w:pPr>
        <w:pStyle w:val="ListParagraph"/>
        <w:numPr>
          <w:ilvl w:val="0"/>
          <w:numId w:val="30"/>
        </w:numPr>
      </w:pPr>
      <w:r>
        <w:rPr>
          <w:i/>
        </w:rPr>
        <w:t>In the filter form if the user edits the filters and upon clicking on the apply filters then it should get reflected by showing the filtered workflow items.</w:t>
      </w:r>
    </w:p>
    <w:p w14:paraId="7BDC0376" w14:textId="13AEAA2D" w:rsidR="002351C5" w:rsidRPr="002351C5" w:rsidRDefault="002351C5" w:rsidP="002351C5">
      <w:pPr>
        <w:pStyle w:val="ListParagraph"/>
        <w:numPr>
          <w:ilvl w:val="1"/>
          <w:numId w:val="30"/>
        </w:numPr>
      </w:pPr>
      <w:r w:rsidRPr="002351C5">
        <w:rPr>
          <w:i/>
        </w:rPr>
        <w:t>It should keep the “Filter Applied” label as it is in the status bar.</w:t>
      </w:r>
    </w:p>
    <w:p w14:paraId="17470B36" w14:textId="191F830B" w:rsidR="002351C5" w:rsidRPr="002351C5" w:rsidRDefault="002351C5" w:rsidP="002351C5">
      <w:pPr>
        <w:pStyle w:val="ListParagraph"/>
        <w:numPr>
          <w:ilvl w:val="0"/>
          <w:numId w:val="30"/>
        </w:numPr>
      </w:pPr>
      <w:r>
        <w:rPr>
          <w:i/>
        </w:rPr>
        <w:t>In the filter form if the user does makes any changes and exits the filter form then it should get reflected by keep the filtered result as it is.</w:t>
      </w:r>
    </w:p>
    <w:p w14:paraId="68F3006E" w14:textId="4BD6CD4C" w:rsidR="002351C5" w:rsidRPr="002351C5" w:rsidRDefault="002351C5" w:rsidP="00AA2163">
      <w:pPr>
        <w:pStyle w:val="ListParagraph"/>
        <w:numPr>
          <w:ilvl w:val="1"/>
          <w:numId w:val="30"/>
        </w:numPr>
      </w:pPr>
      <w:r w:rsidRPr="002351C5">
        <w:rPr>
          <w:i/>
        </w:rPr>
        <w:t xml:space="preserve">It should </w:t>
      </w:r>
      <w:r>
        <w:rPr>
          <w:i/>
        </w:rPr>
        <w:t xml:space="preserve">keep </w:t>
      </w:r>
      <w:r w:rsidRPr="002351C5">
        <w:rPr>
          <w:i/>
        </w:rPr>
        <w:t xml:space="preserve">the “Filter Applied” label </w:t>
      </w:r>
      <w:r>
        <w:rPr>
          <w:i/>
        </w:rPr>
        <w:t xml:space="preserve">as it is in </w:t>
      </w:r>
      <w:r w:rsidRPr="002351C5">
        <w:rPr>
          <w:i/>
        </w:rPr>
        <w:t>the status bar.</w:t>
      </w:r>
    </w:p>
    <w:p w14:paraId="308E9EF2" w14:textId="484C3EC5" w:rsidR="002351C5" w:rsidRPr="002351C5" w:rsidRDefault="002351C5" w:rsidP="00AA2163">
      <w:pPr>
        <w:pStyle w:val="ListParagraph"/>
        <w:numPr>
          <w:ilvl w:val="0"/>
          <w:numId w:val="30"/>
        </w:numPr>
      </w:pPr>
      <w:r w:rsidRPr="002351C5">
        <w:rPr>
          <w:i/>
        </w:rPr>
        <w:t xml:space="preserve">In the filter form if the user clears all the filters and exits the filter form, </w:t>
      </w:r>
      <w:r>
        <w:rPr>
          <w:i/>
        </w:rPr>
        <w:t xml:space="preserve">then it should display all the workflow items with the influence of any filters. </w:t>
      </w:r>
    </w:p>
    <w:p w14:paraId="3010DD17" w14:textId="665E291C" w:rsidR="002351C5" w:rsidRDefault="002351C5" w:rsidP="002351C5">
      <w:pPr>
        <w:pStyle w:val="ListParagraph"/>
        <w:numPr>
          <w:ilvl w:val="1"/>
          <w:numId w:val="30"/>
        </w:numPr>
      </w:pPr>
      <w:r>
        <w:rPr>
          <w:i/>
        </w:rPr>
        <w:t>It should also disappear the “Filter Applied” label from the status bar.</w:t>
      </w:r>
    </w:p>
    <w:p w14:paraId="78DF104F" w14:textId="188E452E" w:rsidR="00C6435F" w:rsidRDefault="00C6435F" w:rsidP="00C6435F">
      <w:pPr>
        <w:pStyle w:val="Heading4"/>
      </w:pPr>
      <w:r>
        <w:t>Condition 4: Closing filters dialog box</w:t>
      </w:r>
    </w:p>
    <w:p w14:paraId="2081991E" w14:textId="28999576" w:rsidR="00C6435F" w:rsidRPr="00EC03D3" w:rsidRDefault="00C6435F" w:rsidP="00C6435F">
      <w:pPr>
        <w:pStyle w:val="ListParagraph"/>
        <w:numPr>
          <w:ilvl w:val="0"/>
          <w:numId w:val="30"/>
        </w:numPr>
        <w:rPr>
          <w:i/>
        </w:rPr>
      </w:pPr>
      <w:r>
        <w:rPr>
          <w:i/>
        </w:rPr>
        <w:t>When the user clicks on the “Close” or “X” or hits the “Esc” key then it should close the Filters dialog box.</w:t>
      </w:r>
    </w:p>
    <w:p w14:paraId="31D565BB" w14:textId="77777777" w:rsidR="004E1062" w:rsidRPr="00C6435F" w:rsidRDefault="004E1062" w:rsidP="004E1062">
      <w:pPr>
        <w:pStyle w:val="Heading3"/>
        <w:rPr>
          <w:b/>
        </w:rPr>
      </w:pPr>
    </w:p>
    <w:p w14:paraId="62AC744C" w14:textId="77777777" w:rsidR="004E1062" w:rsidRDefault="004E1062" w:rsidP="004E1062">
      <w:pPr>
        <w:pStyle w:val="Heading3"/>
      </w:pPr>
      <w:bookmarkStart w:id="23" w:name="_Toc521938499"/>
      <w:r>
        <w:t>Acceptance Criteria:</w:t>
      </w:r>
      <w:bookmarkEnd w:id="23"/>
    </w:p>
    <w:p w14:paraId="0CF67EC0" w14:textId="77777777" w:rsidR="004E1062" w:rsidRPr="00AC34DD" w:rsidRDefault="004E1062" w:rsidP="004E1062">
      <w:pPr>
        <w:pStyle w:val="Heading4"/>
      </w:pPr>
      <w:r w:rsidRPr="00AC34DD">
        <w:t>Acceptance Criteria 1: Verifying Conditions</w:t>
      </w:r>
    </w:p>
    <w:p w14:paraId="676937E1" w14:textId="21F29A84" w:rsidR="004E1062" w:rsidRPr="00DC4B3E" w:rsidRDefault="004E1062" w:rsidP="004E1062">
      <w:pPr>
        <w:rPr>
          <w:i/>
          <w:iCs/>
        </w:rPr>
      </w:pPr>
      <w:r>
        <w:rPr>
          <w:i/>
        </w:rPr>
        <w:t xml:space="preserve">Verify all the conditions mentioned above. (Condition 1 to </w:t>
      </w:r>
      <w:r w:rsidR="00C6435F">
        <w:rPr>
          <w:i/>
        </w:rPr>
        <w:t>4</w:t>
      </w:r>
      <w:r>
        <w:rPr>
          <w:i/>
        </w:rPr>
        <w:t>)</w:t>
      </w:r>
    </w:p>
    <w:p w14:paraId="39C13E47" w14:textId="77777777" w:rsidR="001A06F3" w:rsidRPr="00DC4B3E" w:rsidRDefault="001A06F3" w:rsidP="001A06F3">
      <w:pPr>
        <w:rPr>
          <w:i/>
          <w:iCs/>
        </w:rPr>
      </w:pPr>
    </w:p>
    <w:p w14:paraId="5767F76B" w14:textId="7FEB77C9" w:rsidR="00B235E7" w:rsidRDefault="00B235E7" w:rsidP="00B235E7">
      <w:pPr>
        <w:pStyle w:val="Heading1"/>
      </w:pPr>
      <w:bookmarkStart w:id="24" w:name="_Toc521938500"/>
      <w:r>
        <w:lastRenderedPageBreak/>
        <w:t>User Story 5: Columns Hidden</w:t>
      </w:r>
      <w:bookmarkEnd w:id="24"/>
    </w:p>
    <w:p w14:paraId="4A8BAD38" w14:textId="5EA74541" w:rsidR="00B235E7" w:rsidRPr="00D33116" w:rsidRDefault="00B235E7" w:rsidP="00B235E7">
      <w:pPr>
        <w:rPr>
          <w:i/>
          <w:iCs/>
        </w:rPr>
      </w:pPr>
      <w:r>
        <w:rPr>
          <w:rFonts w:eastAsia="SimSun"/>
        </w:rPr>
        <w:br/>
      </w:r>
      <w:r>
        <w:rPr>
          <w:rFonts w:eastAsia="SimSun"/>
          <w:i/>
        </w:rPr>
        <w:t xml:space="preserve">As a workflow user I would like to know if the </w:t>
      </w:r>
      <w:r w:rsidR="00CA1666">
        <w:rPr>
          <w:rFonts w:eastAsia="SimSun"/>
          <w:i/>
        </w:rPr>
        <w:t xml:space="preserve">any of the columns are hidden from the current </w:t>
      </w:r>
      <w:r>
        <w:rPr>
          <w:rFonts w:eastAsia="SimSun"/>
          <w:i/>
        </w:rPr>
        <w:t>set of workflow i</w:t>
      </w:r>
      <w:r w:rsidR="00CA1666">
        <w:rPr>
          <w:rFonts w:eastAsia="SimSun"/>
          <w:i/>
        </w:rPr>
        <w:t>tems being displayed.</w:t>
      </w:r>
    </w:p>
    <w:p w14:paraId="6B812604" w14:textId="77777777" w:rsidR="00B235E7" w:rsidRDefault="00B235E7" w:rsidP="00B235E7">
      <w:pPr>
        <w:pStyle w:val="Heading3"/>
      </w:pPr>
      <w:bookmarkStart w:id="25" w:name="_Toc521938501"/>
      <w:r>
        <w:t>Mock Up:</w:t>
      </w:r>
      <w:bookmarkEnd w:id="25"/>
      <w:r>
        <w:t xml:space="preserve"> </w:t>
      </w:r>
      <w:r>
        <w:br/>
      </w:r>
    </w:p>
    <w:p w14:paraId="549C5E23" w14:textId="3ED72665" w:rsidR="00B235E7" w:rsidRDefault="005E0E29" w:rsidP="00B235E7">
      <w:r>
        <w:rPr>
          <w:noProof/>
          <w:lang w:val="en-IN" w:eastAsia="en-IN"/>
        </w:rPr>
        <w:drawing>
          <wp:inline distT="0" distB="0" distL="0" distR="0" wp14:anchorId="5CAF1F87" wp14:editId="5A3B1007">
            <wp:extent cx="6400800" cy="3486785"/>
            <wp:effectExtent l="76200" t="76200" r="133350"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486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45A22" w14:textId="77777777" w:rsidR="00B235E7" w:rsidRDefault="00B235E7" w:rsidP="00B235E7">
      <w:pPr>
        <w:pStyle w:val="Heading3"/>
      </w:pPr>
      <w:bookmarkStart w:id="26" w:name="_Toc521938502"/>
      <w:r>
        <w:t>Conditions:</w:t>
      </w:r>
      <w:bookmarkEnd w:id="26"/>
    </w:p>
    <w:p w14:paraId="26926FAB" w14:textId="3A34222F" w:rsidR="00B235E7" w:rsidRDefault="00B235E7" w:rsidP="00B235E7">
      <w:pPr>
        <w:pStyle w:val="Heading4"/>
      </w:pPr>
      <w:r>
        <w:t>Condition 1: Displaying “</w:t>
      </w:r>
      <w:r w:rsidR="00665FA5">
        <w:t>Columns Hidden</w:t>
      </w:r>
      <w:r>
        <w:t>” in the status bar</w:t>
      </w:r>
    </w:p>
    <w:p w14:paraId="5AD2B821" w14:textId="1EEF0F33" w:rsidR="00B235E7" w:rsidRDefault="00377E65" w:rsidP="00B235E7">
      <w:pPr>
        <w:pStyle w:val="ListParagraph"/>
        <w:numPr>
          <w:ilvl w:val="0"/>
          <w:numId w:val="29"/>
        </w:numPr>
        <w:rPr>
          <w:i/>
        </w:rPr>
      </w:pPr>
      <w:r>
        <w:rPr>
          <w:i/>
        </w:rPr>
        <w:t>Using the “Set Columns” option, i</w:t>
      </w:r>
      <w:r w:rsidR="00B235E7">
        <w:rPr>
          <w:i/>
        </w:rPr>
        <w:t xml:space="preserve">f the user has </w:t>
      </w:r>
      <w:r>
        <w:rPr>
          <w:i/>
        </w:rPr>
        <w:t xml:space="preserve">unchecked any of the columns from getting displayed, then </w:t>
      </w:r>
      <w:r w:rsidR="00B235E7">
        <w:rPr>
          <w:i/>
        </w:rPr>
        <w:t>it should display the “</w:t>
      </w:r>
      <w:r w:rsidR="006D7F27" w:rsidRPr="008B794D">
        <w:rPr>
          <w:b/>
          <w:i/>
          <w:color w:val="00B0F0"/>
          <w:u w:val="single"/>
        </w:rPr>
        <w:t>Columns Hidden</w:t>
      </w:r>
      <w:r w:rsidR="00B235E7">
        <w:rPr>
          <w:i/>
        </w:rPr>
        <w:t>” label in the status bar.</w:t>
      </w:r>
    </w:p>
    <w:p w14:paraId="5426D39E" w14:textId="7A433BB5" w:rsidR="00DF664A" w:rsidRPr="00DF664A" w:rsidRDefault="00DF664A" w:rsidP="00D9266B">
      <w:pPr>
        <w:pStyle w:val="ListParagraph"/>
        <w:numPr>
          <w:ilvl w:val="1"/>
          <w:numId w:val="29"/>
        </w:numPr>
        <w:rPr>
          <w:i/>
        </w:rPr>
      </w:pPr>
      <w:r w:rsidRPr="00DF664A">
        <w:rPr>
          <w:i/>
        </w:rPr>
        <w:t xml:space="preserve">The text in the label </w:t>
      </w:r>
      <w:r w:rsidR="008B794D">
        <w:rPr>
          <w:i/>
        </w:rPr>
        <w:t xml:space="preserve">should look </w:t>
      </w:r>
      <w:r w:rsidRPr="00DF664A">
        <w:rPr>
          <w:i/>
        </w:rPr>
        <w:t>like a hyperlink as shown in the mock up.</w:t>
      </w:r>
    </w:p>
    <w:p w14:paraId="60EEAEFD" w14:textId="309A0D88" w:rsidR="00B235E7" w:rsidRPr="00DD2C8A" w:rsidRDefault="00B235E7" w:rsidP="00B235E7">
      <w:pPr>
        <w:pStyle w:val="ListParagraph"/>
        <w:numPr>
          <w:ilvl w:val="0"/>
          <w:numId w:val="29"/>
        </w:numPr>
        <w:rPr>
          <w:i/>
        </w:rPr>
      </w:pPr>
      <w:r>
        <w:rPr>
          <w:i/>
        </w:rPr>
        <w:t>In case, if the user</w:t>
      </w:r>
      <w:r w:rsidR="00377E65">
        <w:rPr>
          <w:i/>
        </w:rPr>
        <w:t xml:space="preserve"> checks all the columns to be displayed</w:t>
      </w:r>
      <w:r>
        <w:rPr>
          <w:i/>
        </w:rPr>
        <w:t>, then the “</w:t>
      </w:r>
      <w:r w:rsidR="00377E65">
        <w:rPr>
          <w:i/>
        </w:rPr>
        <w:t>Columns Hidden</w:t>
      </w:r>
      <w:r>
        <w:rPr>
          <w:i/>
        </w:rPr>
        <w:t>” label should get disappear.</w:t>
      </w:r>
    </w:p>
    <w:p w14:paraId="3FBC1A6B" w14:textId="77777777" w:rsidR="00B235E7" w:rsidRDefault="00B235E7" w:rsidP="00B235E7">
      <w:pPr>
        <w:rPr>
          <w:rFonts w:eastAsiaTheme="majorEastAsia" w:cstheme="majorBidi"/>
          <w:color w:val="70AD47" w:themeColor="accent6"/>
          <w:sz w:val="24"/>
          <w:szCs w:val="24"/>
        </w:rPr>
      </w:pPr>
      <w:r>
        <w:br w:type="page"/>
      </w:r>
    </w:p>
    <w:p w14:paraId="2E4E540A" w14:textId="094BF04B" w:rsidR="00B235E7" w:rsidRDefault="00B235E7" w:rsidP="00B235E7">
      <w:pPr>
        <w:pStyle w:val="Heading4"/>
      </w:pPr>
      <w:r>
        <w:lastRenderedPageBreak/>
        <w:t>Condition 2: Clicking on the “</w:t>
      </w:r>
      <w:r w:rsidR="003304C2">
        <w:t>Columns Hidden</w:t>
      </w:r>
      <w:r>
        <w:t>” label</w:t>
      </w:r>
    </w:p>
    <w:p w14:paraId="0DFABCF5" w14:textId="0BD08B78" w:rsidR="00B235E7" w:rsidRPr="00EC03D3" w:rsidRDefault="00B235E7" w:rsidP="00B235E7">
      <w:pPr>
        <w:pStyle w:val="ListParagraph"/>
        <w:numPr>
          <w:ilvl w:val="0"/>
          <w:numId w:val="30"/>
        </w:numPr>
        <w:rPr>
          <w:i/>
        </w:rPr>
      </w:pPr>
      <w:r>
        <w:rPr>
          <w:i/>
        </w:rPr>
        <w:t>When the user clicks on the “</w:t>
      </w:r>
      <w:r w:rsidR="008B794D" w:rsidRPr="008B794D">
        <w:rPr>
          <w:b/>
          <w:i/>
          <w:color w:val="00B0F0"/>
          <w:u w:val="single"/>
        </w:rPr>
        <w:t>Columns Hidden</w:t>
      </w:r>
      <w:r>
        <w:rPr>
          <w:i/>
        </w:rPr>
        <w:t>”</w:t>
      </w:r>
      <w:r w:rsidR="00843FDF">
        <w:rPr>
          <w:i/>
        </w:rPr>
        <w:t xml:space="preserve"> </w:t>
      </w:r>
      <w:r>
        <w:rPr>
          <w:i/>
        </w:rPr>
        <w:t>label</w:t>
      </w:r>
      <w:r w:rsidR="00843FDF">
        <w:rPr>
          <w:i/>
        </w:rPr>
        <w:t xml:space="preserve"> </w:t>
      </w:r>
      <w:r w:rsidR="00843FDF">
        <w:rPr>
          <w:i/>
        </w:rPr>
        <w:t>(which looks like a hyperlink)</w:t>
      </w:r>
      <w:r>
        <w:rPr>
          <w:i/>
        </w:rPr>
        <w:t>,</w:t>
      </w:r>
      <w:r>
        <w:rPr>
          <w:i/>
        </w:rPr>
        <w:t xml:space="preserve"> then it should open </w:t>
      </w:r>
      <w:r w:rsidR="00A3370A">
        <w:rPr>
          <w:i/>
        </w:rPr>
        <w:t>the same dialog box which opens up when the “Set Columns” option was selected.</w:t>
      </w:r>
      <w:r>
        <w:rPr>
          <w:i/>
        </w:rPr>
        <w:t>:</w:t>
      </w:r>
    </w:p>
    <w:p w14:paraId="542BA9CE" w14:textId="77777777" w:rsidR="00A3370A" w:rsidRDefault="00A3370A" w:rsidP="00B235E7">
      <w:pPr>
        <w:pStyle w:val="Heading4"/>
      </w:pPr>
    </w:p>
    <w:p w14:paraId="6AEAA626" w14:textId="6D6E1602" w:rsidR="00B235E7" w:rsidRDefault="00B235E7" w:rsidP="00B235E7">
      <w:pPr>
        <w:pStyle w:val="Heading4"/>
      </w:pPr>
      <w:r>
        <w:t xml:space="preserve">Condition </w:t>
      </w:r>
      <w:r w:rsidR="00A3370A">
        <w:t>3</w:t>
      </w:r>
      <w:r>
        <w:t xml:space="preserve">: Closing </w:t>
      </w:r>
      <w:r w:rsidR="00A3370A">
        <w:t>“Set Columns” dialog box</w:t>
      </w:r>
    </w:p>
    <w:p w14:paraId="3D67BCFF" w14:textId="06256574" w:rsidR="00B235E7" w:rsidRPr="00A3370A" w:rsidRDefault="00A3370A" w:rsidP="00AA2163">
      <w:pPr>
        <w:pStyle w:val="ListParagraph"/>
        <w:numPr>
          <w:ilvl w:val="0"/>
          <w:numId w:val="30"/>
        </w:numPr>
        <w:rPr>
          <w:b/>
        </w:rPr>
      </w:pPr>
      <w:r w:rsidRPr="00A3370A">
        <w:rPr>
          <w:i/>
        </w:rPr>
        <w:t xml:space="preserve">When the user closes the </w:t>
      </w:r>
      <w:r>
        <w:rPr>
          <w:i/>
        </w:rPr>
        <w:t>“Set Columns” dialog box and if all the columns are mark to be displayed, then it should remove the “Columns Hidden” label from the status bar.</w:t>
      </w:r>
    </w:p>
    <w:p w14:paraId="63B1C9B0" w14:textId="5F19FEC7" w:rsidR="00A3370A" w:rsidRPr="00A3370A" w:rsidRDefault="00A3370A" w:rsidP="00AA2163">
      <w:pPr>
        <w:pStyle w:val="ListParagraph"/>
        <w:numPr>
          <w:ilvl w:val="0"/>
          <w:numId w:val="30"/>
        </w:numPr>
        <w:rPr>
          <w:b/>
        </w:rPr>
      </w:pPr>
      <w:r w:rsidRPr="00A3370A">
        <w:rPr>
          <w:i/>
        </w:rPr>
        <w:t xml:space="preserve">When the user closes the </w:t>
      </w:r>
      <w:r>
        <w:rPr>
          <w:i/>
        </w:rPr>
        <w:t>“Set Columns” dialog box and if one or some of the columns are mark to be hidden, then it should keep the “Columns Hidden” label in the status bar.</w:t>
      </w:r>
    </w:p>
    <w:p w14:paraId="4FCA4A1E" w14:textId="77777777" w:rsidR="00B235E7" w:rsidRDefault="00B235E7" w:rsidP="00B235E7">
      <w:pPr>
        <w:pStyle w:val="Heading3"/>
      </w:pPr>
      <w:bookmarkStart w:id="27" w:name="_Toc521938503"/>
      <w:r>
        <w:t>Acceptance Criteria:</w:t>
      </w:r>
      <w:bookmarkEnd w:id="27"/>
    </w:p>
    <w:p w14:paraId="1E8A45AE" w14:textId="77777777" w:rsidR="00B235E7" w:rsidRPr="00AC34DD" w:rsidRDefault="00B235E7" w:rsidP="00B235E7">
      <w:pPr>
        <w:pStyle w:val="Heading4"/>
      </w:pPr>
      <w:r w:rsidRPr="00AC34DD">
        <w:t>Acceptance Criteria 1: Verifying Conditions</w:t>
      </w:r>
    </w:p>
    <w:p w14:paraId="399FE373" w14:textId="2163AC9C" w:rsidR="00890F1B" w:rsidRDefault="00B235E7" w:rsidP="00B235E7">
      <w:pPr>
        <w:rPr>
          <w:i/>
        </w:rPr>
      </w:pPr>
      <w:r>
        <w:rPr>
          <w:i/>
        </w:rPr>
        <w:t xml:space="preserve">Verify all the conditions mentioned above. (Condition 1 to </w:t>
      </w:r>
      <w:r w:rsidR="005E752F">
        <w:rPr>
          <w:i/>
        </w:rPr>
        <w:t>3</w:t>
      </w:r>
      <w:r w:rsidR="00986B91">
        <w:rPr>
          <w:i/>
        </w:rPr>
        <w:t>)</w:t>
      </w:r>
    </w:p>
    <w:p w14:paraId="631A53A3" w14:textId="77777777" w:rsidR="00890F1B" w:rsidRDefault="00890F1B">
      <w:pPr>
        <w:rPr>
          <w:i/>
        </w:rPr>
      </w:pPr>
      <w:r>
        <w:rPr>
          <w:i/>
        </w:rPr>
        <w:br w:type="page"/>
      </w:r>
    </w:p>
    <w:p w14:paraId="6D056427" w14:textId="1A566279" w:rsidR="00890F1B" w:rsidRDefault="00890F1B" w:rsidP="00890F1B">
      <w:pPr>
        <w:pStyle w:val="Heading1"/>
      </w:pPr>
      <w:bookmarkStart w:id="28" w:name="_Toc521938504"/>
      <w:r>
        <w:lastRenderedPageBreak/>
        <w:t>User Story 6: Dynamic status of the Workflow Items</w:t>
      </w:r>
      <w:bookmarkEnd w:id="28"/>
    </w:p>
    <w:p w14:paraId="02E013B9" w14:textId="0AB6553C" w:rsidR="00890F1B" w:rsidRPr="00D33116" w:rsidRDefault="00890F1B" w:rsidP="00890F1B">
      <w:pPr>
        <w:rPr>
          <w:i/>
          <w:iCs/>
        </w:rPr>
      </w:pPr>
      <w:r>
        <w:rPr>
          <w:rFonts w:eastAsia="SimSun"/>
        </w:rPr>
        <w:br/>
      </w:r>
      <w:r>
        <w:rPr>
          <w:rFonts w:eastAsia="SimSun"/>
          <w:i/>
        </w:rPr>
        <w:t xml:space="preserve">As a workflow user I would like to know </w:t>
      </w:r>
      <w:r w:rsidR="00A77770">
        <w:rPr>
          <w:rFonts w:eastAsia="SimSun"/>
          <w:i/>
        </w:rPr>
        <w:t xml:space="preserve">the status of the item(s) that I </w:t>
      </w:r>
      <w:r w:rsidR="00D754B4">
        <w:rPr>
          <w:rFonts w:eastAsia="SimSun"/>
          <w:i/>
        </w:rPr>
        <w:t>worked upon.</w:t>
      </w:r>
    </w:p>
    <w:p w14:paraId="696154E1" w14:textId="77777777" w:rsidR="00890F1B" w:rsidRDefault="00890F1B" w:rsidP="00890F1B">
      <w:pPr>
        <w:pStyle w:val="Heading3"/>
      </w:pPr>
      <w:bookmarkStart w:id="29" w:name="_Toc521938505"/>
      <w:r>
        <w:t>Mock Up:</w:t>
      </w:r>
      <w:bookmarkEnd w:id="29"/>
      <w:r>
        <w:t xml:space="preserve"> </w:t>
      </w:r>
      <w:r>
        <w:br/>
      </w:r>
    </w:p>
    <w:p w14:paraId="5602302E" w14:textId="7A8362C6" w:rsidR="00890F1B" w:rsidRDefault="00FD4A96" w:rsidP="00890F1B">
      <w:r>
        <w:rPr>
          <w:noProof/>
          <w:lang w:val="en-IN" w:eastAsia="en-IN"/>
        </w:rPr>
        <w:drawing>
          <wp:inline distT="0" distB="0" distL="0" distR="0" wp14:anchorId="1D7146A9" wp14:editId="42E7AC23">
            <wp:extent cx="6400800" cy="3489325"/>
            <wp:effectExtent l="76200" t="76200" r="133350" b="130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48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F2988" w14:textId="77777777" w:rsidR="00890F1B" w:rsidRDefault="00890F1B" w:rsidP="00890F1B">
      <w:pPr>
        <w:pStyle w:val="Heading3"/>
      </w:pPr>
      <w:bookmarkStart w:id="30" w:name="_Toc521938506"/>
      <w:r>
        <w:t>Conditions:</w:t>
      </w:r>
      <w:bookmarkEnd w:id="30"/>
    </w:p>
    <w:p w14:paraId="53E9118F" w14:textId="702CF9BC" w:rsidR="00890F1B" w:rsidRDefault="00890F1B" w:rsidP="00890F1B">
      <w:pPr>
        <w:pStyle w:val="Heading4"/>
      </w:pPr>
      <w:r>
        <w:t xml:space="preserve">Condition 1: Displaying </w:t>
      </w:r>
      <w:commentRangeStart w:id="31"/>
      <w:commentRangeStart w:id="32"/>
      <w:r>
        <w:t>“</w:t>
      </w:r>
      <w:r w:rsidR="009136C1">
        <w:t>Working on X of Y items</w:t>
      </w:r>
      <w:r>
        <w:t xml:space="preserve">” </w:t>
      </w:r>
      <w:commentRangeEnd w:id="31"/>
      <w:r w:rsidR="00CB26FC">
        <w:rPr>
          <w:rStyle w:val="CommentReference"/>
          <w:rFonts w:eastAsiaTheme="minorEastAsia" w:cstheme="minorBidi"/>
          <w:color w:val="auto"/>
        </w:rPr>
        <w:commentReference w:id="31"/>
      </w:r>
      <w:commentRangeEnd w:id="32"/>
      <w:r w:rsidR="0068666C">
        <w:rPr>
          <w:rStyle w:val="CommentReference"/>
          <w:rFonts w:eastAsiaTheme="minorEastAsia" w:cstheme="minorBidi"/>
          <w:color w:val="auto"/>
        </w:rPr>
        <w:commentReference w:id="32"/>
      </w:r>
      <w:r>
        <w:t>in the status bar</w:t>
      </w:r>
    </w:p>
    <w:p w14:paraId="2F537BE8" w14:textId="53AEBE84" w:rsidR="00890F1B" w:rsidRDefault="00B44EC2" w:rsidP="00890F1B">
      <w:pPr>
        <w:pStyle w:val="ListParagraph"/>
        <w:numPr>
          <w:ilvl w:val="0"/>
          <w:numId w:val="29"/>
        </w:numPr>
        <w:rPr>
          <w:i/>
        </w:rPr>
      </w:pPr>
      <w:r>
        <w:rPr>
          <w:i/>
        </w:rPr>
        <w:t xml:space="preserve">In case, if the user </w:t>
      </w:r>
      <w:r w:rsidR="009136C1">
        <w:rPr>
          <w:i/>
        </w:rPr>
        <w:t xml:space="preserve">is raising </w:t>
      </w:r>
      <w:r>
        <w:rPr>
          <w:i/>
        </w:rPr>
        <w:t>workflow event</w:t>
      </w:r>
      <w:r w:rsidR="009136C1">
        <w:rPr>
          <w:i/>
        </w:rPr>
        <w:t xml:space="preserve">s, </w:t>
      </w:r>
      <w:r w:rsidR="00A05E6B">
        <w:rPr>
          <w:i/>
        </w:rPr>
        <w:t>moving</w:t>
      </w:r>
      <w:r w:rsidR="009136C1">
        <w:rPr>
          <w:i/>
        </w:rPr>
        <w:t xml:space="preserve"> items to another Workflow, Setting of Steps or Setting Owners on </w:t>
      </w:r>
      <w:r>
        <w:rPr>
          <w:i/>
        </w:rPr>
        <w:t>multiple workflow items,</w:t>
      </w:r>
      <w:r w:rsidR="008B79D5">
        <w:rPr>
          <w:i/>
        </w:rPr>
        <w:t xml:space="preserve"> and the operations is taking a bit long time, let’s say more than 3 seconds, </w:t>
      </w:r>
      <w:r>
        <w:rPr>
          <w:i/>
        </w:rPr>
        <w:t>then in the status bar it should show a dynamic label stating “</w:t>
      </w:r>
      <w:r w:rsidR="009136C1">
        <w:rPr>
          <w:i/>
        </w:rPr>
        <w:t>Working on</w:t>
      </w:r>
      <w:r>
        <w:rPr>
          <w:i/>
        </w:rPr>
        <w:t xml:space="preserve"> X of Y items</w:t>
      </w:r>
      <w:r w:rsidR="009136C1">
        <w:rPr>
          <w:i/>
        </w:rPr>
        <w:t xml:space="preserve">”, where X is the current item </w:t>
      </w:r>
      <w:r>
        <w:rPr>
          <w:i/>
        </w:rPr>
        <w:t xml:space="preserve">being </w:t>
      </w:r>
      <w:r w:rsidR="009136C1">
        <w:rPr>
          <w:i/>
        </w:rPr>
        <w:t xml:space="preserve">worked upon </w:t>
      </w:r>
      <w:r>
        <w:rPr>
          <w:i/>
        </w:rPr>
        <w:t xml:space="preserve">and Y is the total number of Workflow items selected for </w:t>
      </w:r>
      <w:r w:rsidR="009136C1">
        <w:rPr>
          <w:i/>
        </w:rPr>
        <w:t>the operation.</w:t>
      </w:r>
      <w:r>
        <w:rPr>
          <w:i/>
        </w:rPr>
        <w:t xml:space="preserve"> </w:t>
      </w:r>
    </w:p>
    <w:p w14:paraId="1090D765" w14:textId="1A3A7612" w:rsidR="00B44EC2" w:rsidRDefault="00B44EC2" w:rsidP="00890F1B">
      <w:pPr>
        <w:pStyle w:val="ListParagraph"/>
        <w:numPr>
          <w:ilvl w:val="0"/>
          <w:numId w:val="29"/>
        </w:numPr>
        <w:rPr>
          <w:i/>
        </w:rPr>
      </w:pPr>
      <w:r>
        <w:rPr>
          <w:i/>
        </w:rPr>
        <w:t xml:space="preserve">The “X” here will keep on incrementing as it </w:t>
      </w:r>
      <w:r w:rsidR="009136C1">
        <w:rPr>
          <w:i/>
        </w:rPr>
        <w:t>completes the operation per workflow item.</w:t>
      </w:r>
    </w:p>
    <w:p w14:paraId="45718E06" w14:textId="6965EFD1" w:rsidR="00B44EC2" w:rsidRDefault="00B44EC2" w:rsidP="00890F1B">
      <w:pPr>
        <w:pStyle w:val="ListParagraph"/>
        <w:numPr>
          <w:ilvl w:val="0"/>
          <w:numId w:val="29"/>
        </w:numPr>
        <w:rPr>
          <w:i/>
        </w:rPr>
      </w:pPr>
      <w:r>
        <w:rPr>
          <w:i/>
        </w:rPr>
        <w:t>Once “X” reaches “Y”, the label will remain as it is until the user:</w:t>
      </w:r>
    </w:p>
    <w:p w14:paraId="06AE1998" w14:textId="1284882E" w:rsidR="00B44EC2" w:rsidRDefault="00B44EC2" w:rsidP="00B44EC2">
      <w:pPr>
        <w:pStyle w:val="ListParagraph"/>
        <w:numPr>
          <w:ilvl w:val="1"/>
          <w:numId w:val="29"/>
        </w:numPr>
        <w:rPr>
          <w:i/>
        </w:rPr>
      </w:pPr>
      <w:r>
        <w:rPr>
          <w:i/>
        </w:rPr>
        <w:t>Refreshes the Workflow App</w:t>
      </w:r>
    </w:p>
    <w:p w14:paraId="7FC395AD" w14:textId="787D0934" w:rsidR="00B44EC2" w:rsidRPr="00B44EC2" w:rsidRDefault="00B44EC2" w:rsidP="00AA2163">
      <w:pPr>
        <w:pStyle w:val="ListParagraph"/>
        <w:numPr>
          <w:ilvl w:val="1"/>
          <w:numId w:val="29"/>
        </w:numPr>
        <w:rPr>
          <w:i/>
        </w:rPr>
      </w:pPr>
      <w:r w:rsidRPr="00B44EC2">
        <w:rPr>
          <w:i/>
        </w:rPr>
        <w:t>Selects another set of workflow item</w:t>
      </w:r>
      <w:r w:rsidR="00265CB2">
        <w:rPr>
          <w:i/>
        </w:rPr>
        <w:t>(s)</w:t>
      </w:r>
    </w:p>
    <w:p w14:paraId="1C6BAD17" w14:textId="77777777" w:rsidR="00890F1B" w:rsidRDefault="00890F1B" w:rsidP="00890F1B">
      <w:pPr>
        <w:rPr>
          <w:rFonts w:eastAsiaTheme="majorEastAsia" w:cstheme="majorBidi"/>
          <w:color w:val="70AD47" w:themeColor="accent6"/>
          <w:sz w:val="24"/>
          <w:szCs w:val="24"/>
        </w:rPr>
      </w:pPr>
      <w:r>
        <w:br w:type="page"/>
      </w:r>
    </w:p>
    <w:p w14:paraId="1BD0CC2C" w14:textId="3336A1BF" w:rsidR="00406EB0" w:rsidRDefault="00406EB0" w:rsidP="00406EB0">
      <w:pPr>
        <w:pStyle w:val="Heading4"/>
      </w:pPr>
      <w:bookmarkStart w:id="33" w:name="_Toc521938507"/>
      <w:r>
        <w:lastRenderedPageBreak/>
        <w:t xml:space="preserve">Condition </w:t>
      </w:r>
      <w:r>
        <w:t>2</w:t>
      </w:r>
      <w:r>
        <w:t xml:space="preserve">: </w:t>
      </w:r>
      <w:r w:rsidR="008B01BC">
        <w:t>Performing same operation back to back</w:t>
      </w:r>
    </w:p>
    <w:p w14:paraId="14E5052D" w14:textId="77777777" w:rsidR="008B01BC" w:rsidRPr="008B01BC" w:rsidRDefault="008B01BC" w:rsidP="00406EB0">
      <w:pPr>
        <w:pStyle w:val="ListParagraph"/>
        <w:numPr>
          <w:ilvl w:val="0"/>
          <w:numId w:val="31"/>
        </w:numPr>
      </w:pPr>
      <w:r>
        <w:t xml:space="preserve">Since operations like </w:t>
      </w:r>
      <w:r>
        <w:rPr>
          <w:i/>
        </w:rPr>
        <w:t>raising workflow events, moving items to another Workflow, Setting of Steps or Setting Owners on multiple workflow items</w:t>
      </w:r>
      <w:r>
        <w:rPr>
          <w:i/>
        </w:rPr>
        <w:t xml:space="preserve"> occurs asynchronously, then it is OK to raise the same operation again for n number of items together. </w:t>
      </w:r>
    </w:p>
    <w:p w14:paraId="1C060C55" w14:textId="5544EC88" w:rsidR="00406EB0" w:rsidRPr="008B01BC" w:rsidRDefault="008B01BC" w:rsidP="00406EB0">
      <w:pPr>
        <w:pStyle w:val="ListParagraph"/>
        <w:numPr>
          <w:ilvl w:val="0"/>
          <w:numId w:val="31"/>
        </w:numPr>
      </w:pPr>
      <w:r>
        <w:rPr>
          <w:i/>
        </w:rPr>
        <w:t>For example, if workflow event is raised for 100 items and in the status bar it is showing currently as “Working on X of 100 items”, now user can select another 50 different items and should be able to perform the same operation which is raising workflow events in this example, then in the status bar the text should look like ‘Working on X of 150 items.’</w:t>
      </w:r>
    </w:p>
    <w:p w14:paraId="18239BF2" w14:textId="036DAD2A" w:rsidR="008B01BC" w:rsidRDefault="008B01BC" w:rsidP="008B01BC">
      <w:pPr>
        <w:pStyle w:val="ListParagraph"/>
        <w:numPr>
          <w:ilvl w:val="1"/>
          <w:numId w:val="31"/>
        </w:numPr>
      </w:pPr>
      <w:r>
        <w:t xml:space="preserve">However, in this example the user cannot perform two different operations when one is already going on. For example, workflow event is raised for 100 items and while it is going on the user </w:t>
      </w:r>
      <w:r w:rsidR="00BF0063">
        <w:t xml:space="preserve">can perform another operation of the same type but cannot </w:t>
      </w:r>
      <w:r>
        <w:t>perform Mov</w:t>
      </w:r>
      <w:r w:rsidR="00BF0063">
        <w:t>e to another workflow operation or Setting step until the previous operation is completed.</w:t>
      </w:r>
    </w:p>
    <w:p w14:paraId="265A951D" w14:textId="48BD2A21" w:rsidR="00890F1B" w:rsidRDefault="00890F1B" w:rsidP="00890F1B">
      <w:pPr>
        <w:pStyle w:val="Heading3"/>
      </w:pPr>
      <w:r>
        <w:t>Acceptance Criteria:</w:t>
      </w:r>
      <w:bookmarkEnd w:id="33"/>
    </w:p>
    <w:p w14:paraId="7C173EB1" w14:textId="77777777" w:rsidR="00890F1B" w:rsidRPr="00AC34DD" w:rsidRDefault="00890F1B" w:rsidP="00890F1B">
      <w:pPr>
        <w:pStyle w:val="Heading4"/>
      </w:pPr>
      <w:r w:rsidRPr="00AC34DD">
        <w:t>Acceptance Criteria 1: Verifying Conditions</w:t>
      </w:r>
    </w:p>
    <w:p w14:paraId="22CCFF3E" w14:textId="6506D1C1" w:rsidR="00890F1B" w:rsidRPr="00DC4B3E" w:rsidRDefault="00890F1B" w:rsidP="00890F1B">
      <w:pPr>
        <w:rPr>
          <w:i/>
          <w:iCs/>
        </w:rPr>
      </w:pPr>
      <w:r>
        <w:rPr>
          <w:i/>
        </w:rPr>
        <w:t>Verify all the conditions mentioned above.</w:t>
      </w:r>
      <w:r w:rsidR="00B44EC2">
        <w:rPr>
          <w:i/>
        </w:rPr>
        <w:t xml:space="preserve"> (Condition </w:t>
      </w:r>
      <w:r w:rsidR="00406EB0">
        <w:rPr>
          <w:i/>
        </w:rPr>
        <w:t>1 to 2</w:t>
      </w:r>
      <w:r>
        <w:rPr>
          <w:i/>
        </w:rPr>
        <w:t>)</w:t>
      </w:r>
    </w:p>
    <w:p w14:paraId="2D68B994" w14:textId="77777777" w:rsidR="00890F1B" w:rsidRPr="00DC4B3E" w:rsidRDefault="00890F1B" w:rsidP="00890F1B">
      <w:pPr>
        <w:rPr>
          <w:i/>
          <w:iCs/>
        </w:rPr>
      </w:pPr>
    </w:p>
    <w:p w14:paraId="73CEC61C" w14:textId="77777777" w:rsidR="00AA2163" w:rsidRDefault="00AA2163">
      <w:pPr>
        <w:rPr>
          <w:rFonts w:eastAsiaTheme="majorEastAsia" w:cstheme="majorBidi"/>
          <w:smallCaps/>
          <w:color w:val="2E74B5" w:themeColor="accent1" w:themeShade="BF"/>
          <w:sz w:val="36"/>
          <w:szCs w:val="36"/>
        </w:rPr>
      </w:pPr>
      <w:r>
        <w:br w:type="page"/>
      </w:r>
    </w:p>
    <w:p w14:paraId="756E397D" w14:textId="065B3361" w:rsidR="00387670" w:rsidRDefault="00387670" w:rsidP="00387670">
      <w:pPr>
        <w:pStyle w:val="Heading1"/>
      </w:pPr>
      <w:bookmarkStart w:id="34" w:name="_Toc521938508"/>
      <w:r>
        <w:lastRenderedPageBreak/>
        <w:t>User Story 7: Error Notification</w:t>
      </w:r>
      <w:bookmarkEnd w:id="34"/>
    </w:p>
    <w:p w14:paraId="20A0606E" w14:textId="2F4BD3C1" w:rsidR="00387670" w:rsidRPr="00D33116" w:rsidRDefault="00387670" w:rsidP="00387670">
      <w:pPr>
        <w:rPr>
          <w:i/>
          <w:iCs/>
        </w:rPr>
      </w:pPr>
      <w:r>
        <w:rPr>
          <w:rFonts w:eastAsia="SimSun"/>
        </w:rPr>
        <w:br/>
      </w:r>
      <w:r>
        <w:rPr>
          <w:rFonts w:eastAsia="SimSun"/>
          <w:i/>
        </w:rPr>
        <w:t xml:space="preserve">As a workflow user I would like to know </w:t>
      </w:r>
      <w:r w:rsidR="003304E4">
        <w:rPr>
          <w:rFonts w:eastAsia="SimSun"/>
          <w:i/>
        </w:rPr>
        <w:t>the reason if any of the workflow items selected for submission failed with the help of an Error notification icon.</w:t>
      </w:r>
    </w:p>
    <w:p w14:paraId="43A024B7" w14:textId="77777777" w:rsidR="00387670" w:rsidRDefault="00387670" w:rsidP="00387670">
      <w:pPr>
        <w:pStyle w:val="Heading3"/>
      </w:pPr>
      <w:bookmarkStart w:id="35" w:name="_Toc521938509"/>
      <w:r>
        <w:t>Mock Up:</w:t>
      </w:r>
      <w:bookmarkEnd w:id="35"/>
      <w:r>
        <w:t xml:space="preserve"> </w:t>
      </w:r>
      <w:r>
        <w:br/>
      </w:r>
    </w:p>
    <w:p w14:paraId="71AD68A1" w14:textId="57B4A19E" w:rsidR="00387670" w:rsidRDefault="00D84121" w:rsidP="00387670">
      <w:r>
        <w:rPr>
          <w:noProof/>
          <w:lang w:val="en-IN" w:eastAsia="en-IN"/>
        </w:rPr>
        <w:drawing>
          <wp:inline distT="0" distB="0" distL="0" distR="0" wp14:anchorId="47A909A2" wp14:editId="70614A90">
            <wp:extent cx="6400800" cy="3489325"/>
            <wp:effectExtent l="76200" t="76200" r="133350" b="130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48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93D4C3" w14:textId="77777777" w:rsidR="00387670" w:rsidRDefault="00387670" w:rsidP="00387670">
      <w:pPr>
        <w:pStyle w:val="Heading3"/>
      </w:pPr>
      <w:bookmarkStart w:id="36" w:name="_Toc521938510"/>
      <w:r>
        <w:t>Conditions:</w:t>
      </w:r>
      <w:bookmarkEnd w:id="36"/>
    </w:p>
    <w:p w14:paraId="56560272" w14:textId="4C861792" w:rsidR="00387670" w:rsidRDefault="00387670" w:rsidP="00387670">
      <w:pPr>
        <w:pStyle w:val="Heading4"/>
      </w:pPr>
      <w:r>
        <w:t>Condition 1: Displaying “</w:t>
      </w:r>
      <w:r w:rsidR="00A52A54">
        <w:object w:dxaOrig="391" w:dyaOrig="346" w14:anchorId="629A178B">
          <v:shape id="_x0000_i1034" type="#_x0000_t75" style="width:19.6pt;height:17.3pt" o:ole="">
            <v:imagedata r:id="rId30" o:title=""/>
          </v:shape>
          <o:OLEObject Type="Embed" ProgID="Visio.Drawing.15" ShapeID="_x0000_i1034" DrawAspect="Content" ObjectID="_1595780379" r:id="rId31"/>
        </w:object>
      </w:r>
      <w:r>
        <w:t xml:space="preserve">” </w:t>
      </w:r>
      <w:r w:rsidR="00A70FBE">
        <w:t xml:space="preserve">icon </w:t>
      </w:r>
      <w:r>
        <w:t>n the status bar</w:t>
      </w:r>
    </w:p>
    <w:p w14:paraId="31B92303" w14:textId="1BE32B27" w:rsidR="00387670" w:rsidRPr="00DD2C8A" w:rsidRDefault="00A70FBE" w:rsidP="00387670">
      <w:pPr>
        <w:pStyle w:val="ListParagraph"/>
        <w:numPr>
          <w:ilvl w:val="0"/>
          <w:numId w:val="29"/>
        </w:numPr>
        <w:rPr>
          <w:i/>
        </w:rPr>
      </w:pPr>
      <w:r>
        <w:rPr>
          <w:i/>
        </w:rPr>
        <w:t>When the user submits one or more Workflow Items, and in case one or more Workflow items failed to submit, then an icon “</w:t>
      </w:r>
      <w:r w:rsidR="00A52A54">
        <w:object w:dxaOrig="391" w:dyaOrig="346" w14:anchorId="4AE059D5">
          <v:shape id="_x0000_i1036" type="#_x0000_t75" style="width:19.6pt;height:17.3pt" o:ole="">
            <v:imagedata r:id="rId30" o:title=""/>
          </v:shape>
          <o:OLEObject Type="Embed" ProgID="Visio.Drawing.15" ShapeID="_x0000_i1036" DrawAspect="Content" ObjectID="_1595780380" r:id="rId32"/>
        </w:object>
      </w:r>
      <w:r>
        <w:rPr>
          <w:i/>
        </w:rPr>
        <w:t>” will be shown in the status bar of the workflow app.</w:t>
      </w:r>
    </w:p>
    <w:p w14:paraId="26810641" w14:textId="77777777" w:rsidR="00387670" w:rsidRDefault="00387670" w:rsidP="00387670">
      <w:pPr>
        <w:rPr>
          <w:rFonts w:eastAsiaTheme="majorEastAsia" w:cstheme="majorBidi"/>
          <w:color w:val="70AD47" w:themeColor="accent6"/>
          <w:sz w:val="24"/>
          <w:szCs w:val="24"/>
        </w:rPr>
      </w:pPr>
      <w:r>
        <w:br w:type="page"/>
      </w:r>
    </w:p>
    <w:p w14:paraId="3ED9AF20" w14:textId="6D8FD8D2" w:rsidR="00387670" w:rsidRDefault="00387670" w:rsidP="00387670">
      <w:pPr>
        <w:pStyle w:val="Heading4"/>
      </w:pPr>
      <w:r>
        <w:lastRenderedPageBreak/>
        <w:t>Condition 2: Clicking on the “</w:t>
      </w:r>
      <w:r w:rsidR="003F72A9">
        <w:object w:dxaOrig="391" w:dyaOrig="346" w14:anchorId="6846574B">
          <v:shape id="_x0000_i1038" type="#_x0000_t75" style="width:19.6pt;height:17.3pt" o:ole="">
            <v:imagedata r:id="rId30" o:title=""/>
          </v:shape>
          <o:OLEObject Type="Embed" ProgID="Visio.Drawing.15" ShapeID="_x0000_i1038" DrawAspect="Content" ObjectID="_1595780381" r:id="rId33"/>
        </w:object>
      </w:r>
      <w:r>
        <w:t xml:space="preserve">” </w:t>
      </w:r>
      <w:r w:rsidR="0021305C">
        <w:t>icon</w:t>
      </w:r>
    </w:p>
    <w:p w14:paraId="40202B5A" w14:textId="75F98506" w:rsidR="00387670" w:rsidRDefault="00390B59" w:rsidP="00387670">
      <w:pPr>
        <w:pStyle w:val="ListParagraph"/>
        <w:numPr>
          <w:ilvl w:val="0"/>
          <w:numId w:val="30"/>
        </w:numPr>
        <w:rPr>
          <w:i/>
        </w:rPr>
      </w:pPr>
      <w:r>
        <w:rPr>
          <w:i/>
        </w:rPr>
        <w:t>The user should be able to click on the “</w:t>
      </w:r>
      <w:r w:rsidR="003F72A9">
        <w:object w:dxaOrig="391" w:dyaOrig="346" w14:anchorId="4909BC5D">
          <v:shape id="_x0000_i1041" type="#_x0000_t75" style="width:19.6pt;height:17.3pt" o:ole="">
            <v:imagedata r:id="rId30" o:title=""/>
          </v:shape>
          <o:OLEObject Type="Embed" ProgID="Visio.Drawing.15" ShapeID="_x0000_i1041" DrawAspect="Content" ObjectID="_1595780382" r:id="rId34"/>
        </w:object>
      </w:r>
      <w:r>
        <w:rPr>
          <w:i/>
        </w:rPr>
        <w:t>” icon</w:t>
      </w:r>
      <w:r w:rsidR="003F72A9">
        <w:rPr>
          <w:i/>
        </w:rPr>
        <w:t xml:space="preserve"> (which looks like a hyperlink)</w:t>
      </w:r>
      <w:r>
        <w:rPr>
          <w:i/>
        </w:rPr>
        <w:t xml:space="preserve"> when it appears.</w:t>
      </w:r>
    </w:p>
    <w:p w14:paraId="01919B20" w14:textId="4E903A3F" w:rsidR="00390B59" w:rsidRPr="00EC03D3" w:rsidRDefault="00390B59" w:rsidP="00387670">
      <w:pPr>
        <w:pStyle w:val="ListParagraph"/>
        <w:numPr>
          <w:ilvl w:val="0"/>
          <w:numId w:val="30"/>
        </w:numPr>
        <w:rPr>
          <w:i/>
        </w:rPr>
      </w:pPr>
      <w:r>
        <w:rPr>
          <w:i/>
        </w:rPr>
        <w:t>Upon clicking on the icon it should open a dialog box showing a grid as shown below:</w:t>
      </w:r>
    </w:p>
    <w:p w14:paraId="0D2E88A1" w14:textId="13037373" w:rsidR="00387670" w:rsidRPr="00C6435F" w:rsidRDefault="00390B59" w:rsidP="00F04F96">
      <w:pPr>
        <w:rPr>
          <w:b/>
        </w:rPr>
      </w:pPr>
      <w:r>
        <w:object w:dxaOrig="11881" w:dyaOrig="3645" w14:anchorId="4CDF8C0E">
          <v:shape id="_x0000_i1029" type="#_x0000_t75" style="width:7in;height:154.95pt" o:ole="">
            <v:imagedata r:id="rId35" o:title=""/>
          </v:shape>
          <o:OLEObject Type="Embed" ProgID="Visio.Drawing.15" ShapeID="_x0000_i1029" DrawAspect="Content" ObjectID="_1595780383" r:id="rId36"/>
        </w:object>
      </w:r>
    </w:p>
    <w:p w14:paraId="276F52AB" w14:textId="520B54DD" w:rsidR="00045E7D" w:rsidRDefault="00045E7D" w:rsidP="00045E7D">
      <w:pPr>
        <w:pStyle w:val="ListParagraph"/>
        <w:numPr>
          <w:ilvl w:val="0"/>
          <w:numId w:val="30"/>
        </w:numPr>
        <w:rPr>
          <w:i/>
        </w:rPr>
      </w:pPr>
      <w:r w:rsidRPr="00F61E81">
        <w:rPr>
          <w:b/>
          <w:i/>
        </w:rPr>
        <w:t>Workflow Item ID:</w:t>
      </w:r>
      <w:r w:rsidR="00F61E81">
        <w:rPr>
          <w:b/>
          <w:i/>
        </w:rPr>
        <w:t xml:space="preserve"> </w:t>
      </w:r>
      <w:r w:rsidR="00F61E81">
        <w:rPr>
          <w:i/>
        </w:rPr>
        <w:t>column</w:t>
      </w:r>
      <w:r>
        <w:rPr>
          <w:i/>
        </w:rPr>
        <w:t xml:space="preserve"> represents the Workflow Item ID which failed during the submission.</w:t>
      </w:r>
    </w:p>
    <w:p w14:paraId="03C9F6DC" w14:textId="2A237BD6" w:rsidR="00045E7D" w:rsidRDefault="00045E7D" w:rsidP="00045E7D">
      <w:pPr>
        <w:pStyle w:val="ListParagraph"/>
        <w:numPr>
          <w:ilvl w:val="0"/>
          <w:numId w:val="30"/>
        </w:numPr>
        <w:rPr>
          <w:i/>
        </w:rPr>
      </w:pPr>
      <w:r w:rsidRPr="00F61E81">
        <w:rPr>
          <w:b/>
          <w:i/>
        </w:rPr>
        <w:t>Error Details:</w:t>
      </w:r>
      <w:r w:rsidR="00F61E81">
        <w:rPr>
          <w:i/>
        </w:rPr>
        <w:t xml:space="preserve"> column</w:t>
      </w:r>
      <w:r>
        <w:rPr>
          <w:i/>
        </w:rPr>
        <w:t xml:space="preserve"> represents the reason of its failure.</w:t>
      </w:r>
    </w:p>
    <w:p w14:paraId="13BDA65B" w14:textId="41B1498F" w:rsidR="00045E7D" w:rsidRDefault="00045E7D" w:rsidP="00045E7D">
      <w:pPr>
        <w:pStyle w:val="ListParagraph"/>
        <w:numPr>
          <w:ilvl w:val="0"/>
          <w:numId w:val="30"/>
        </w:numPr>
        <w:rPr>
          <w:i/>
        </w:rPr>
      </w:pPr>
      <w:r w:rsidRPr="00F61E81">
        <w:rPr>
          <w:b/>
          <w:i/>
        </w:rPr>
        <w:t>Clear All:</w:t>
      </w:r>
      <w:r>
        <w:rPr>
          <w:i/>
        </w:rPr>
        <w:t xml:space="preserve"> when clicked will clear all the current errors summary and will remove the “</w:t>
      </w:r>
      <w:r w:rsidR="003F72A9">
        <w:object w:dxaOrig="391" w:dyaOrig="346" w14:anchorId="04D38566">
          <v:shape id="_x0000_i1040" type="#_x0000_t75" style="width:19.6pt;height:17.3pt" o:ole="">
            <v:imagedata r:id="rId30" o:title=""/>
          </v:shape>
          <o:OLEObject Type="Embed" ProgID="Visio.Drawing.15" ShapeID="_x0000_i1040" DrawAspect="Content" ObjectID="_1595780384" r:id="rId37"/>
        </w:object>
      </w:r>
      <w:r>
        <w:rPr>
          <w:i/>
        </w:rPr>
        <w:t>” icon from the status bar.</w:t>
      </w:r>
    </w:p>
    <w:p w14:paraId="0F5303CB" w14:textId="4F23FF8C" w:rsidR="00045E7D" w:rsidRPr="00EC03D3" w:rsidRDefault="00045E7D" w:rsidP="00045E7D">
      <w:pPr>
        <w:pStyle w:val="ListParagraph"/>
        <w:numPr>
          <w:ilvl w:val="0"/>
          <w:numId w:val="30"/>
        </w:numPr>
        <w:rPr>
          <w:i/>
        </w:rPr>
      </w:pPr>
      <w:r w:rsidRPr="00F61E81">
        <w:rPr>
          <w:b/>
          <w:i/>
        </w:rPr>
        <w:t>Close or “X” or “Esc” key:</w:t>
      </w:r>
      <w:r>
        <w:rPr>
          <w:i/>
        </w:rPr>
        <w:t xml:space="preserve"> when clicked will close the Error Summary dialog box.</w:t>
      </w:r>
    </w:p>
    <w:p w14:paraId="719188E5" w14:textId="77777777" w:rsidR="00045E7D" w:rsidRDefault="00045E7D" w:rsidP="00387670">
      <w:pPr>
        <w:pStyle w:val="Heading3"/>
      </w:pPr>
    </w:p>
    <w:p w14:paraId="4D3C3452" w14:textId="755C50B8" w:rsidR="00387670" w:rsidRDefault="00387670" w:rsidP="00387670">
      <w:pPr>
        <w:pStyle w:val="Heading3"/>
      </w:pPr>
      <w:bookmarkStart w:id="37" w:name="_Toc521938511"/>
      <w:r>
        <w:t>Acceptance Criteria:</w:t>
      </w:r>
      <w:bookmarkEnd w:id="37"/>
    </w:p>
    <w:p w14:paraId="19B01199" w14:textId="77777777" w:rsidR="00387670" w:rsidRPr="00AC34DD" w:rsidRDefault="00387670" w:rsidP="00387670">
      <w:pPr>
        <w:pStyle w:val="Heading4"/>
      </w:pPr>
      <w:r w:rsidRPr="00AC34DD">
        <w:t>Acceptance Criteria 1: Verifying Conditions</w:t>
      </w:r>
    </w:p>
    <w:p w14:paraId="129FCBF6" w14:textId="12E546F1" w:rsidR="00387670" w:rsidRPr="00DC4B3E" w:rsidRDefault="00387670" w:rsidP="00387670">
      <w:pPr>
        <w:rPr>
          <w:i/>
          <w:iCs/>
        </w:rPr>
      </w:pPr>
      <w:r>
        <w:rPr>
          <w:i/>
        </w:rPr>
        <w:t xml:space="preserve">Verify all the conditions mentioned above. (Condition 1 to </w:t>
      </w:r>
      <w:r w:rsidR="008A12EF">
        <w:rPr>
          <w:i/>
        </w:rPr>
        <w:t>2</w:t>
      </w:r>
      <w:r>
        <w:rPr>
          <w:i/>
        </w:rPr>
        <w:t>)</w:t>
      </w:r>
    </w:p>
    <w:p w14:paraId="4A9F49AD" w14:textId="77777777" w:rsidR="00B235E7" w:rsidRPr="00DC4B3E" w:rsidRDefault="00B235E7" w:rsidP="00B235E7">
      <w:pPr>
        <w:rPr>
          <w:i/>
          <w:iCs/>
        </w:rPr>
      </w:pPr>
    </w:p>
    <w:p w14:paraId="398FBA4C" w14:textId="77777777" w:rsidR="00B71B3E" w:rsidRDefault="00B71B3E">
      <w:pPr>
        <w:rPr>
          <w:rFonts w:eastAsiaTheme="majorEastAsia" w:cstheme="majorBidi"/>
          <w:smallCaps/>
          <w:color w:val="2E74B5" w:themeColor="accent1" w:themeShade="BF"/>
          <w:sz w:val="36"/>
          <w:szCs w:val="36"/>
        </w:rPr>
      </w:pPr>
      <w:r>
        <w:br w:type="page"/>
      </w:r>
    </w:p>
    <w:p w14:paraId="267E7BC2" w14:textId="18BD8478" w:rsidR="0096783E" w:rsidRDefault="0096783E" w:rsidP="0096783E">
      <w:pPr>
        <w:pStyle w:val="Heading1"/>
      </w:pPr>
      <w:bookmarkStart w:id="38" w:name="_Toc521938512"/>
      <w:r>
        <w:lastRenderedPageBreak/>
        <w:t xml:space="preserve">User Story 8: </w:t>
      </w:r>
      <w:r w:rsidR="005B7BF0">
        <w:t>Current of Total Pages &amp; Total Items</w:t>
      </w:r>
      <w:bookmarkEnd w:id="38"/>
    </w:p>
    <w:p w14:paraId="5D5E7B8B" w14:textId="0BD51F93" w:rsidR="0096783E" w:rsidRPr="00D33116" w:rsidRDefault="0096783E" w:rsidP="0096783E">
      <w:pPr>
        <w:rPr>
          <w:i/>
          <w:iCs/>
        </w:rPr>
      </w:pPr>
      <w:r>
        <w:rPr>
          <w:rFonts w:eastAsia="SimSun"/>
        </w:rPr>
        <w:br/>
      </w:r>
      <w:r>
        <w:rPr>
          <w:rFonts w:eastAsia="SimSun"/>
          <w:i/>
        </w:rPr>
        <w:t xml:space="preserve">As a workflow user I would like to know </w:t>
      </w:r>
      <w:r w:rsidR="00610934">
        <w:rPr>
          <w:rFonts w:eastAsia="SimSun"/>
          <w:i/>
        </w:rPr>
        <w:t>total # of pages that exists for the currently workflow and also the total # of Workflow items exists for the selected workflow</w:t>
      </w:r>
      <w:r>
        <w:rPr>
          <w:rFonts w:eastAsia="SimSun"/>
          <w:i/>
        </w:rPr>
        <w:t>.</w:t>
      </w:r>
    </w:p>
    <w:p w14:paraId="0CB67AEF" w14:textId="77777777" w:rsidR="0096783E" w:rsidRDefault="0096783E" w:rsidP="0096783E">
      <w:pPr>
        <w:pStyle w:val="Heading3"/>
      </w:pPr>
      <w:bookmarkStart w:id="39" w:name="_Toc521938513"/>
      <w:r>
        <w:t>Mock Up:</w:t>
      </w:r>
      <w:bookmarkEnd w:id="39"/>
      <w:r>
        <w:t xml:space="preserve"> </w:t>
      </w:r>
      <w:r>
        <w:br/>
      </w:r>
    </w:p>
    <w:p w14:paraId="4F96EAD4" w14:textId="08FB57B1" w:rsidR="0096783E" w:rsidRDefault="00610934" w:rsidP="0096783E">
      <w:r>
        <w:rPr>
          <w:noProof/>
          <w:lang w:val="en-IN" w:eastAsia="en-IN"/>
        </w:rPr>
        <w:drawing>
          <wp:inline distT="0" distB="0" distL="0" distR="0" wp14:anchorId="784E7EE4" wp14:editId="5AF6ED94">
            <wp:extent cx="6400800" cy="3486785"/>
            <wp:effectExtent l="76200" t="76200" r="133350" b="132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486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BB635" w14:textId="77777777" w:rsidR="0096783E" w:rsidRDefault="0096783E" w:rsidP="0096783E">
      <w:pPr>
        <w:pStyle w:val="Heading3"/>
      </w:pPr>
      <w:bookmarkStart w:id="40" w:name="_Toc521938514"/>
      <w:r>
        <w:t>Conditions:</w:t>
      </w:r>
      <w:bookmarkEnd w:id="40"/>
    </w:p>
    <w:p w14:paraId="1B49FE60" w14:textId="4F3AB342" w:rsidR="0096783E" w:rsidRDefault="0096783E" w:rsidP="0096783E">
      <w:pPr>
        <w:pStyle w:val="Heading4"/>
      </w:pPr>
      <w:r>
        <w:t>Condition 1: Displaying “</w:t>
      </w:r>
      <w:r w:rsidR="00610934">
        <w:t>X of Y</w:t>
      </w:r>
      <w:r>
        <w:t xml:space="preserve">” </w:t>
      </w:r>
      <w:r w:rsidR="00610934">
        <w:t>pages</w:t>
      </w:r>
    </w:p>
    <w:p w14:paraId="00B06ABE" w14:textId="1B363E71" w:rsidR="0096783E" w:rsidRDefault="00610934" w:rsidP="0096783E">
      <w:pPr>
        <w:pStyle w:val="ListParagraph"/>
        <w:numPr>
          <w:ilvl w:val="0"/>
          <w:numId w:val="29"/>
        </w:numPr>
        <w:rPr>
          <w:i/>
        </w:rPr>
      </w:pPr>
      <w:r>
        <w:rPr>
          <w:i/>
        </w:rPr>
        <w:t xml:space="preserve">As highlighted </w:t>
      </w:r>
      <w:r w:rsidR="00ED4600">
        <w:rPr>
          <w:i/>
        </w:rPr>
        <w:t>in the mock up above, it must display current page the user is on as “X” and total number of pages that exists for the selected workflow as “of Y pages”</w:t>
      </w:r>
      <w:r w:rsidR="0096783E">
        <w:rPr>
          <w:i/>
        </w:rPr>
        <w:t>.</w:t>
      </w:r>
      <w:r w:rsidR="00ED4600">
        <w:rPr>
          <w:i/>
        </w:rPr>
        <w:t xml:space="preserve"> for example, if the total of the pages that exists are 11 and the user is currently on page # 3, then it should show it as “3 of 11 pages”.</w:t>
      </w:r>
    </w:p>
    <w:p w14:paraId="0B064407" w14:textId="13048B36" w:rsidR="00FE60E6" w:rsidRDefault="00FE60E6" w:rsidP="0096783E">
      <w:pPr>
        <w:pStyle w:val="ListParagraph"/>
        <w:numPr>
          <w:ilvl w:val="0"/>
          <w:numId w:val="29"/>
        </w:numPr>
        <w:rPr>
          <w:i/>
        </w:rPr>
      </w:pPr>
      <w:r>
        <w:rPr>
          <w:i/>
        </w:rPr>
        <w:t>This label is also driven based on the value of the Page size, in case if page size is changed then the relative change should also update this label.</w:t>
      </w:r>
    </w:p>
    <w:p w14:paraId="69B62226" w14:textId="632258B4" w:rsidR="00FE60E6" w:rsidRDefault="00FE60E6" w:rsidP="00FE60E6">
      <w:pPr>
        <w:pStyle w:val="ListParagraph"/>
        <w:numPr>
          <w:ilvl w:val="0"/>
          <w:numId w:val="29"/>
        </w:numPr>
        <w:rPr>
          <w:i/>
        </w:rPr>
      </w:pPr>
      <w:r>
        <w:rPr>
          <w:i/>
        </w:rPr>
        <w:t>This label is also driven based on the current page selected, in case if the current page is changed then the relative change should also update this label.</w:t>
      </w:r>
    </w:p>
    <w:p w14:paraId="0A046017" w14:textId="3B909719" w:rsidR="00FE60E6" w:rsidRDefault="00FE60E6" w:rsidP="00FE60E6">
      <w:pPr>
        <w:pStyle w:val="ListParagraph"/>
        <w:numPr>
          <w:ilvl w:val="0"/>
          <w:numId w:val="29"/>
        </w:numPr>
        <w:rPr>
          <w:i/>
        </w:rPr>
      </w:pPr>
      <w:r>
        <w:rPr>
          <w:i/>
        </w:rPr>
        <w:t>This label should update its value when the Workflow app is refreshed and the result then is different before the refresh.</w:t>
      </w:r>
    </w:p>
    <w:p w14:paraId="6E42C5CE" w14:textId="448BEAC9" w:rsidR="00FE60E6" w:rsidRDefault="00FE60E6" w:rsidP="00FE60E6">
      <w:pPr>
        <w:pStyle w:val="ListParagraph"/>
        <w:numPr>
          <w:ilvl w:val="0"/>
          <w:numId w:val="29"/>
        </w:numPr>
        <w:rPr>
          <w:i/>
        </w:rPr>
      </w:pPr>
      <w:r>
        <w:rPr>
          <w:i/>
        </w:rPr>
        <w:lastRenderedPageBreak/>
        <w:t>This label should only appear if any workflow is selected.</w:t>
      </w:r>
    </w:p>
    <w:p w14:paraId="6576279A" w14:textId="77777777" w:rsidR="00FE60E6" w:rsidRDefault="00FE60E6" w:rsidP="00FE60E6">
      <w:pPr>
        <w:pStyle w:val="ListParagraph"/>
      </w:pPr>
      <w:r w:rsidRPr="00FE60E6">
        <w:rPr>
          <w:i/>
        </w:rPr>
        <w:t>.</w:t>
      </w:r>
    </w:p>
    <w:p w14:paraId="712F8BCA" w14:textId="1DC33933" w:rsidR="0096783E" w:rsidRPr="00FE60E6" w:rsidRDefault="0096783E" w:rsidP="00FE60E6">
      <w:pPr>
        <w:pStyle w:val="Heading4"/>
      </w:pPr>
      <w:r>
        <w:t xml:space="preserve">Condition 2: </w:t>
      </w:r>
      <w:r w:rsidR="00F657A4">
        <w:t>Display total # of Workflow Items</w:t>
      </w:r>
    </w:p>
    <w:p w14:paraId="112AE72D" w14:textId="2DEEB880" w:rsidR="00F657A4" w:rsidRDefault="00F657A4" w:rsidP="00F657A4">
      <w:pPr>
        <w:pStyle w:val="ListParagraph"/>
        <w:numPr>
          <w:ilvl w:val="0"/>
          <w:numId w:val="29"/>
        </w:numPr>
        <w:rPr>
          <w:i/>
        </w:rPr>
      </w:pPr>
      <w:r>
        <w:rPr>
          <w:i/>
        </w:rPr>
        <w:t xml:space="preserve">As highlighted in the mock up above, </w:t>
      </w:r>
      <w:r w:rsidR="004E2F43" w:rsidRPr="00FE60E6">
        <w:rPr>
          <w:i/>
          <w:highlight w:val="yellow"/>
        </w:rPr>
        <w:t>(45 items)</w:t>
      </w:r>
      <w:r w:rsidR="00FE60E6">
        <w:rPr>
          <w:i/>
        </w:rPr>
        <w:t xml:space="preserve"> represents the total number of workflow items that exists for the currently selected Workflow.</w:t>
      </w:r>
    </w:p>
    <w:p w14:paraId="3A28DD58" w14:textId="79C5B588" w:rsidR="00FE60E6" w:rsidRDefault="00FE60E6" w:rsidP="00F657A4">
      <w:pPr>
        <w:pStyle w:val="ListParagraph"/>
        <w:numPr>
          <w:ilvl w:val="0"/>
          <w:numId w:val="29"/>
        </w:numPr>
        <w:rPr>
          <w:i/>
        </w:rPr>
      </w:pPr>
      <w:r>
        <w:rPr>
          <w:i/>
        </w:rPr>
        <w:t>This label should update its value when one or more workflow items were submitted successfully.</w:t>
      </w:r>
    </w:p>
    <w:p w14:paraId="30D21965" w14:textId="096A5E0C" w:rsidR="00FE60E6" w:rsidRDefault="00FE60E6" w:rsidP="00F657A4">
      <w:pPr>
        <w:pStyle w:val="ListParagraph"/>
        <w:numPr>
          <w:ilvl w:val="0"/>
          <w:numId w:val="29"/>
        </w:numPr>
        <w:rPr>
          <w:i/>
        </w:rPr>
      </w:pPr>
      <w:r>
        <w:rPr>
          <w:i/>
        </w:rPr>
        <w:t>This label should update its value when the Workflow app is refreshed and the result then is different before the refresh.</w:t>
      </w:r>
    </w:p>
    <w:p w14:paraId="498E9F5D" w14:textId="77777777" w:rsidR="0096783E" w:rsidRPr="00C6435F" w:rsidRDefault="0096783E" w:rsidP="0096783E">
      <w:pPr>
        <w:pStyle w:val="Heading3"/>
        <w:rPr>
          <w:b/>
        </w:rPr>
      </w:pPr>
    </w:p>
    <w:p w14:paraId="7F848AE6" w14:textId="77777777" w:rsidR="0096783E" w:rsidRDefault="0096783E" w:rsidP="0096783E">
      <w:pPr>
        <w:pStyle w:val="Heading3"/>
      </w:pPr>
      <w:bookmarkStart w:id="41" w:name="_Toc521938515"/>
      <w:r>
        <w:t>Acceptance Criteria:</w:t>
      </w:r>
      <w:bookmarkEnd w:id="41"/>
    </w:p>
    <w:p w14:paraId="1AD18AC6" w14:textId="77777777" w:rsidR="0096783E" w:rsidRPr="00AC34DD" w:rsidRDefault="0096783E" w:rsidP="0096783E">
      <w:pPr>
        <w:pStyle w:val="Heading4"/>
      </w:pPr>
      <w:r w:rsidRPr="00AC34DD">
        <w:t>Acceptance Criteria 1: Verifying Conditions</w:t>
      </w:r>
    </w:p>
    <w:p w14:paraId="173F74AE" w14:textId="589CF735" w:rsidR="00DC4B3E" w:rsidRPr="00DC4B3E" w:rsidRDefault="0096783E" w:rsidP="00DC4B3E">
      <w:pPr>
        <w:rPr>
          <w:i/>
          <w:iCs/>
        </w:rPr>
      </w:pPr>
      <w:r>
        <w:rPr>
          <w:i/>
        </w:rPr>
        <w:t xml:space="preserve">Verify all the conditions mentioned above. (Condition 1 to </w:t>
      </w:r>
      <w:r w:rsidR="00ED4600">
        <w:rPr>
          <w:i/>
        </w:rPr>
        <w:t>2</w:t>
      </w:r>
      <w:r>
        <w:rPr>
          <w:i/>
        </w:rPr>
        <w:t>)</w:t>
      </w:r>
      <w:r w:rsidR="004E2F43" w:rsidRPr="00DC4B3E">
        <w:rPr>
          <w:i/>
          <w:iCs/>
        </w:rPr>
        <w:t xml:space="preserve"> </w:t>
      </w:r>
    </w:p>
    <w:sectPr w:rsidR="00DC4B3E" w:rsidRPr="00DC4B3E" w:rsidSect="00545FE6">
      <w:footerReference w:type="default" r:id="rId39"/>
      <w:pgSz w:w="12240" w:h="15840" w:code="1"/>
      <w:pgMar w:top="1526" w:right="1080" w:bottom="720" w:left="1080" w:header="432" w:footer="418"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 w:author="Wadih Pazos" w:date="2018-08-13T10:45:00Z" w:initials="WP">
    <w:p w14:paraId="04FFC396" w14:textId="1F49C021" w:rsidR="00AC34DD" w:rsidRDefault="00AC34DD">
      <w:pPr>
        <w:pStyle w:val="CommentText"/>
      </w:pPr>
      <w:r>
        <w:rPr>
          <w:rStyle w:val="CommentReference"/>
        </w:rPr>
        <w:annotationRef/>
      </w:r>
      <w:r>
        <w:t>The Filter applied label should look like a hyperlink (underlined) so that the user understands that they can click on it.</w:t>
      </w:r>
    </w:p>
  </w:comment>
  <w:comment w:id="22" w:author="Patel, Abhishek" w:date="2018-08-14T19:24:00Z" w:initials="PA">
    <w:p w14:paraId="126FDBD4" w14:textId="758BB9F0" w:rsidR="00752285" w:rsidRDefault="00752285">
      <w:pPr>
        <w:pStyle w:val="CommentText"/>
      </w:pPr>
      <w:r>
        <w:rPr>
          <w:rStyle w:val="CommentReference"/>
        </w:rPr>
        <w:annotationRef/>
      </w:r>
      <w:r>
        <w:t>Done. Made similar change for Columns Hidden and the Error icon.</w:t>
      </w:r>
    </w:p>
  </w:comment>
  <w:comment w:id="31" w:author="Wadih Pazos" w:date="2018-08-13T10:46:00Z" w:initials="WP">
    <w:p w14:paraId="4242048E" w14:textId="67CFEEC4" w:rsidR="00CB26FC" w:rsidRDefault="00CB26FC">
      <w:pPr>
        <w:pStyle w:val="CommentText"/>
      </w:pPr>
      <w:r>
        <w:rPr>
          <w:rStyle w:val="CommentReference"/>
        </w:rPr>
        <w:annotationRef/>
      </w:r>
      <w:r>
        <w:t xml:space="preserve">The wording should be “Working on X of Y items”.  This should popup whenever an operation is performed on multiple items.  This should be the convention whenever an operation is performed on multiple items.  I am not sure what you meant by submitting but in this interface so far the following things can be performed on multiple items (Raising of events, </w:t>
      </w:r>
      <w:proofErr w:type="gramStart"/>
      <w:r>
        <w:t>Move</w:t>
      </w:r>
      <w:proofErr w:type="gramEnd"/>
      <w:r>
        <w:t xml:space="preserve"> to another workflow, setting of steps, setting of owners).  We should only show this message if what is happening to the workflow item is a long running process and is being done on the items on a one by one basis even if done asynchronously. Otherwise we should not show anything and just perform the operation.  Also we should allow more things added to the “processing queue” for a queue that is processing operations only if they are of the same operations.  Meaning raising events on 100 workflow items will take some time.   It is OK to raise events on another 100 more but not OK to try to move 100 more to another workflow until there are no more items to process in queue.  Speak to me about this if you don’t understand.</w:t>
      </w:r>
    </w:p>
  </w:comment>
  <w:comment w:id="32" w:author="Patel, Abhishek" w:date="2018-08-14T19:26:00Z" w:initials="PA">
    <w:p w14:paraId="41231F58" w14:textId="77777777" w:rsidR="0068666C" w:rsidRDefault="0068666C">
      <w:pPr>
        <w:pStyle w:val="CommentText"/>
      </w:pPr>
      <w:r>
        <w:rPr>
          <w:rStyle w:val="CommentReference"/>
        </w:rPr>
        <w:annotationRef/>
      </w:r>
      <w:r>
        <w:t xml:space="preserve">I apologize, I used the wrong term and I don’t know why as it does not make any sense. I will try to keep appropriate terminologies in future. </w:t>
      </w:r>
    </w:p>
    <w:p w14:paraId="057A254B" w14:textId="7403D411" w:rsidR="0068666C" w:rsidRDefault="0068666C">
      <w:pPr>
        <w:pStyle w:val="CommentText"/>
      </w:pPr>
      <w:r>
        <w:t>I have updated the text and added condition regarding allowing the user to performing back to back similar operations but cannot club two different operations when one is going on.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4FFC396" w15:done="1"/>
  <w15:commentEx w15:paraId="126FDBD4" w15:paraIdParent="04FFC396" w15:done="1"/>
  <w15:commentEx w15:paraId="4242048E" w15:done="1"/>
  <w15:commentEx w15:paraId="057A254B" w15:paraIdParent="4242048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FFC396" w16cid:durableId="1F1BDFC1"/>
  <w16cid:commentId w16cid:paraId="4242048E" w16cid:durableId="1F1BE00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2F7058" w14:textId="77777777" w:rsidR="00C106A2" w:rsidRDefault="00C106A2" w:rsidP="00A21EDF">
      <w:r>
        <w:separator/>
      </w:r>
    </w:p>
    <w:p w14:paraId="62F59072" w14:textId="77777777" w:rsidR="00C106A2" w:rsidRDefault="00C106A2" w:rsidP="00A21EDF"/>
    <w:p w14:paraId="01B35343" w14:textId="77777777" w:rsidR="00C106A2" w:rsidRDefault="00C106A2" w:rsidP="00A21EDF"/>
    <w:p w14:paraId="578DEFC1" w14:textId="77777777" w:rsidR="00C106A2" w:rsidRDefault="00C106A2" w:rsidP="00A21EDF"/>
  </w:endnote>
  <w:endnote w:type="continuationSeparator" w:id="0">
    <w:p w14:paraId="0742FD04" w14:textId="77777777" w:rsidR="00C106A2" w:rsidRDefault="00C106A2" w:rsidP="00A21EDF">
      <w:r>
        <w:continuationSeparator/>
      </w:r>
    </w:p>
    <w:p w14:paraId="2FF131BC" w14:textId="77777777" w:rsidR="00C106A2" w:rsidRDefault="00C106A2" w:rsidP="00A21EDF"/>
    <w:p w14:paraId="530DC460" w14:textId="77777777" w:rsidR="00C106A2" w:rsidRDefault="00C106A2" w:rsidP="00A21EDF"/>
    <w:p w14:paraId="523370DD" w14:textId="77777777" w:rsidR="00C106A2" w:rsidRDefault="00C106A2" w:rsidP="00A21E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Reference Sans Serif">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1A41E" w14:textId="77777777" w:rsidR="00AA2163" w:rsidRDefault="00AA216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33575" w14:textId="77777777" w:rsidR="00AA2163" w:rsidRDefault="00AA2163" w:rsidP="00A21EDF">
    <w:pPr>
      <w:rPr>
        <w:rFonts w:ascii="Verdana" w:hAnsi="Verdana"/>
      </w:rPr>
    </w:pPr>
    <w:r>
      <w:rPr>
        <w:noProof/>
        <w:lang w:val="en-IN" w:eastAsia="en-IN"/>
      </w:rPr>
      <mc:AlternateContent>
        <mc:Choice Requires="wps">
          <w:drawing>
            <wp:anchor distT="4294967294" distB="4294967294" distL="114300" distR="114300" simplePos="0" relativeHeight="251660288" behindDoc="0" locked="0" layoutInCell="1" allowOverlap="1" wp14:anchorId="48B79F9A" wp14:editId="4772B0EF">
              <wp:simplePos x="0" y="0"/>
              <wp:positionH relativeFrom="column">
                <wp:posOffset>0</wp:posOffset>
              </wp:positionH>
              <wp:positionV relativeFrom="paragraph">
                <wp:posOffset>119379</wp:posOffset>
              </wp:positionV>
              <wp:extent cx="6400800" cy="0"/>
              <wp:effectExtent l="38100" t="19050" r="57150" b="952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9525" cap="flat" cmpd="sng" algn="ctr">
                        <a:solidFill>
                          <a:srgbClr val="282828"/>
                        </a:solidFill>
                        <a:prstDash val="soli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809DDA" id="Straight Connector 36"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0,9.4pt" to="7in,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" strokecolor="#282828">
              <v:shadow on="t" color="black" opacity="24903f" origin=",.5" offset="0,.55556mm"/>
              <o:lock v:ext="edit" shapetype="f"/>
            </v:line>
          </w:pict>
        </mc:Fallback>
      </mc:AlternateContent>
    </w:r>
  </w:p>
  <w:p w14:paraId="0C76A18C" w14:textId="77777777" w:rsidR="00AA2163" w:rsidRPr="002F642B" w:rsidRDefault="00AA2163" w:rsidP="00A21EDF">
    <w:r>
      <w:rPr>
        <w:sz w:val="18"/>
        <w:szCs w:val="18"/>
      </w:rPr>
      <w:tab/>
    </w:r>
    <w:r w:rsidRPr="00943610">
      <w:t>Information in this document is subject to change without notice. Contact your PaperSave Representative for the latest information.</w:t>
    </w:r>
  </w:p>
  <w:p w14:paraId="3E203BBF" w14:textId="77777777" w:rsidR="00AA2163" w:rsidRDefault="00AA2163" w:rsidP="00A21EDF">
    <w:r w:rsidRPr="006411CF">
      <w:tab/>
    </w:r>
    <w:r w:rsidRPr="00756C8A">
      <w:t xml:space="preserve">Page </w:t>
    </w:r>
    <w:r>
      <w:fldChar w:fldCharType="begin"/>
    </w:r>
    <w:r>
      <w:instrText xml:space="preserve"> PAGE  \* roman  \* MERGEFORMAT </w:instrText>
    </w:r>
    <w:r>
      <w:fldChar w:fldCharType="separate"/>
    </w:r>
    <w:r>
      <w:rPr>
        <w:noProof/>
      </w:rPr>
      <w:t>i</w:t>
    </w:r>
    <w:r>
      <w:rPr>
        <w:noProof/>
      </w:rPr>
      <w:fldChar w:fldCharType="end"/>
    </w:r>
  </w:p>
  <w:p w14:paraId="75A0D797" w14:textId="77777777" w:rsidR="00AA2163" w:rsidRDefault="00AA2163" w:rsidP="00A21EDF"/>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52B3B" w14:textId="77777777" w:rsidR="00AA2163" w:rsidRDefault="00AA2163" w:rsidP="00AB2D69">
    <w:pPr>
      <w:jc w:val="center"/>
    </w:pPr>
    <w:r>
      <w:rPr>
        <w:noProof/>
        <w:lang w:val="en-IN" w:eastAsia="en-IN"/>
      </w:rPr>
      <w:drawing>
        <wp:anchor distT="0" distB="0" distL="114300" distR="114300" simplePos="0" relativeHeight="251654144" behindDoc="1" locked="0" layoutInCell="1" allowOverlap="1" wp14:anchorId="7DCB57EE" wp14:editId="7CF93088">
          <wp:simplePos x="0" y="0"/>
          <wp:positionH relativeFrom="column">
            <wp:posOffset>-697865</wp:posOffset>
          </wp:positionH>
          <wp:positionV relativeFrom="paragraph">
            <wp:posOffset>-2141855</wp:posOffset>
          </wp:positionV>
          <wp:extent cx="7800975" cy="3562350"/>
          <wp:effectExtent l="0" t="0" r="9525" b="0"/>
          <wp:wrapNone/>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0"/>
                    <a:ext cx="78009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879C8" w14:textId="77777777" w:rsidR="00AA2163" w:rsidRDefault="00AA2163" w:rsidP="00AB2D69">
    <w:pPr>
      <w:jc w:val="center"/>
      <w:rPr>
        <w:rFonts w:ascii="MS Reference Sans Serif" w:hAnsi="MS Reference Sans Serif"/>
      </w:rPr>
    </w:pPr>
    <w:r>
      <w:rPr>
        <w:noProof/>
        <w:lang w:val="en-IN" w:eastAsia="en-IN"/>
      </w:rPr>
      <mc:AlternateContent>
        <mc:Choice Requires="wps">
          <w:drawing>
            <wp:anchor distT="0" distB="0" distL="114300" distR="114300" simplePos="0" relativeHeight="251657216" behindDoc="0" locked="0" layoutInCell="1" allowOverlap="1" wp14:anchorId="7EC7C0F9" wp14:editId="5042FC21">
              <wp:simplePos x="0" y="0"/>
              <wp:positionH relativeFrom="column">
                <wp:posOffset>-684530</wp:posOffset>
              </wp:positionH>
              <wp:positionV relativeFrom="paragraph">
                <wp:posOffset>488315</wp:posOffset>
              </wp:positionV>
              <wp:extent cx="7781925" cy="258445"/>
              <wp:effectExtent l="0" t="0" r="9525" b="825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81925" cy="258445"/>
                      </a:xfrm>
                      <a:prstGeom prst="rect">
                        <a:avLst/>
                      </a:prstGeom>
                      <a:solidFill>
                        <a:srgbClr val="A5D377"/>
                      </a:solidFill>
                      <a:ln w="25400" cap="flat" cmpd="sng" algn="ctr">
                        <a:noFill/>
                        <a:prstDash val="solid"/>
                      </a:ln>
                      <a:effectLst/>
                    </wps:spPr>
                    <wps:txbx>
                      <w:txbxContent>
                        <w:p w14:paraId="4AE484FD" w14:textId="77777777" w:rsidR="00AA2163" w:rsidRPr="001A2416" w:rsidRDefault="00AA2163" w:rsidP="00AB2D69">
                          <w:pPr>
                            <w:jc w:val="center"/>
                            <w:rPr>
                              <w:color w:val="FFFFFF"/>
                            </w:rPr>
                          </w:pPr>
                          <w:r w:rsidRPr="001A2416">
                            <w:rPr>
                              <w:color w:val="FFFFFF"/>
                            </w:rPr>
                            <w:t>PaperSave is a product of WhiteOwl - www.whiteowlsolutions.com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EC7C0F9" id="Rectangle 1" o:spid="_x0000_s1027" style="position:absolute;left:0;text-align:left;margin-left:-53.9pt;margin-top:38.45pt;width:612.75pt;height:20.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" fillcolor="#a5d377" stroked="f" strokeweight="2pt">
              <v:path arrowok="t"/>
              <v:textbox inset="0,0,0,0">
                <w:txbxContent>
                  <w:p w14:paraId="4AE484FD" w14:textId="77777777" w:rsidR="00AA2163" w:rsidRPr="001A2416" w:rsidRDefault="00AA2163" w:rsidP="00AB2D69">
                    <w:pPr>
                      <w:jc w:val="center"/>
                      <w:rPr>
                        <w:color w:val="FFFFFF"/>
                      </w:rPr>
                    </w:pPr>
                    <w:r w:rsidRPr="001A2416">
                      <w:rPr>
                        <w:color w:val="FFFFFF"/>
                      </w:rPr>
                      <w:t xml:space="preserve">PaperSave is a product of </w:t>
                    </w:r>
                    <w:proofErr w:type="spellStart"/>
                    <w:r w:rsidRPr="001A2416">
                      <w:rPr>
                        <w:color w:val="FFFFFF"/>
                      </w:rPr>
                      <w:t>WhiteOwl</w:t>
                    </w:r>
                    <w:proofErr w:type="spellEnd"/>
                    <w:r w:rsidRPr="001A2416">
                      <w:rPr>
                        <w:color w:val="FFFFFF"/>
                      </w:rPr>
                      <w:t xml:space="preserve"> - www.whiteowlsolutions.com</w:t>
                    </w:r>
                  </w:p>
                </w:txbxContent>
              </v:textbox>
            </v:rect>
          </w:pict>
        </mc:Fallback>
      </mc:AlternateContent>
    </w:r>
    <w:r>
      <w:t>3</w:t>
    </w:r>
    <w:r w:rsidRPr="00EF648E">
      <w:t>150 Miami Green Way, 11th Floor, Miami, Florida – 33146. USA</w:t>
    </w:r>
    <w:r w:rsidRPr="00EF648E">
      <w:br/>
    </w:r>
    <w:r w:rsidRPr="001A2416">
      <w:rPr>
        <w:rFonts w:ascii="MS Reference Sans Serif" w:hAnsi="MS Reference Sans Serif" w:cs="Times New Roman"/>
        <w:noProof/>
        <w:lang w:val="en-IN" w:eastAsia="en-IN"/>
      </w:rPr>
      <w:drawing>
        <wp:inline distT="0" distB="0" distL="0" distR="0" wp14:anchorId="34CF5894" wp14:editId="1185F066">
          <wp:extent cx="142875" cy="142875"/>
          <wp:effectExtent l="0" t="0" r="9525" b="952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email">
                    <a:extLst>
                      <a:ext uri="{28A0092B-C50C-407E-A947-70E740481C1C}">
                        <a14:useLocalDpi xmlns:a14="http://schemas.microsoft.com/office/drawing/2010/main"/>
                      </a:ext>
                    </a:extLst>
                  </a:blip>
                  <a:srcRect/>
                  <a:stretch>
                    <a:fillRect/>
                  </a:stretch>
                </pic:blipFill>
                <pic:spPr bwMode="auto">
                  <a:xfrm>
                    <a:off x="0" y="0"/>
                    <a:ext cx="142875" cy="142875"/>
                  </a:xfrm>
                  <a:prstGeom prst="rect">
                    <a:avLst/>
                  </a:prstGeom>
                  <a:noFill/>
                  <a:ln>
                    <a:noFill/>
                  </a:ln>
                </pic:spPr>
              </pic:pic>
            </a:graphicData>
          </a:graphic>
        </wp:inline>
      </w:drawing>
    </w:r>
    <w:r w:rsidRPr="00EF648E">
      <w:t xml:space="preserve"> 877 727 3799     </w:t>
    </w:r>
    <w:r w:rsidRPr="001A2416">
      <w:rPr>
        <w:rFonts w:ascii="MS Reference Sans Serif" w:hAnsi="MS Reference Sans Serif" w:cs="Times New Roman"/>
        <w:noProof/>
        <w:lang w:val="en-IN" w:eastAsia="en-IN"/>
      </w:rPr>
      <w:drawing>
        <wp:inline distT="0" distB="0" distL="0" distR="0" wp14:anchorId="5A64293B" wp14:editId="4F8EB4C5">
          <wp:extent cx="142875" cy="123825"/>
          <wp:effectExtent l="0" t="0" r="9525" b="952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cstate="email">
                    <a:extLst>
                      <a:ext uri="{28A0092B-C50C-407E-A947-70E740481C1C}">
                        <a14:useLocalDpi xmlns:a14="http://schemas.microsoft.com/office/drawing/2010/main"/>
                      </a:ext>
                    </a:extLst>
                  </a:blip>
                  <a:srcRect/>
                  <a:stretch>
                    <a:fillRect/>
                  </a:stretch>
                </pic:blipFill>
                <pic:spPr bwMode="auto">
                  <a:xfrm>
                    <a:off x="0" y="0"/>
                    <a:ext cx="142875" cy="123825"/>
                  </a:xfrm>
                  <a:prstGeom prst="rect">
                    <a:avLst/>
                  </a:prstGeom>
                  <a:noFill/>
                  <a:ln>
                    <a:noFill/>
                  </a:ln>
                </pic:spPr>
              </pic:pic>
            </a:graphicData>
          </a:graphic>
        </wp:inline>
      </w:drawing>
    </w:r>
    <w:r w:rsidRPr="00EF648E">
      <w:t xml:space="preserve"> 305 373 0056   </w:t>
    </w:r>
    <w:hyperlink r:id="rId4" w:history="1">
      <w:r w:rsidRPr="001A2416">
        <w:rPr>
          <w:noProof/>
          <w:color w:val="003863"/>
          <w:u w:val="single"/>
        </w:rPr>
        <w:t>www.papersave.com</w:t>
      </w:r>
    </w:hyperlink>
    <w:r>
      <w:rPr>
        <w:noProof/>
        <w:lang w:val="en-IN" w:eastAsia="en-IN"/>
      </w:rPr>
      <mc:AlternateContent>
        <mc:Choice Requires="wps">
          <w:drawing>
            <wp:anchor distT="0" distB="0" distL="114300" distR="114300" simplePos="0" relativeHeight="251656192" behindDoc="0" locked="0" layoutInCell="1" allowOverlap="1" wp14:anchorId="30B9B878" wp14:editId="5FE69155">
              <wp:simplePos x="0" y="0"/>
              <wp:positionH relativeFrom="column">
                <wp:posOffset>-762000</wp:posOffset>
              </wp:positionH>
              <wp:positionV relativeFrom="paragraph">
                <wp:posOffset>7886065</wp:posOffset>
              </wp:positionV>
              <wp:extent cx="7772400" cy="283210"/>
              <wp:effectExtent l="0" t="0" r="0" b="254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283210"/>
                      </a:xfrm>
                      <a:prstGeom prst="rect">
                        <a:avLst/>
                      </a:prstGeom>
                      <a:solidFill>
                        <a:srgbClr val="9FCB72"/>
                      </a:solidFill>
                      <a:ln w="25400" cap="flat" cmpd="sng" algn="ctr">
                        <a:noFill/>
                        <a:prstDash val="solid"/>
                      </a:ln>
                      <a:effectLst/>
                    </wps:spPr>
                    <wps:txbx>
                      <w:txbxContent>
                        <w:p w14:paraId="07AACD0D" w14:textId="77777777" w:rsidR="00AA2163" w:rsidRPr="000B2349" w:rsidRDefault="00AA2163" w:rsidP="00A21EDF">
                          <w:r w:rsidRPr="000B2349">
                            <w:t>PaperSave is a product of WhiteOwl</w:t>
                          </w:r>
                          <w:r>
                            <w:t xml:space="preserve"> -</w:t>
                          </w:r>
                          <w:r w:rsidRPr="000B2349">
                            <w:t xml:space="preserve"> www.whiteowlsolutions.com</w:t>
                          </w:r>
                        </w:p>
                        <w:p w14:paraId="3E891D07" w14:textId="77777777" w:rsidR="00AA2163" w:rsidRDefault="00AA2163" w:rsidP="00A21ED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0B9B878" id="Rectangle 24" o:spid="_x0000_s1028" style="position:absolute;left:0;text-align:left;margin-left:-60pt;margin-top:620.95pt;width:612pt;height:22.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" fillcolor="#9fcb72" stroked="f" strokeweight="2pt">
              <v:path arrowok="t"/>
              <v:textbox>
                <w:txbxContent>
                  <w:p w14:paraId="07AACD0D" w14:textId="77777777" w:rsidR="00AA2163" w:rsidRPr="000B2349" w:rsidRDefault="00AA2163" w:rsidP="00A21EDF">
                    <w:r w:rsidRPr="000B2349">
                      <w:t xml:space="preserve">PaperSave is a product of </w:t>
                    </w:r>
                    <w:proofErr w:type="spellStart"/>
                    <w:r w:rsidRPr="000B2349">
                      <w:t>WhiteOwl</w:t>
                    </w:r>
                    <w:proofErr w:type="spellEnd"/>
                    <w:r>
                      <w:t xml:space="preserve"> -</w:t>
                    </w:r>
                    <w:r w:rsidRPr="000B2349">
                      <w:t xml:space="preserve"> www.whiteowlsolutions.com</w:t>
                    </w:r>
                  </w:p>
                  <w:p w14:paraId="3E891D07" w14:textId="77777777" w:rsidR="00AA2163" w:rsidRDefault="00AA2163" w:rsidP="00A21EDF"/>
                </w:txbxContent>
              </v:textbox>
            </v:rect>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D4922" w14:textId="77777777" w:rsidR="00AA2163" w:rsidRPr="001A2416" w:rsidRDefault="00AA2163" w:rsidP="00545FE6">
    <w:pPr>
      <w:rPr>
        <w:color w:val="5D5D5D"/>
        <w:sz w:val="16"/>
        <w:szCs w:val="16"/>
      </w:rPr>
    </w:pPr>
    <w:r>
      <w:rPr>
        <w:noProof/>
        <w:lang w:val="en-IN" w:eastAsia="en-IN"/>
      </w:rPr>
      <mc:AlternateContent>
        <mc:Choice Requires="wps">
          <w:drawing>
            <wp:anchor distT="4294967294" distB="4294967294" distL="114300" distR="114300" simplePos="0" relativeHeight="251661312" behindDoc="0" locked="0" layoutInCell="1" allowOverlap="1" wp14:anchorId="2B625D7F" wp14:editId="77A98F06">
              <wp:simplePos x="0" y="0"/>
              <wp:positionH relativeFrom="column">
                <wp:posOffset>0</wp:posOffset>
              </wp:positionH>
              <wp:positionV relativeFrom="paragraph">
                <wp:posOffset>36829</wp:posOffset>
              </wp:positionV>
              <wp:extent cx="6400800" cy="0"/>
              <wp:effectExtent l="38100" t="19050" r="57150" b="952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9525" cap="flat" cmpd="sng" algn="ctr">
                        <a:solidFill>
                          <a:srgbClr val="282828"/>
                        </a:solidFill>
                        <a:prstDash val="soli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4846564" id="Straight Connector 9"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0,2.9pt" to="7in,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" strokecolor="#282828">
              <v:shadow on="t" color="black" opacity="24903f" origin=",.5" offset="0,.55556mm"/>
              <o:lock v:ext="edit" shapetype="f"/>
            </v:line>
          </w:pict>
        </mc:Fallback>
      </mc:AlternateContent>
    </w:r>
  </w:p>
  <w:p w14:paraId="5CEB7730" w14:textId="77777777" w:rsidR="00AA2163" w:rsidRDefault="00AA2163" w:rsidP="00A21EDF"/>
  <w:p w14:paraId="50486479" w14:textId="50E588DE" w:rsidR="00AA2163" w:rsidRPr="00766427" w:rsidRDefault="00AA2163" w:rsidP="00487B31">
    <w:pPr>
      <w:jc w:val="right"/>
    </w:pPr>
    <w:r w:rsidRPr="006411CF">
      <w:tab/>
    </w:r>
    <w:r w:rsidRPr="001A2416">
      <w:rPr>
        <w:color w:val="5D5D5D"/>
        <w:sz w:val="18"/>
        <w:szCs w:val="18"/>
      </w:rPr>
      <w:t xml:space="preserve">Page </w:t>
    </w:r>
    <w:r w:rsidRPr="001A2416">
      <w:rPr>
        <w:color w:val="5D5D5D"/>
        <w:sz w:val="18"/>
        <w:szCs w:val="18"/>
      </w:rPr>
      <w:fldChar w:fldCharType="begin"/>
    </w:r>
    <w:r w:rsidRPr="001A2416">
      <w:rPr>
        <w:color w:val="5D5D5D"/>
        <w:sz w:val="18"/>
        <w:szCs w:val="18"/>
      </w:rPr>
      <w:instrText xml:space="preserve"> PAGE   \* MERGEFORMAT </w:instrText>
    </w:r>
    <w:r w:rsidRPr="001A2416">
      <w:rPr>
        <w:color w:val="5D5D5D"/>
        <w:sz w:val="18"/>
        <w:szCs w:val="18"/>
      </w:rPr>
      <w:fldChar w:fldCharType="separate"/>
    </w:r>
    <w:r w:rsidR="004C7354">
      <w:rPr>
        <w:noProof/>
        <w:color w:val="5D5D5D"/>
        <w:sz w:val="18"/>
        <w:szCs w:val="18"/>
      </w:rPr>
      <w:t>9</w:t>
    </w:r>
    <w:r w:rsidRPr="001A2416">
      <w:rPr>
        <w:color w:val="5D5D5D"/>
        <w:sz w:val="18"/>
        <w:szCs w:val="18"/>
      </w:rPr>
      <w:fldChar w:fldCharType="end"/>
    </w:r>
  </w:p>
  <w:p w14:paraId="04434F5A" w14:textId="77777777" w:rsidR="00AA2163" w:rsidRDefault="00AA2163" w:rsidP="00A21ED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7BD28C" w14:textId="77777777" w:rsidR="00C106A2" w:rsidRDefault="00C106A2" w:rsidP="00A21EDF">
      <w:r>
        <w:separator/>
      </w:r>
    </w:p>
    <w:p w14:paraId="244928AA" w14:textId="77777777" w:rsidR="00C106A2" w:rsidRDefault="00C106A2" w:rsidP="00A21EDF"/>
    <w:p w14:paraId="25A9D980" w14:textId="77777777" w:rsidR="00C106A2" w:rsidRDefault="00C106A2" w:rsidP="00A21EDF"/>
    <w:p w14:paraId="0009D1E1" w14:textId="77777777" w:rsidR="00C106A2" w:rsidRDefault="00C106A2" w:rsidP="00A21EDF"/>
  </w:footnote>
  <w:footnote w:type="continuationSeparator" w:id="0">
    <w:p w14:paraId="14D047EA" w14:textId="77777777" w:rsidR="00C106A2" w:rsidRDefault="00C106A2" w:rsidP="00A21EDF">
      <w:r>
        <w:continuationSeparator/>
      </w:r>
    </w:p>
    <w:p w14:paraId="1563A4EF" w14:textId="77777777" w:rsidR="00C106A2" w:rsidRDefault="00C106A2" w:rsidP="00A21EDF"/>
    <w:p w14:paraId="2ABB2CB3" w14:textId="77777777" w:rsidR="00C106A2" w:rsidRDefault="00C106A2" w:rsidP="00A21EDF"/>
    <w:p w14:paraId="69AEA86F" w14:textId="77777777" w:rsidR="00C106A2" w:rsidRDefault="00C106A2" w:rsidP="00A21ED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D5602" w14:textId="77777777" w:rsidR="00AA2163" w:rsidRDefault="00AA216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9A6DED" w14:textId="77777777" w:rsidR="00AA2163" w:rsidRDefault="00AA2163" w:rsidP="00A21EDF">
    <w:r>
      <w:rPr>
        <w:noProof/>
        <w:lang w:val="en-IN" w:eastAsia="en-IN"/>
      </w:rPr>
      <w:drawing>
        <wp:anchor distT="0" distB="0" distL="114300" distR="114300" simplePos="0" relativeHeight="251658240" behindDoc="0" locked="0" layoutInCell="1" allowOverlap="1" wp14:anchorId="432F495E" wp14:editId="081E7C09">
          <wp:simplePos x="0" y="0"/>
          <wp:positionH relativeFrom="page">
            <wp:posOffset>5429885</wp:posOffset>
          </wp:positionH>
          <wp:positionV relativeFrom="paragraph">
            <wp:posOffset>22225</wp:posOffset>
          </wp:positionV>
          <wp:extent cx="1654810" cy="474980"/>
          <wp:effectExtent l="0" t="0" r="2540" b="1270"/>
          <wp:wrapTopAndBottom/>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0"/>
                    <a:ext cx="165481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s">
          <w:drawing>
            <wp:anchor distT="4294967294" distB="4294967294" distL="114300" distR="114300" simplePos="0" relativeHeight="251659264" behindDoc="0" locked="0" layoutInCell="1" allowOverlap="1" wp14:anchorId="1489136E" wp14:editId="69BB123D">
              <wp:simplePos x="0" y="0"/>
              <wp:positionH relativeFrom="column">
                <wp:posOffset>0</wp:posOffset>
              </wp:positionH>
              <wp:positionV relativeFrom="paragraph">
                <wp:posOffset>581659</wp:posOffset>
              </wp:positionV>
              <wp:extent cx="6400800" cy="0"/>
              <wp:effectExtent l="38100" t="19050" r="57150" b="952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0"/>
                      </a:xfrm>
                      <a:prstGeom prst="line">
                        <a:avLst/>
                      </a:prstGeom>
                      <a:noFill/>
                      <a:ln w="9525" cap="flat" cmpd="sng" algn="ctr">
                        <a:solidFill>
                          <a:srgbClr val="282828"/>
                        </a:solidFill>
                        <a:prstDash val="solid"/>
                      </a:ln>
                      <a:effectLst>
                        <a:outerShdw blurRad="381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AF60B38" id="Straight Connector 3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0,45.8pt" to="7in,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" strokecolor="#282828">
              <v:shadow on="t" color="black" opacity="24903f" origin=",.5" offset="0,.55556mm"/>
              <o:lock v:ext="edit" shapetype="f"/>
            </v:line>
          </w:pict>
        </mc:Fallback>
      </mc:AlternateContent>
    </w: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D3E0B0" w14:textId="77777777" w:rsidR="00AA2163" w:rsidRDefault="00AA2163" w:rsidP="00A21EDF">
    <w:r>
      <w:rPr>
        <w:noProof/>
        <w:lang w:val="en-IN" w:eastAsia="en-IN"/>
      </w:rPr>
      <w:drawing>
        <wp:anchor distT="0" distB="0" distL="114300" distR="114300" simplePos="0" relativeHeight="251655168" behindDoc="1" locked="0" layoutInCell="1" allowOverlap="1" wp14:anchorId="15FAA070" wp14:editId="72AF16A6">
          <wp:simplePos x="0" y="0"/>
          <wp:positionH relativeFrom="margin">
            <wp:posOffset>952500</wp:posOffset>
          </wp:positionH>
          <wp:positionV relativeFrom="margin">
            <wp:posOffset>-1409700</wp:posOffset>
          </wp:positionV>
          <wp:extent cx="4495800" cy="1285875"/>
          <wp:effectExtent l="0" t="0" r="0" b="9525"/>
          <wp:wrapSquare wrapText="bothSides"/>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cstate="email">
                    <a:extLst>
                      <a:ext uri="{28A0092B-C50C-407E-A947-70E740481C1C}">
                        <a14:useLocalDpi xmlns:a14="http://schemas.microsoft.com/office/drawing/2010/main"/>
                      </a:ext>
                    </a:extLst>
                  </a:blip>
                  <a:srcRect/>
                  <a:stretch>
                    <a:fillRect/>
                  </a:stretch>
                </pic:blipFill>
                <pic:spPr bwMode="auto">
                  <a:xfrm>
                    <a:off x="0" y="0"/>
                    <a:ext cx="44958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14:paraId="1B5F87B9" w14:textId="77777777" w:rsidR="00AA2163" w:rsidRDefault="00AA2163" w:rsidP="00A21EDF"/>
  <w:p w14:paraId="3AE67822" w14:textId="77777777" w:rsidR="00AA2163" w:rsidRDefault="00AA2163" w:rsidP="00A21EDF"/>
  <w:p w14:paraId="369B8579" w14:textId="77777777" w:rsidR="00AA2163" w:rsidRDefault="00AA2163" w:rsidP="00A21ED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0AB2"/>
    <w:multiLevelType w:val="hybridMultilevel"/>
    <w:tmpl w:val="EBD88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11569"/>
    <w:multiLevelType w:val="hybridMultilevel"/>
    <w:tmpl w:val="127A1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A2AD2"/>
    <w:multiLevelType w:val="hybridMultilevel"/>
    <w:tmpl w:val="983A9772"/>
    <w:lvl w:ilvl="0" w:tplc="C96835CC">
      <w:start w:val="1"/>
      <w:numFmt w:val="decimal"/>
      <w:lvlText w:val="%1)"/>
      <w:lvlJc w:val="left"/>
      <w:pPr>
        <w:ind w:left="720" w:hanging="360"/>
      </w:pPr>
      <w:rPr>
        <w:rFonts w:hint="default"/>
      </w:rPr>
    </w:lvl>
    <w:lvl w:ilvl="1" w:tplc="719248B2">
      <w:start w:val="1"/>
      <w:numFmt w:val="lowerLetter"/>
      <w:lvlText w:val="%2."/>
      <w:lvlJc w:val="left"/>
      <w:pPr>
        <w:ind w:left="1440" w:hanging="360"/>
      </w:pPr>
    </w:lvl>
    <w:lvl w:ilvl="2" w:tplc="2C2E6462">
      <w:start w:val="1"/>
      <w:numFmt w:val="lowerRoman"/>
      <w:lvlText w:val="%3."/>
      <w:lvlJc w:val="right"/>
      <w:pPr>
        <w:ind w:left="2160" w:hanging="180"/>
      </w:pPr>
    </w:lvl>
    <w:lvl w:ilvl="3" w:tplc="EA8A4718">
      <w:start w:val="1"/>
      <w:numFmt w:val="decimal"/>
      <w:lvlText w:val="%4."/>
      <w:lvlJc w:val="left"/>
      <w:pPr>
        <w:ind w:left="2880" w:hanging="360"/>
      </w:pPr>
    </w:lvl>
    <w:lvl w:ilvl="4" w:tplc="41E2CBF8">
      <w:start w:val="1"/>
      <w:numFmt w:val="lowerLetter"/>
      <w:lvlText w:val="%5."/>
      <w:lvlJc w:val="left"/>
      <w:pPr>
        <w:ind w:left="3600" w:hanging="360"/>
      </w:pPr>
    </w:lvl>
    <w:lvl w:ilvl="5" w:tplc="F252B808">
      <w:start w:val="1"/>
      <w:numFmt w:val="lowerRoman"/>
      <w:lvlText w:val="%6."/>
      <w:lvlJc w:val="right"/>
      <w:pPr>
        <w:ind w:left="4320" w:hanging="180"/>
      </w:pPr>
    </w:lvl>
    <w:lvl w:ilvl="6" w:tplc="A6A6C518">
      <w:start w:val="1"/>
      <w:numFmt w:val="decimal"/>
      <w:lvlText w:val="%7."/>
      <w:lvlJc w:val="left"/>
      <w:pPr>
        <w:ind w:left="5040" w:hanging="360"/>
      </w:pPr>
    </w:lvl>
    <w:lvl w:ilvl="7" w:tplc="E3B88A72">
      <w:start w:val="1"/>
      <w:numFmt w:val="lowerLetter"/>
      <w:lvlText w:val="%8."/>
      <w:lvlJc w:val="left"/>
      <w:pPr>
        <w:ind w:left="5760" w:hanging="360"/>
      </w:pPr>
    </w:lvl>
    <w:lvl w:ilvl="8" w:tplc="5420A514">
      <w:start w:val="1"/>
      <w:numFmt w:val="lowerRoman"/>
      <w:lvlText w:val="%9."/>
      <w:lvlJc w:val="right"/>
      <w:pPr>
        <w:ind w:left="6480" w:hanging="180"/>
      </w:pPr>
    </w:lvl>
  </w:abstractNum>
  <w:abstractNum w:abstractNumId="3" w15:restartNumberingAfterBreak="0">
    <w:nsid w:val="0792248A"/>
    <w:multiLevelType w:val="multilevel"/>
    <w:tmpl w:val="E1A4DBD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9C73836"/>
    <w:multiLevelType w:val="hybridMultilevel"/>
    <w:tmpl w:val="7B1A17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E78CB"/>
    <w:multiLevelType w:val="hybridMultilevel"/>
    <w:tmpl w:val="CCF8F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F5C58"/>
    <w:multiLevelType w:val="hybridMultilevel"/>
    <w:tmpl w:val="C778C0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C1605C"/>
    <w:multiLevelType w:val="hybridMultilevel"/>
    <w:tmpl w:val="E1423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383319"/>
    <w:multiLevelType w:val="hybridMultilevel"/>
    <w:tmpl w:val="170A4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9A4ECE"/>
    <w:multiLevelType w:val="multilevel"/>
    <w:tmpl w:val="2FA6609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smallCap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smallCaps/>
      </w:rPr>
    </w:lvl>
    <w:lvl w:ilvl="8">
      <w:start w:val="1"/>
      <w:numFmt w:val="decimal"/>
      <w:lvlText w:val="%1.%2.%3.%4.%5.%6.%7.%8.%9"/>
      <w:lvlJc w:val="left"/>
      <w:pPr>
        <w:ind w:left="1584" w:hanging="158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abstractNum>
  <w:abstractNum w:abstractNumId="10" w15:restartNumberingAfterBreak="0">
    <w:nsid w:val="1EBB2361"/>
    <w:multiLevelType w:val="hybridMultilevel"/>
    <w:tmpl w:val="942600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ED33E6B"/>
    <w:multiLevelType w:val="hybridMultilevel"/>
    <w:tmpl w:val="A17A3D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DE6594"/>
    <w:multiLevelType w:val="hybridMultilevel"/>
    <w:tmpl w:val="72048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5277BF"/>
    <w:multiLevelType w:val="hybridMultilevel"/>
    <w:tmpl w:val="71A06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40646E"/>
    <w:multiLevelType w:val="multilevel"/>
    <w:tmpl w:val="87F66E5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95926B9"/>
    <w:multiLevelType w:val="hybridMultilevel"/>
    <w:tmpl w:val="825EA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70474"/>
    <w:multiLevelType w:val="hybridMultilevel"/>
    <w:tmpl w:val="FE360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B819F1"/>
    <w:multiLevelType w:val="hybridMultilevel"/>
    <w:tmpl w:val="D3808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DE66B0"/>
    <w:multiLevelType w:val="hybridMultilevel"/>
    <w:tmpl w:val="62C6BF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4D7C1F"/>
    <w:multiLevelType w:val="hybridMultilevel"/>
    <w:tmpl w:val="7A6022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BE6A12"/>
    <w:multiLevelType w:val="hybridMultilevel"/>
    <w:tmpl w:val="C74AF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DB7B21"/>
    <w:multiLevelType w:val="hybridMultilevel"/>
    <w:tmpl w:val="9EF0C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E47D94"/>
    <w:multiLevelType w:val="hybridMultilevel"/>
    <w:tmpl w:val="C106A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6B73BE"/>
    <w:multiLevelType w:val="hybridMultilevel"/>
    <w:tmpl w:val="00900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F0D1A"/>
    <w:multiLevelType w:val="hybridMultilevel"/>
    <w:tmpl w:val="7E68E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205A6F"/>
    <w:multiLevelType w:val="hybridMultilevel"/>
    <w:tmpl w:val="1A301F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2F853C8"/>
    <w:multiLevelType w:val="hybridMultilevel"/>
    <w:tmpl w:val="E87CA522"/>
    <w:lvl w:ilvl="0" w:tplc="A15825D8">
      <w:start w:val="1"/>
      <w:numFmt w:val="bullet"/>
      <w:lvlText w:val=""/>
      <w:lvlJc w:val="left"/>
      <w:pPr>
        <w:ind w:left="720" w:hanging="360"/>
      </w:pPr>
      <w:rPr>
        <w:rFonts w:ascii="Symbol" w:hAnsi="Symbol" w:hint="default"/>
      </w:rPr>
    </w:lvl>
    <w:lvl w:ilvl="1" w:tplc="7F8CC4F0">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D50B84"/>
    <w:multiLevelType w:val="hybridMultilevel"/>
    <w:tmpl w:val="0158F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617BC4"/>
    <w:multiLevelType w:val="hybridMultilevel"/>
    <w:tmpl w:val="C95C68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F717615"/>
    <w:multiLevelType w:val="hybridMultilevel"/>
    <w:tmpl w:val="94AC1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2"/>
  </w:num>
  <w:num w:numId="4">
    <w:abstractNumId w:val="14"/>
  </w:num>
  <w:num w:numId="5">
    <w:abstractNumId w:val="26"/>
  </w:num>
  <w:num w:numId="6">
    <w:abstractNumId w:val="15"/>
  </w:num>
  <w:num w:numId="7">
    <w:abstractNumId w:val="5"/>
  </w:num>
  <w:num w:numId="8">
    <w:abstractNumId w:val="8"/>
  </w:num>
  <w:num w:numId="9">
    <w:abstractNumId w:val="4"/>
  </w:num>
  <w:num w:numId="10">
    <w:abstractNumId w:val="27"/>
  </w:num>
  <w:num w:numId="11">
    <w:abstractNumId w:val="29"/>
  </w:num>
  <w:num w:numId="12">
    <w:abstractNumId w:val="18"/>
  </w:num>
  <w:num w:numId="13">
    <w:abstractNumId w:val="16"/>
  </w:num>
  <w:num w:numId="14">
    <w:abstractNumId w:val="19"/>
  </w:num>
  <w:num w:numId="15">
    <w:abstractNumId w:val="6"/>
  </w:num>
  <w:num w:numId="16">
    <w:abstractNumId w:val="12"/>
  </w:num>
  <w:num w:numId="17">
    <w:abstractNumId w:val="21"/>
  </w:num>
  <w:num w:numId="18">
    <w:abstractNumId w:val="22"/>
  </w:num>
  <w:num w:numId="19">
    <w:abstractNumId w:val="13"/>
  </w:num>
  <w:num w:numId="20">
    <w:abstractNumId w:val="7"/>
  </w:num>
  <w:num w:numId="21">
    <w:abstractNumId w:val="20"/>
  </w:num>
  <w:num w:numId="22">
    <w:abstractNumId w:val="23"/>
  </w:num>
  <w:num w:numId="23">
    <w:abstractNumId w:val="1"/>
  </w:num>
  <w:num w:numId="24">
    <w:abstractNumId w:val="11"/>
  </w:num>
  <w:num w:numId="25">
    <w:abstractNumId w:val="24"/>
  </w:num>
  <w:num w:numId="26">
    <w:abstractNumId w:val="17"/>
  </w:num>
  <w:num w:numId="27">
    <w:abstractNumId w:val="0"/>
  </w:num>
  <w:num w:numId="28">
    <w:abstractNumId w:val="26"/>
  </w:num>
  <w:num w:numId="29">
    <w:abstractNumId w:val="10"/>
  </w:num>
  <w:num w:numId="30">
    <w:abstractNumId w:val="25"/>
  </w:num>
  <w:num w:numId="31">
    <w:abstractNumId w:val="28"/>
  </w:num>
  <w:numIdMacAtCleanup w:val="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dih Pazos">
    <w15:presenceInfo w15:providerId="Windows Live" w15:userId="d71833ef3e7a2a6d"/>
  </w15:person>
  <w15:person w15:author="Patel, Abhishek">
    <w15:presenceInfo w15:providerId="AD" w15:userId="S-1-5-21-1331515347-2018991914-196506527-84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bQwNTYyMTQ0MDeyNLVQ0lEKTi0uzszPAykwMqgFACg3sqUtAAAA"/>
  </w:docVars>
  <w:rsids>
    <w:rsidRoot w:val="0017780B"/>
    <w:rsid w:val="0000196F"/>
    <w:rsid w:val="00002C38"/>
    <w:rsid w:val="00002C75"/>
    <w:rsid w:val="00002C81"/>
    <w:rsid w:val="00006B7D"/>
    <w:rsid w:val="00010696"/>
    <w:rsid w:val="000126F2"/>
    <w:rsid w:val="00014291"/>
    <w:rsid w:val="00015166"/>
    <w:rsid w:val="000162DB"/>
    <w:rsid w:val="00017DA7"/>
    <w:rsid w:val="0002146D"/>
    <w:rsid w:val="000237C1"/>
    <w:rsid w:val="00023B06"/>
    <w:rsid w:val="00031188"/>
    <w:rsid w:val="000319F5"/>
    <w:rsid w:val="00032196"/>
    <w:rsid w:val="00035F38"/>
    <w:rsid w:val="00040B96"/>
    <w:rsid w:val="00044E23"/>
    <w:rsid w:val="000458BD"/>
    <w:rsid w:val="00045E7D"/>
    <w:rsid w:val="000463A8"/>
    <w:rsid w:val="00046FB5"/>
    <w:rsid w:val="00051504"/>
    <w:rsid w:val="00051ACD"/>
    <w:rsid w:val="00051C17"/>
    <w:rsid w:val="00052D76"/>
    <w:rsid w:val="00052E7D"/>
    <w:rsid w:val="00054029"/>
    <w:rsid w:val="000558AA"/>
    <w:rsid w:val="00055EFE"/>
    <w:rsid w:val="00055F2D"/>
    <w:rsid w:val="00072A60"/>
    <w:rsid w:val="00074219"/>
    <w:rsid w:val="000749AD"/>
    <w:rsid w:val="00076564"/>
    <w:rsid w:val="00076B21"/>
    <w:rsid w:val="000801B8"/>
    <w:rsid w:val="0008123B"/>
    <w:rsid w:val="000833C2"/>
    <w:rsid w:val="000849B7"/>
    <w:rsid w:val="0008568A"/>
    <w:rsid w:val="00091225"/>
    <w:rsid w:val="00091264"/>
    <w:rsid w:val="000931F4"/>
    <w:rsid w:val="0009382F"/>
    <w:rsid w:val="00093965"/>
    <w:rsid w:val="0009499D"/>
    <w:rsid w:val="00094DE3"/>
    <w:rsid w:val="000953C3"/>
    <w:rsid w:val="00097AB0"/>
    <w:rsid w:val="000A0F51"/>
    <w:rsid w:val="000A1BF3"/>
    <w:rsid w:val="000A249D"/>
    <w:rsid w:val="000A41E2"/>
    <w:rsid w:val="000A4DB1"/>
    <w:rsid w:val="000A73CA"/>
    <w:rsid w:val="000B065E"/>
    <w:rsid w:val="000B0FEB"/>
    <w:rsid w:val="000B2349"/>
    <w:rsid w:val="000B5001"/>
    <w:rsid w:val="000C029D"/>
    <w:rsid w:val="000C1AC7"/>
    <w:rsid w:val="000C2724"/>
    <w:rsid w:val="000C46F7"/>
    <w:rsid w:val="000C79E9"/>
    <w:rsid w:val="000D170A"/>
    <w:rsid w:val="000D1DA4"/>
    <w:rsid w:val="000D249F"/>
    <w:rsid w:val="000D2CB3"/>
    <w:rsid w:val="000D5E24"/>
    <w:rsid w:val="000D6770"/>
    <w:rsid w:val="000E241F"/>
    <w:rsid w:val="000E303B"/>
    <w:rsid w:val="000E32A2"/>
    <w:rsid w:val="000E3C0E"/>
    <w:rsid w:val="000E403F"/>
    <w:rsid w:val="001001B1"/>
    <w:rsid w:val="00101F14"/>
    <w:rsid w:val="0010362F"/>
    <w:rsid w:val="0010470D"/>
    <w:rsid w:val="00104EBC"/>
    <w:rsid w:val="00106FA8"/>
    <w:rsid w:val="00111AA0"/>
    <w:rsid w:val="00112979"/>
    <w:rsid w:val="00113D47"/>
    <w:rsid w:val="00114A82"/>
    <w:rsid w:val="00114BC9"/>
    <w:rsid w:val="00116204"/>
    <w:rsid w:val="001203B7"/>
    <w:rsid w:val="001211B3"/>
    <w:rsid w:val="001218E4"/>
    <w:rsid w:val="00121EE1"/>
    <w:rsid w:val="00124244"/>
    <w:rsid w:val="001251A1"/>
    <w:rsid w:val="00126D70"/>
    <w:rsid w:val="00126F52"/>
    <w:rsid w:val="00130C8D"/>
    <w:rsid w:val="00132FD6"/>
    <w:rsid w:val="00136711"/>
    <w:rsid w:val="0013756C"/>
    <w:rsid w:val="00137A82"/>
    <w:rsid w:val="00137E27"/>
    <w:rsid w:val="00140A7A"/>
    <w:rsid w:val="00143F9A"/>
    <w:rsid w:val="001451B2"/>
    <w:rsid w:val="001468D0"/>
    <w:rsid w:val="001474BF"/>
    <w:rsid w:val="001476F9"/>
    <w:rsid w:val="0015063E"/>
    <w:rsid w:val="00150D0F"/>
    <w:rsid w:val="00150E9C"/>
    <w:rsid w:val="00151442"/>
    <w:rsid w:val="00152A7D"/>
    <w:rsid w:val="001533E4"/>
    <w:rsid w:val="00154AF2"/>
    <w:rsid w:val="00155CB5"/>
    <w:rsid w:val="00157AAD"/>
    <w:rsid w:val="001663D0"/>
    <w:rsid w:val="0016675B"/>
    <w:rsid w:val="001673F9"/>
    <w:rsid w:val="00172089"/>
    <w:rsid w:val="00174431"/>
    <w:rsid w:val="0017447C"/>
    <w:rsid w:val="0017580F"/>
    <w:rsid w:val="00176D25"/>
    <w:rsid w:val="0017780B"/>
    <w:rsid w:val="00180D7C"/>
    <w:rsid w:val="0018176F"/>
    <w:rsid w:val="00181A72"/>
    <w:rsid w:val="001822E7"/>
    <w:rsid w:val="0018233B"/>
    <w:rsid w:val="00184CD6"/>
    <w:rsid w:val="00185103"/>
    <w:rsid w:val="0018553B"/>
    <w:rsid w:val="001864DF"/>
    <w:rsid w:val="00187082"/>
    <w:rsid w:val="0019064F"/>
    <w:rsid w:val="0019068C"/>
    <w:rsid w:val="00191781"/>
    <w:rsid w:val="00191C0D"/>
    <w:rsid w:val="00191D50"/>
    <w:rsid w:val="001938CB"/>
    <w:rsid w:val="00193D4F"/>
    <w:rsid w:val="00194B72"/>
    <w:rsid w:val="001951D6"/>
    <w:rsid w:val="00197EF4"/>
    <w:rsid w:val="001A06F3"/>
    <w:rsid w:val="001A1D9C"/>
    <w:rsid w:val="001A2416"/>
    <w:rsid w:val="001A2B62"/>
    <w:rsid w:val="001A3F0B"/>
    <w:rsid w:val="001A6EDA"/>
    <w:rsid w:val="001A7C3C"/>
    <w:rsid w:val="001B1D76"/>
    <w:rsid w:val="001B2B4B"/>
    <w:rsid w:val="001B61E3"/>
    <w:rsid w:val="001B6D3A"/>
    <w:rsid w:val="001C1BD7"/>
    <w:rsid w:val="001C4E7A"/>
    <w:rsid w:val="001C6EC3"/>
    <w:rsid w:val="001C79A4"/>
    <w:rsid w:val="001D0951"/>
    <w:rsid w:val="001D0CB5"/>
    <w:rsid w:val="001D0D6F"/>
    <w:rsid w:val="001D1A30"/>
    <w:rsid w:val="001D20ED"/>
    <w:rsid w:val="001D2E7C"/>
    <w:rsid w:val="001D4172"/>
    <w:rsid w:val="001D5D37"/>
    <w:rsid w:val="001D6D88"/>
    <w:rsid w:val="001D72CA"/>
    <w:rsid w:val="001D74C5"/>
    <w:rsid w:val="001E0F41"/>
    <w:rsid w:val="001E3156"/>
    <w:rsid w:val="001E3D9A"/>
    <w:rsid w:val="001E4BBA"/>
    <w:rsid w:val="001E50BC"/>
    <w:rsid w:val="001E6A93"/>
    <w:rsid w:val="001F16E0"/>
    <w:rsid w:val="001F16EA"/>
    <w:rsid w:val="001F2E6F"/>
    <w:rsid w:val="001F3106"/>
    <w:rsid w:val="001F401A"/>
    <w:rsid w:val="001F50DC"/>
    <w:rsid w:val="002002E6"/>
    <w:rsid w:val="00201EDF"/>
    <w:rsid w:val="00205552"/>
    <w:rsid w:val="0020597A"/>
    <w:rsid w:val="00206A0E"/>
    <w:rsid w:val="002106A7"/>
    <w:rsid w:val="002108FA"/>
    <w:rsid w:val="00211162"/>
    <w:rsid w:val="0021305C"/>
    <w:rsid w:val="002327E2"/>
    <w:rsid w:val="00233734"/>
    <w:rsid w:val="002340E3"/>
    <w:rsid w:val="00234F58"/>
    <w:rsid w:val="002351C5"/>
    <w:rsid w:val="00235A47"/>
    <w:rsid w:val="002361FC"/>
    <w:rsid w:val="002365A6"/>
    <w:rsid w:val="00236B35"/>
    <w:rsid w:val="002377D4"/>
    <w:rsid w:val="00237DFD"/>
    <w:rsid w:val="0024093E"/>
    <w:rsid w:val="00241DBD"/>
    <w:rsid w:val="00243EAC"/>
    <w:rsid w:val="002457AB"/>
    <w:rsid w:val="002473B4"/>
    <w:rsid w:val="00247C1E"/>
    <w:rsid w:val="00247D1B"/>
    <w:rsid w:val="00247F38"/>
    <w:rsid w:val="00252B23"/>
    <w:rsid w:val="0025692A"/>
    <w:rsid w:val="002575E4"/>
    <w:rsid w:val="00260692"/>
    <w:rsid w:val="002629CE"/>
    <w:rsid w:val="002630D0"/>
    <w:rsid w:val="00265CB2"/>
    <w:rsid w:val="002663B6"/>
    <w:rsid w:val="00266D3F"/>
    <w:rsid w:val="002704BC"/>
    <w:rsid w:val="00271450"/>
    <w:rsid w:val="002737AB"/>
    <w:rsid w:val="0027427B"/>
    <w:rsid w:val="00274B89"/>
    <w:rsid w:val="00275373"/>
    <w:rsid w:val="00275F73"/>
    <w:rsid w:val="002764D6"/>
    <w:rsid w:val="002770A6"/>
    <w:rsid w:val="00283354"/>
    <w:rsid w:val="002846B7"/>
    <w:rsid w:val="00284A9E"/>
    <w:rsid w:val="00285E12"/>
    <w:rsid w:val="002861E3"/>
    <w:rsid w:val="0029250C"/>
    <w:rsid w:val="00293BDE"/>
    <w:rsid w:val="002943E4"/>
    <w:rsid w:val="00296BCC"/>
    <w:rsid w:val="002A03DC"/>
    <w:rsid w:val="002A0405"/>
    <w:rsid w:val="002A27BA"/>
    <w:rsid w:val="002A3C93"/>
    <w:rsid w:val="002A4E87"/>
    <w:rsid w:val="002A61EA"/>
    <w:rsid w:val="002A6A7D"/>
    <w:rsid w:val="002B0363"/>
    <w:rsid w:val="002B1884"/>
    <w:rsid w:val="002B24D1"/>
    <w:rsid w:val="002B27E0"/>
    <w:rsid w:val="002B53DB"/>
    <w:rsid w:val="002C0801"/>
    <w:rsid w:val="002C55AB"/>
    <w:rsid w:val="002D1109"/>
    <w:rsid w:val="002D197A"/>
    <w:rsid w:val="002D1D46"/>
    <w:rsid w:val="002D1E92"/>
    <w:rsid w:val="002D511C"/>
    <w:rsid w:val="002D63FA"/>
    <w:rsid w:val="002E0720"/>
    <w:rsid w:val="002E315C"/>
    <w:rsid w:val="002E7025"/>
    <w:rsid w:val="002F04F0"/>
    <w:rsid w:val="002F15B5"/>
    <w:rsid w:val="002F490D"/>
    <w:rsid w:val="002F4DDA"/>
    <w:rsid w:val="002F642B"/>
    <w:rsid w:val="00300E33"/>
    <w:rsid w:val="00301D67"/>
    <w:rsid w:val="003033BA"/>
    <w:rsid w:val="003053EC"/>
    <w:rsid w:val="003068AB"/>
    <w:rsid w:val="003106C8"/>
    <w:rsid w:val="00312C78"/>
    <w:rsid w:val="0031478C"/>
    <w:rsid w:val="00314EF0"/>
    <w:rsid w:val="003161F8"/>
    <w:rsid w:val="00316EDF"/>
    <w:rsid w:val="00320CD5"/>
    <w:rsid w:val="00321CBC"/>
    <w:rsid w:val="00326832"/>
    <w:rsid w:val="003304C2"/>
    <w:rsid w:val="003304E4"/>
    <w:rsid w:val="00331541"/>
    <w:rsid w:val="00336BAC"/>
    <w:rsid w:val="00336BE6"/>
    <w:rsid w:val="0034150D"/>
    <w:rsid w:val="00342337"/>
    <w:rsid w:val="00342D42"/>
    <w:rsid w:val="003430D1"/>
    <w:rsid w:val="00344A54"/>
    <w:rsid w:val="0034693F"/>
    <w:rsid w:val="00350573"/>
    <w:rsid w:val="00351014"/>
    <w:rsid w:val="00352FF6"/>
    <w:rsid w:val="00354869"/>
    <w:rsid w:val="00354A70"/>
    <w:rsid w:val="0035548A"/>
    <w:rsid w:val="0036052D"/>
    <w:rsid w:val="00361267"/>
    <w:rsid w:val="00362CC3"/>
    <w:rsid w:val="00363869"/>
    <w:rsid w:val="00363D87"/>
    <w:rsid w:val="00365119"/>
    <w:rsid w:val="00366061"/>
    <w:rsid w:val="003674E8"/>
    <w:rsid w:val="003705C3"/>
    <w:rsid w:val="00371200"/>
    <w:rsid w:val="0037324B"/>
    <w:rsid w:val="00377E65"/>
    <w:rsid w:val="003807AE"/>
    <w:rsid w:val="003811A0"/>
    <w:rsid w:val="00381498"/>
    <w:rsid w:val="0038163A"/>
    <w:rsid w:val="00382B52"/>
    <w:rsid w:val="00382B57"/>
    <w:rsid w:val="003851FD"/>
    <w:rsid w:val="0038560A"/>
    <w:rsid w:val="00386B64"/>
    <w:rsid w:val="00387670"/>
    <w:rsid w:val="00390B59"/>
    <w:rsid w:val="0039168F"/>
    <w:rsid w:val="003917E3"/>
    <w:rsid w:val="003923B3"/>
    <w:rsid w:val="003930FB"/>
    <w:rsid w:val="003972A9"/>
    <w:rsid w:val="003A1905"/>
    <w:rsid w:val="003A1C08"/>
    <w:rsid w:val="003A62A8"/>
    <w:rsid w:val="003A6CCD"/>
    <w:rsid w:val="003B0487"/>
    <w:rsid w:val="003B0979"/>
    <w:rsid w:val="003B5E90"/>
    <w:rsid w:val="003B60C4"/>
    <w:rsid w:val="003B618F"/>
    <w:rsid w:val="003B6A87"/>
    <w:rsid w:val="003B746B"/>
    <w:rsid w:val="003C477A"/>
    <w:rsid w:val="003D1781"/>
    <w:rsid w:val="003D202A"/>
    <w:rsid w:val="003D215D"/>
    <w:rsid w:val="003D2BC8"/>
    <w:rsid w:val="003D2D7E"/>
    <w:rsid w:val="003D35CF"/>
    <w:rsid w:val="003D3787"/>
    <w:rsid w:val="003D525C"/>
    <w:rsid w:val="003D5609"/>
    <w:rsid w:val="003D7486"/>
    <w:rsid w:val="003D7BDF"/>
    <w:rsid w:val="003D7D77"/>
    <w:rsid w:val="003E0AA1"/>
    <w:rsid w:val="003E47B0"/>
    <w:rsid w:val="003E56B7"/>
    <w:rsid w:val="003E5841"/>
    <w:rsid w:val="003E740C"/>
    <w:rsid w:val="003F261A"/>
    <w:rsid w:val="003F2E89"/>
    <w:rsid w:val="003F3222"/>
    <w:rsid w:val="003F72A9"/>
    <w:rsid w:val="003F79AA"/>
    <w:rsid w:val="00400328"/>
    <w:rsid w:val="00400837"/>
    <w:rsid w:val="00400C5B"/>
    <w:rsid w:val="00402058"/>
    <w:rsid w:val="00403D6B"/>
    <w:rsid w:val="00404493"/>
    <w:rsid w:val="00404BD0"/>
    <w:rsid w:val="0040581D"/>
    <w:rsid w:val="00406A85"/>
    <w:rsid w:val="00406EB0"/>
    <w:rsid w:val="00407737"/>
    <w:rsid w:val="00410A1F"/>
    <w:rsid w:val="00412218"/>
    <w:rsid w:val="0041332F"/>
    <w:rsid w:val="0042156F"/>
    <w:rsid w:val="00426079"/>
    <w:rsid w:val="00433356"/>
    <w:rsid w:val="004371C9"/>
    <w:rsid w:val="00441603"/>
    <w:rsid w:val="00441855"/>
    <w:rsid w:val="00442954"/>
    <w:rsid w:val="00442A82"/>
    <w:rsid w:val="00444146"/>
    <w:rsid w:val="00444433"/>
    <w:rsid w:val="004444F3"/>
    <w:rsid w:val="004455D2"/>
    <w:rsid w:val="00445E9B"/>
    <w:rsid w:val="00450C77"/>
    <w:rsid w:val="00454FB6"/>
    <w:rsid w:val="004559FF"/>
    <w:rsid w:val="00456C69"/>
    <w:rsid w:val="00456F75"/>
    <w:rsid w:val="004636B0"/>
    <w:rsid w:val="00466E9D"/>
    <w:rsid w:val="004719B7"/>
    <w:rsid w:val="00472AEC"/>
    <w:rsid w:val="00475DE2"/>
    <w:rsid w:val="004801AA"/>
    <w:rsid w:val="004832DD"/>
    <w:rsid w:val="00483BD5"/>
    <w:rsid w:val="004849E8"/>
    <w:rsid w:val="00484AB0"/>
    <w:rsid w:val="004858F3"/>
    <w:rsid w:val="00487B31"/>
    <w:rsid w:val="00491E66"/>
    <w:rsid w:val="00493814"/>
    <w:rsid w:val="004938CC"/>
    <w:rsid w:val="0049396C"/>
    <w:rsid w:val="00495612"/>
    <w:rsid w:val="004969AC"/>
    <w:rsid w:val="004A2B87"/>
    <w:rsid w:val="004A3018"/>
    <w:rsid w:val="004A5A32"/>
    <w:rsid w:val="004B024B"/>
    <w:rsid w:val="004B0A57"/>
    <w:rsid w:val="004B1C42"/>
    <w:rsid w:val="004B260B"/>
    <w:rsid w:val="004B3030"/>
    <w:rsid w:val="004B4D1E"/>
    <w:rsid w:val="004B614C"/>
    <w:rsid w:val="004B6FED"/>
    <w:rsid w:val="004B7156"/>
    <w:rsid w:val="004B74CC"/>
    <w:rsid w:val="004C25C9"/>
    <w:rsid w:val="004C3344"/>
    <w:rsid w:val="004C4F0A"/>
    <w:rsid w:val="004C6B6D"/>
    <w:rsid w:val="004C6C17"/>
    <w:rsid w:val="004C7354"/>
    <w:rsid w:val="004D36F7"/>
    <w:rsid w:val="004D38D4"/>
    <w:rsid w:val="004D515F"/>
    <w:rsid w:val="004D5C16"/>
    <w:rsid w:val="004D6E30"/>
    <w:rsid w:val="004D79AD"/>
    <w:rsid w:val="004E04BC"/>
    <w:rsid w:val="004E0871"/>
    <w:rsid w:val="004E1062"/>
    <w:rsid w:val="004E1973"/>
    <w:rsid w:val="004E2118"/>
    <w:rsid w:val="004E2F43"/>
    <w:rsid w:val="004E7DE6"/>
    <w:rsid w:val="004E7FD9"/>
    <w:rsid w:val="004F0E68"/>
    <w:rsid w:val="004F3A1C"/>
    <w:rsid w:val="004F505D"/>
    <w:rsid w:val="004F58FC"/>
    <w:rsid w:val="004F753B"/>
    <w:rsid w:val="005077C7"/>
    <w:rsid w:val="00507E46"/>
    <w:rsid w:val="005144B5"/>
    <w:rsid w:val="00515947"/>
    <w:rsid w:val="00515DB8"/>
    <w:rsid w:val="00517620"/>
    <w:rsid w:val="00523AD5"/>
    <w:rsid w:val="00524273"/>
    <w:rsid w:val="005243AD"/>
    <w:rsid w:val="005261AA"/>
    <w:rsid w:val="005272DF"/>
    <w:rsid w:val="00527CCF"/>
    <w:rsid w:val="00527E10"/>
    <w:rsid w:val="00534AAE"/>
    <w:rsid w:val="00535259"/>
    <w:rsid w:val="00535F85"/>
    <w:rsid w:val="00537590"/>
    <w:rsid w:val="00541BC8"/>
    <w:rsid w:val="0054344F"/>
    <w:rsid w:val="00543D5F"/>
    <w:rsid w:val="00543E42"/>
    <w:rsid w:val="00544BB6"/>
    <w:rsid w:val="00544DA5"/>
    <w:rsid w:val="00545CFB"/>
    <w:rsid w:val="00545FE6"/>
    <w:rsid w:val="00547A50"/>
    <w:rsid w:val="00547DE9"/>
    <w:rsid w:val="00552CAA"/>
    <w:rsid w:val="005533F4"/>
    <w:rsid w:val="00553D3A"/>
    <w:rsid w:val="005545E2"/>
    <w:rsid w:val="00554BD4"/>
    <w:rsid w:val="00556840"/>
    <w:rsid w:val="00557EC7"/>
    <w:rsid w:val="00563AF7"/>
    <w:rsid w:val="00570994"/>
    <w:rsid w:val="0057121D"/>
    <w:rsid w:val="005715C2"/>
    <w:rsid w:val="00573731"/>
    <w:rsid w:val="00576969"/>
    <w:rsid w:val="00577030"/>
    <w:rsid w:val="0058085B"/>
    <w:rsid w:val="00582166"/>
    <w:rsid w:val="005825BB"/>
    <w:rsid w:val="005830DA"/>
    <w:rsid w:val="0058382F"/>
    <w:rsid w:val="00584947"/>
    <w:rsid w:val="00585C53"/>
    <w:rsid w:val="00591477"/>
    <w:rsid w:val="0059259A"/>
    <w:rsid w:val="0059378E"/>
    <w:rsid w:val="00593E65"/>
    <w:rsid w:val="0059570C"/>
    <w:rsid w:val="00596A94"/>
    <w:rsid w:val="0059796D"/>
    <w:rsid w:val="005A0814"/>
    <w:rsid w:val="005A4B40"/>
    <w:rsid w:val="005A64D9"/>
    <w:rsid w:val="005A71D6"/>
    <w:rsid w:val="005B152F"/>
    <w:rsid w:val="005B1B37"/>
    <w:rsid w:val="005B1C9D"/>
    <w:rsid w:val="005B35AE"/>
    <w:rsid w:val="005B6141"/>
    <w:rsid w:val="005B7BF0"/>
    <w:rsid w:val="005C3BB5"/>
    <w:rsid w:val="005C4915"/>
    <w:rsid w:val="005C68CA"/>
    <w:rsid w:val="005D17E1"/>
    <w:rsid w:val="005D4067"/>
    <w:rsid w:val="005D6453"/>
    <w:rsid w:val="005D7E04"/>
    <w:rsid w:val="005E023F"/>
    <w:rsid w:val="005E0E29"/>
    <w:rsid w:val="005E1332"/>
    <w:rsid w:val="005E2823"/>
    <w:rsid w:val="005E4C66"/>
    <w:rsid w:val="005E59C5"/>
    <w:rsid w:val="005E5FE5"/>
    <w:rsid w:val="005E6866"/>
    <w:rsid w:val="005E752F"/>
    <w:rsid w:val="005F0CA1"/>
    <w:rsid w:val="005F3523"/>
    <w:rsid w:val="00601F7C"/>
    <w:rsid w:val="0060774F"/>
    <w:rsid w:val="00607AA7"/>
    <w:rsid w:val="00610934"/>
    <w:rsid w:val="00613927"/>
    <w:rsid w:val="006230AD"/>
    <w:rsid w:val="00623570"/>
    <w:rsid w:val="00630303"/>
    <w:rsid w:val="00632BC3"/>
    <w:rsid w:val="006351E7"/>
    <w:rsid w:val="0063616E"/>
    <w:rsid w:val="006411CF"/>
    <w:rsid w:val="00641B9A"/>
    <w:rsid w:val="006429DC"/>
    <w:rsid w:val="00643C29"/>
    <w:rsid w:val="00643DE5"/>
    <w:rsid w:val="00652386"/>
    <w:rsid w:val="00653378"/>
    <w:rsid w:val="00653FAD"/>
    <w:rsid w:val="006549CB"/>
    <w:rsid w:val="006550AC"/>
    <w:rsid w:val="00655186"/>
    <w:rsid w:val="00657F80"/>
    <w:rsid w:val="00660F72"/>
    <w:rsid w:val="006619E2"/>
    <w:rsid w:val="00661A7D"/>
    <w:rsid w:val="00662D8D"/>
    <w:rsid w:val="00665FA5"/>
    <w:rsid w:val="00666A52"/>
    <w:rsid w:val="00666A7A"/>
    <w:rsid w:val="00672A12"/>
    <w:rsid w:val="00672B9F"/>
    <w:rsid w:val="006738CA"/>
    <w:rsid w:val="006740DB"/>
    <w:rsid w:val="00674583"/>
    <w:rsid w:val="00675912"/>
    <w:rsid w:val="00676041"/>
    <w:rsid w:val="0067722C"/>
    <w:rsid w:val="00680E57"/>
    <w:rsid w:val="00681735"/>
    <w:rsid w:val="00682D8C"/>
    <w:rsid w:val="00684091"/>
    <w:rsid w:val="0068666C"/>
    <w:rsid w:val="0069200B"/>
    <w:rsid w:val="0069324C"/>
    <w:rsid w:val="00693435"/>
    <w:rsid w:val="00693574"/>
    <w:rsid w:val="006951EB"/>
    <w:rsid w:val="00696845"/>
    <w:rsid w:val="00696985"/>
    <w:rsid w:val="006A1472"/>
    <w:rsid w:val="006A1EB8"/>
    <w:rsid w:val="006A5B00"/>
    <w:rsid w:val="006A5C83"/>
    <w:rsid w:val="006A7F16"/>
    <w:rsid w:val="006B065B"/>
    <w:rsid w:val="006B1327"/>
    <w:rsid w:val="006B1A2E"/>
    <w:rsid w:val="006B205B"/>
    <w:rsid w:val="006C0A28"/>
    <w:rsid w:val="006C10DA"/>
    <w:rsid w:val="006C1F05"/>
    <w:rsid w:val="006C2E72"/>
    <w:rsid w:val="006C3F57"/>
    <w:rsid w:val="006C4967"/>
    <w:rsid w:val="006C7C9D"/>
    <w:rsid w:val="006D0329"/>
    <w:rsid w:val="006D34F9"/>
    <w:rsid w:val="006D3B54"/>
    <w:rsid w:val="006D7F27"/>
    <w:rsid w:val="006E15D5"/>
    <w:rsid w:val="006E3137"/>
    <w:rsid w:val="006E4D3B"/>
    <w:rsid w:val="006E5B37"/>
    <w:rsid w:val="006E7264"/>
    <w:rsid w:val="006E736F"/>
    <w:rsid w:val="006F0D9B"/>
    <w:rsid w:val="006F1DAA"/>
    <w:rsid w:val="006F22F9"/>
    <w:rsid w:val="006F2CCC"/>
    <w:rsid w:val="006F41E2"/>
    <w:rsid w:val="006F483C"/>
    <w:rsid w:val="006F6316"/>
    <w:rsid w:val="006F6D15"/>
    <w:rsid w:val="0070045D"/>
    <w:rsid w:val="00702600"/>
    <w:rsid w:val="00703F70"/>
    <w:rsid w:val="00707C09"/>
    <w:rsid w:val="00711525"/>
    <w:rsid w:val="0071229A"/>
    <w:rsid w:val="00714267"/>
    <w:rsid w:val="00714288"/>
    <w:rsid w:val="00714E1C"/>
    <w:rsid w:val="00716A92"/>
    <w:rsid w:val="0072090D"/>
    <w:rsid w:val="00722749"/>
    <w:rsid w:val="00722FD9"/>
    <w:rsid w:val="00724777"/>
    <w:rsid w:val="00727CDE"/>
    <w:rsid w:val="00731239"/>
    <w:rsid w:val="00733A7E"/>
    <w:rsid w:val="00733E25"/>
    <w:rsid w:val="00734F55"/>
    <w:rsid w:val="00735CAB"/>
    <w:rsid w:val="00735F19"/>
    <w:rsid w:val="0074126B"/>
    <w:rsid w:val="00743F10"/>
    <w:rsid w:val="00745F8D"/>
    <w:rsid w:val="007472A3"/>
    <w:rsid w:val="007500BC"/>
    <w:rsid w:val="00752285"/>
    <w:rsid w:val="007525E2"/>
    <w:rsid w:val="007540B6"/>
    <w:rsid w:val="007547EF"/>
    <w:rsid w:val="00756976"/>
    <w:rsid w:val="00756C8A"/>
    <w:rsid w:val="00761A84"/>
    <w:rsid w:val="007631D5"/>
    <w:rsid w:val="00764771"/>
    <w:rsid w:val="007647F3"/>
    <w:rsid w:val="00766427"/>
    <w:rsid w:val="00766E0B"/>
    <w:rsid w:val="007705C8"/>
    <w:rsid w:val="00770727"/>
    <w:rsid w:val="00771755"/>
    <w:rsid w:val="00771FC4"/>
    <w:rsid w:val="007738DE"/>
    <w:rsid w:val="00783A26"/>
    <w:rsid w:val="00784517"/>
    <w:rsid w:val="007903CD"/>
    <w:rsid w:val="00792000"/>
    <w:rsid w:val="00793F02"/>
    <w:rsid w:val="007969F3"/>
    <w:rsid w:val="00796CEF"/>
    <w:rsid w:val="007A01D3"/>
    <w:rsid w:val="007A220F"/>
    <w:rsid w:val="007A29D7"/>
    <w:rsid w:val="007A37A9"/>
    <w:rsid w:val="007A3C96"/>
    <w:rsid w:val="007A452D"/>
    <w:rsid w:val="007A484E"/>
    <w:rsid w:val="007A71BA"/>
    <w:rsid w:val="007B2294"/>
    <w:rsid w:val="007B317F"/>
    <w:rsid w:val="007B4368"/>
    <w:rsid w:val="007C00DA"/>
    <w:rsid w:val="007C10C9"/>
    <w:rsid w:val="007C35CE"/>
    <w:rsid w:val="007C3812"/>
    <w:rsid w:val="007C52AC"/>
    <w:rsid w:val="007C7032"/>
    <w:rsid w:val="007C7A8E"/>
    <w:rsid w:val="007D2BD8"/>
    <w:rsid w:val="007D60AF"/>
    <w:rsid w:val="007D7625"/>
    <w:rsid w:val="007D7987"/>
    <w:rsid w:val="007E2310"/>
    <w:rsid w:val="007E419A"/>
    <w:rsid w:val="007E49A1"/>
    <w:rsid w:val="007E58CE"/>
    <w:rsid w:val="007F077A"/>
    <w:rsid w:val="007F3C2C"/>
    <w:rsid w:val="007F3C65"/>
    <w:rsid w:val="007F48D7"/>
    <w:rsid w:val="007F63F4"/>
    <w:rsid w:val="007F6F1D"/>
    <w:rsid w:val="00810206"/>
    <w:rsid w:val="0081064C"/>
    <w:rsid w:val="008136AC"/>
    <w:rsid w:val="00813743"/>
    <w:rsid w:val="00813CA9"/>
    <w:rsid w:val="00813CAF"/>
    <w:rsid w:val="00815DC2"/>
    <w:rsid w:val="008164B7"/>
    <w:rsid w:val="00816518"/>
    <w:rsid w:val="008212C2"/>
    <w:rsid w:val="00824723"/>
    <w:rsid w:val="008248C5"/>
    <w:rsid w:val="00826346"/>
    <w:rsid w:val="0082656E"/>
    <w:rsid w:val="00826AE7"/>
    <w:rsid w:val="00826B38"/>
    <w:rsid w:val="00831C6E"/>
    <w:rsid w:val="0083531E"/>
    <w:rsid w:val="00836919"/>
    <w:rsid w:val="00841064"/>
    <w:rsid w:val="00841F51"/>
    <w:rsid w:val="008433B0"/>
    <w:rsid w:val="00843FDF"/>
    <w:rsid w:val="00847C2F"/>
    <w:rsid w:val="00850049"/>
    <w:rsid w:val="008517CC"/>
    <w:rsid w:val="008528E6"/>
    <w:rsid w:val="00853068"/>
    <w:rsid w:val="00853219"/>
    <w:rsid w:val="008533EF"/>
    <w:rsid w:val="00853FF0"/>
    <w:rsid w:val="0085433C"/>
    <w:rsid w:val="0085498F"/>
    <w:rsid w:val="00854BF9"/>
    <w:rsid w:val="00855AF5"/>
    <w:rsid w:val="00855D7C"/>
    <w:rsid w:val="00856409"/>
    <w:rsid w:val="00857F15"/>
    <w:rsid w:val="008601ED"/>
    <w:rsid w:val="008622E1"/>
    <w:rsid w:val="00863A65"/>
    <w:rsid w:val="008647B6"/>
    <w:rsid w:val="00864A92"/>
    <w:rsid w:val="0086666E"/>
    <w:rsid w:val="008668A8"/>
    <w:rsid w:val="00873500"/>
    <w:rsid w:val="00873BAE"/>
    <w:rsid w:val="00874145"/>
    <w:rsid w:val="00875499"/>
    <w:rsid w:val="00875F69"/>
    <w:rsid w:val="00876560"/>
    <w:rsid w:val="00876A17"/>
    <w:rsid w:val="008829D1"/>
    <w:rsid w:val="00882CD3"/>
    <w:rsid w:val="00883633"/>
    <w:rsid w:val="00883CFA"/>
    <w:rsid w:val="00883F61"/>
    <w:rsid w:val="008847ED"/>
    <w:rsid w:val="00890643"/>
    <w:rsid w:val="00890F1B"/>
    <w:rsid w:val="0089132F"/>
    <w:rsid w:val="008948BD"/>
    <w:rsid w:val="00895296"/>
    <w:rsid w:val="00895FDB"/>
    <w:rsid w:val="00896E40"/>
    <w:rsid w:val="008A12EF"/>
    <w:rsid w:val="008A1C25"/>
    <w:rsid w:val="008A2203"/>
    <w:rsid w:val="008A35B4"/>
    <w:rsid w:val="008A59BF"/>
    <w:rsid w:val="008A65CA"/>
    <w:rsid w:val="008B01BC"/>
    <w:rsid w:val="008B3768"/>
    <w:rsid w:val="008B4084"/>
    <w:rsid w:val="008B5694"/>
    <w:rsid w:val="008B6DC0"/>
    <w:rsid w:val="008B7433"/>
    <w:rsid w:val="008B794D"/>
    <w:rsid w:val="008B79D5"/>
    <w:rsid w:val="008C3E84"/>
    <w:rsid w:val="008C6571"/>
    <w:rsid w:val="008C7F59"/>
    <w:rsid w:val="008D20FC"/>
    <w:rsid w:val="008D2C45"/>
    <w:rsid w:val="008D30E4"/>
    <w:rsid w:val="008D3452"/>
    <w:rsid w:val="008E00A6"/>
    <w:rsid w:val="008E30CF"/>
    <w:rsid w:val="008E6557"/>
    <w:rsid w:val="008E69EB"/>
    <w:rsid w:val="008E7001"/>
    <w:rsid w:val="008E722F"/>
    <w:rsid w:val="008F0AD8"/>
    <w:rsid w:val="008F1696"/>
    <w:rsid w:val="008F18E5"/>
    <w:rsid w:val="008F2B57"/>
    <w:rsid w:val="008F3444"/>
    <w:rsid w:val="008F6EF8"/>
    <w:rsid w:val="008F7057"/>
    <w:rsid w:val="009004CA"/>
    <w:rsid w:val="00902582"/>
    <w:rsid w:val="00905C81"/>
    <w:rsid w:val="00910A0F"/>
    <w:rsid w:val="00910B58"/>
    <w:rsid w:val="009115EC"/>
    <w:rsid w:val="00912EF0"/>
    <w:rsid w:val="009136C1"/>
    <w:rsid w:val="009143E3"/>
    <w:rsid w:val="00917ACD"/>
    <w:rsid w:val="00920F31"/>
    <w:rsid w:val="009210BC"/>
    <w:rsid w:val="0092151E"/>
    <w:rsid w:val="00923853"/>
    <w:rsid w:val="0092647E"/>
    <w:rsid w:val="009277D9"/>
    <w:rsid w:val="00930D94"/>
    <w:rsid w:val="00931F57"/>
    <w:rsid w:val="0093484B"/>
    <w:rsid w:val="00934D70"/>
    <w:rsid w:val="00936726"/>
    <w:rsid w:val="0094153C"/>
    <w:rsid w:val="00941AD2"/>
    <w:rsid w:val="00942F43"/>
    <w:rsid w:val="00943610"/>
    <w:rsid w:val="0094423B"/>
    <w:rsid w:val="0094447D"/>
    <w:rsid w:val="009449FC"/>
    <w:rsid w:val="0094731B"/>
    <w:rsid w:val="00950E9B"/>
    <w:rsid w:val="009526D3"/>
    <w:rsid w:val="00952F1F"/>
    <w:rsid w:val="009572D8"/>
    <w:rsid w:val="009577CD"/>
    <w:rsid w:val="00957855"/>
    <w:rsid w:val="0096304E"/>
    <w:rsid w:val="0096783E"/>
    <w:rsid w:val="009679E6"/>
    <w:rsid w:val="0097010A"/>
    <w:rsid w:val="009721A4"/>
    <w:rsid w:val="009735A1"/>
    <w:rsid w:val="0097473B"/>
    <w:rsid w:val="009752A4"/>
    <w:rsid w:val="0097703F"/>
    <w:rsid w:val="00977554"/>
    <w:rsid w:val="009817CA"/>
    <w:rsid w:val="00984398"/>
    <w:rsid w:val="009866F5"/>
    <w:rsid w:val="00986B91"/>
    <w:rsid w:val="00993314"/>
    <w:rsid w:val="00994AB1"/>
    <w:rsid w:val="00994D7D"/>
    <w:rsid w:val="009959AA"/>
    <w:rsid w:val="00995ADE"/>
    <w:rsid w:val="00996345"/>
    <w:rsid w:val="009A04E0"/>
    <w:rsid w:val="009A211D"/>
    <w:rsid w:val="009A3349"/>
    <w:rsid w:val="009A3652"/>
    <w:rsid w:val="009A6717"/>
    <w:rsid w:val="009A6AAD"/>
    <w:rsid w:val="009B0993"/>
    <w:rsid w:val="009B3545"/>
    <w:rsid w:val="009B3DE9"/>
    <w:rsid w:val="009B40F1"/>
    <w:rsid w:val="009B4929"/>
    <w:rsid w:val="009B7120"/>
    <w:rsid w:val="009C1B57"/>
    <w:rsid w:val="009C2ECC"/>
    <w:rsid w:val="009C3E6A"/>
    <w:rsid w:val="009C4476"/>
    <w:rsid w:val="009C5423"/>
    <w:rsid w:val="009C77B4"/>
    <w:rsid w:val="009D03A5"/>
    <w:rsid w:val="009D3476"/>
    <w:rsid w:val="009D3481"/>
    <w:rsid w:val="009D368A"/>
    <w:rsid w:val="009D390D"/>
    <w:rsid w:val="009D5ACC"/>
    <w:rsid w:val="009D7C01"/>
    <w:rsid w:val="009E6F1D"/>
    <w:rsid w:val="009F0070"/>
    <w:rsid w:val="009F223F"/>
    <w:rsid w:val="009F3199"/>
    <w:rsid w:val="009F47E0"/>
    <w:rsid w:val="009F4E05"/>
    <w:rsid w:val="009F4F62"/>
    <w:rsid w:val="009F51F8"/>
    <w:rsid w:val="009F59C8"/>
    <w:rsid w:val="009F6F8D"/>
    <w:rsid w:val="00A00941"/>
    <w:rsid w:val="00A02951"/>
    <w:rsid w:val="00A042F5"/>
    <w:rsid w:val="00A05708"/>
    <w:rsid w:val="00A0573F"/>
    <w:rsid w:val="00A05E6B"/>
    <w:rsid w:val="00A07648"/>
    <w:rsid w:val="00A10011"/>
    <w:rsid w:val="00A13B34"/>
    <w:rsid w:val="00A140F4"/>
    <w:rsid w:val="00A17957"/>
    <w:rsid w:val="00A204E5"/>
    <w:rsid w:val="00A20698"/>
    <w:rsid w:val="00A218EB"/>
    <w:rsid w:val="00A21EDF"/>
    <w:rsid w:val="00A26AF8"/>
    <w:rsid w:val="00A30045"/>
    <w:rsid w:val="00A30089"/>
    <w:rsid w:val="00A3023F"/>
    <w:rsid w:val="00A305D7"/>
    <w:rsid w:val="00A33202"/>
    <w:rsid w:val="00A3370A"/>
    <w:rsid w:val="00A348FE"/>
    <w:rsid w:val="00A350D4"/>
    <w:rsid w:val="00A36370"/>
    <w:rsid w:val="00A363D4"/>
    <w:rsid w:val="00A36FF2"/>
    <w:rsid w:val="00A37996"/>
    <w:rsid w:val="00A40495"/>
    <w:rsid w:val="00A41F33"/>
    <w:rsid w:val="00A4387D"/>
    <w:rsid w:val="00A441CD"/>
    <w:rsid w:val="00A44A7A"/>
    <w:rsid w:val="00A4626A"/>
    <w:rsid w:val="00A51991"/>
    <w:rsid w:val="00A5258E"/>
    <w:rsid w:val="00A52A54"/>
    <w:rsid w:val="00A57F6A"/>
    <w:rsid w:val="00A60EE8"/>
    <w:rsid w:val="00A62F88"/>
    <w:rsid w:val="00A64A60"/>
    <w:rsid w:val="00A64B70"/>
    <w:rsid w:val="00A64C03"/>
    <w:rsid w:val="00A66A1F"/>
    <w:rsid w:val="00A70A96"/>
    <w:rsid w:val="00A70F66"/>
    <w:rsid w:val="00A70FBE"/>
    <w:rsid w:val="00A71265"/>
    <w:rsid w:val="00A7144F"/>
    <w:rsid w:val="00A714B3"/>
    <w:rsid w:val="00A71D7D"/>
    <w:rsid w:val="00A73DE8"/>
    <w:rsid w:val="00A741E3"/>
    <w:rsid w:val="00A74C18"/>
    <w:rsid w:val="00A760CC"/>
    <w:rsid w:val="00A76B8D"/>
    <w:rsid w:val="00A76BB8"/>
    <w:rsid w:val="00A77770"/>
    <w:rsid w:val="00A823AC"/>
    <w:rsid w:val="00A82407"/>
    <w:rsid w:val="00A8413B"/>
    <w:rsid w:val="00A84A8A"/>
    <w:rsid w:val="00A856CD"/>
    <w:rsid w:val="00A86103"/>
    <w:rsid w:val="00A8796D"/>
    <w:rsid w:val="00A92FD9"/>
    <w:rsid w:val="00A94803"/>
    <w:rsid w:val="00A95C2D"/>
    <w:rsid w:val="00AA126A"/>
    <w:rsid w:val="00AA1EF7"/>
    <w:rsid w:val="00AA1FDF"/>
    <w:rsid w:val="00AA2163"/>
    <w:rsid w:val="00AA2E73"/>
    <w:rsid w:val="00AA3B92"/>
    <w:rsid w:val="00AA4773"/>
    <w:rsid w:val="00AA5088"/>
    <w:rsid w:val="00AA5D07"/>
    <w:rsid w:val="00AA76EA"/>
    <w:rsid w:val="00AB167C"/>
    <w:rsid w:val="00AB2D69"/>
    <w:rsid w:val="00AB2E54"/>
    <w:rsid w:val="00AB3D2A"/>
    <w:rsid w:val="00AB44EF"/>
    <w:rsid w:val="00AC16D7"/>
    <w:rsid w:val="00AC30CA"/>
    <w:rsid w:val="00AC34DD"/>
    <w:rsid w:val="00AC58C1"/>
    <w:rsid w:val="00AC6100"/>
    <w:rsid w:val="00AC6B95"/>
    <w:rsid w:val="00AD15BB"/>
    <w:rsid w:val="00AD326F"/>
    <w:rsid w:val="00AD5F44"/>
    <w:rsid w:val="00AE0251"/>
    <w:rsid w:val="00AE0471"/>
    <w:rsid w:val="00AE125D"/>
    <w:rsid w:val="00AE389B"/>
    <w:rsid w:val="00AE78B2"/>
    <w:rsid w:val="00AF0807"/>
    <w:rsid w:val="00AF0A4E"/>
    <w:rsid w:val="00AF3349"/>
    <w:rsid w:val="00AF3881"/>
    <w:rsid w:val="00AF3F93"/>
    <w:rsid w:val="00AF7525"/>
    <w:rsid w:val="00B00D09"/>
    <w:rsid w:val="00B10A78"/>
    <w:rsid w:val="00B10B7B"/>
    <w:rsid w:val="00B14E62"/>
    <w:rsid w:val="00B1704A"/>
    <w:rsid w:val="00B17B53"/>
    <w:rsid w:val="00B21E32"/>
    <w:rsid w:val="00B235E7"/>
    <w:rsid w:val="00B2481D"/>
    <w:rsid w:val="00B25D50"/>
    <w:rsid w:val="00B26484"/>
    <w:rsid w:val="00B32247"/>
    <w:rsid w:val="00B3225E"/>
    <w:rsid w:val="00B32C2B"/>
    <w:rsid w:val="00B341C6"/>
    <w:rsid w:val="00B34B86"/>
    <w:rsid w:val="00B35859"/>
    <w:rsid w:val="00B40687"/>
    <w:rsid w:val="00B427B0"/>
    <w:rsid w:val="00B44EC2"/>
    <w:rsid w:val="00B456AA"/>
    <w:rsid w:val="00B5101A"/>
    <w:rsid w:val="00B51541"/>
    <w:rsid w:val="00B5276D"/>
    <w:rsid w:val="00B5283A"/>
    <w:rsid w:val="00B52BA4"/>
    <w:rsid w:val="00B53091"/>
    <w:rsid w:val="00B5567D"/>
    <w:rsid w:val="00B55F21"/>
    <w:rsid w:val="00B616A8"/>
    <w:rsid w:val="00B64D6B"/>
    <w:rsid w:val="00B66457"/>
    <w:rsid w:val="00B66A67"/>
    <w:rsid w:val="00B6738A"/>
    <w:rsid w:val="00B711F6"/>
    <w:rsid w:val="00B713B7"/>
    <w:rsid w:val="00B7193F"/>
    <w:rsid w:val="00B71B3E"/>
    <w:rsid w:val="00B72D99"/>
    <w:rsid w:val="00B76086"/>
    <w:rsid w:val="00B7640F"/>
    <w:rsid w:val="00B81154"/>
    <w:rsid w:val="00B81523"/>
    <w:rsid w:val="00B852BB"/>
    <w:rsid w:val="00B854B1"/>
    <w:rsid w:val="00B857B6"/>
    <w:rsid w:val="00B85B10"/>
    <w:rsid w:val="00B85CB4"/>
    <w:rsid w:val="00B86C96"/>
    <w:rsid w:val="00B87323"/>
    <w:rsid w:val="00B87A7B"/>
    <w:rsid w:val="00B917BB"/>
    <w:rsid w:val="00B92153"/>
    <w:rsid w:val="00B94F27"/>
    <w:rsid w:val="00B95251"/>
    <w:rsid w:val="00B960ED"/>
    <w:rsid w:val="00B96A3A"/>
    <w:rsid w:val="00B96AB6"/>
    <w:rsid w:val="00BA2BB9"/>
    <w:rsid w:val="00BA2D67"/>
    <w:rsid w:val="00BA513F"/>
    <w:rsid w:val="00BA6DAA"/>
    <w:rsid w:val="00BA7FA6"/>
    <w:rsid w:val="00BB03BD"/>
    <w:rsid w:val="00BB07E8"/>
    <w:rsid w:val="00BB0852"/>
    <w:rsid w:val="00BB2085"/>
    <w:rsid w:val="00BB2CEE"/>
    <w:rsid w:val="00BB3106"/>
    <w:rsid w:val="00BB34E7"/>
    <w:rsid w:val="00BB3608"/>
    <w:rsid w:val="00BB3EB7"/>
    <w:rsid w:val="00BB432B"/>
    <w:rsid w:val="00BB4B23"/>
    <w:rsid w:val="00BC19C5"/>
    <w:rsid w:val="00BC1C4A"/>
    <w:rsid w:val="00BC1DCB"/>
    <w:rsid w:val="00BC3030"/>
    <w:rsid w:val="00BC340A"/>
    <w:rsid w:val="00BC3C2A"/>
    <w:rsid w:val="00BC3D82"/>
    <w:rsid w:val="00BD2316"/>
    <w:rsid w:val="00BD3697"/>
    <w:rsid w:val="00BD4823"/>
    <w:rsid w:val="00BD55DA"/>
    <w:rsid w:val="00BD57EF"/>
    <w:rsid w:val="00BD6C7F"/>
    <w:rsid w:val="00BD6DA7"/>
    <w:rsid w:val="00BE2161"/>
    <w:rsid w:val="00BE571E"/>
    <w:rsid w:val="00BE6150"/>
    <w:rsid w:val="00BE6296"/>
    <w:rsid w:val="00BE7CFF"/>
    <w:rsid w:val="00BF0063"/>
    <w:rsid w:val="00BF2AC0"/>
    <w:rsid w:val="00BF3FF4"/>
    <w:rsid w:val="00BF4EBC"/>
    <w:rsid w:val="00BF51D9"/>
    <w:rsid w:val="00BF6C22"/>
    <w:rsid w:val="00C0020D"/>
    <w:rsid w:val="00C0144D"/>
    <w:rsid w:val="00C0337F"/>
    <w:rsid w:val="00C03707"/>
    <w:rsid w:val="00C03D56"/>
    <w:rsid w:val="00C03DBE"/>
    <w:rsid w:val="00C106A2"/>
    <w:rsid w:val="00C11424"/>
    <w:rsid w:val="00C116AD"/>
    <w:rsid w:val="00C1497D"/>
    <w:rsid w:val="00C17A92"/>
    <w:rsid w:val="00C233FF"/>
    <w:rsid w:val="00C24EB3"/>
    <w:rsid w:val="00C26088"/>
    <w:rsid w:val="00C2701E"/>
    <w:rsid w:val="00C2785A"/>
    <w:rsid w:val="00C3076D"/>
    <w:rsid w:val="00C32436"/>
    <w:rsid w:val="00C3417B"/>
    <w:rsid w:val="00C341DF"/>
    <w:rsid w:val="00C34220"/>
    <w:rsid w:val="00C34C4A"/>
    <w:rsid w:val="00C35825"/>
    <w:rsid w:val="00C36239"/>
    <w:rsid w:val="00C41F8B"/>
    <w:rsid w:val="00C43C33"/>
    <w:rsid w:val="00C44B37"/>
    <w:rsid w:val="00C525D6"/>
    <w:rsid w:val="00C5330C"/>
    <w:rsid w:val="00C54EF8"/>
    <w:rsid w:val="00C55D11"/>
    <w:rsid w:val="00C56111"/>
    <w:rsid w:val="00C60F41"/>
    <w:rsid w:val="00C62DFC"/>
    <w:rsid w:val="00C63FE0"/>
    <w:rsid w:val="00C640D9"/>
    <w:rsid w:val="00C6435F"/>
    <w:rsid w:val="00C65D0A"/>
    <w:rsid w:val="00C66D27"/>
    <w:rsid w:val="00C66E18"/>
    <w:rsid w:val="00C67592"/>
    <w:rsid w:val="00C719C5"/>
    <w:rsid w:val="00C72218"/>
    <w:rsid w:val="00C72F4E"/>
    <w:rsid w:val="00C758BE"/>
    <w:rsid w:val="00C76ED2"/>
    <w:rsid w:val="00C77715"/>
    <w:rsid w:val="00C777C3"/>
    <w:rsid w:val="00C8053A"/>
    <w:rsid w:val="00C81104"/>
    <w:rsid w:val="00C81DA7"/>
    <w:rsid w:val="00C81F30"/>
    <w:rsid w:val="00C828DC"/>
    <w:rsid w:val="00C831F1"/>
    <w:rsid w:val="00C84BE6"/>
    <w:rsid w:val="00C85316"/>
    <w:rsid w:val="00C874A6"/>
    <w:rsid w:val="00C91767"/>
    <w:rsid w:val="00C925E7"/>
    <w:rsid w:val="00C94E01"/>
    <w:rsid w:val="00C96CC3"/>
    <w:rsid w:val="00CA0D40"/>
    <w:rsid w:val="00CA1488"/>
    <w:rsid w:val="00CA1666"/>
    <w:rsid w:val="00CA1A03"/>
    <w:rsid w:val="00CA2046"/>
    <w:rsid w:val="00CA2DFA"/>
    <w:rsid w:val="00CA43EB"/>
    <w:rsid w:val="00CA5A01"/>
    <w:rsid w:val="00CA62CB"/>
    <w:rsid w:val="00CB0B9B"/>
    <w:rsid w:val="00CB1D9E"/>
    <w:rsid w:val="00CB2112"/>
    <w:rsid w:val="00CB2668"/>
    <w:rsid w:val="00CB26FC"/>
    <w:rsid w:val="00CB33C8"/>
    <w:rsid w:val="00CB43FA"/>
    <w:rsid w:val="00CB546F"/>
    <w:rsid w:val="00CB5A17"/>
    <w:rsid w:val="00CB7096"/>
    <w:rsid w:val="00CB7E90"/>
    <w:rsid w:val="00CC0630"/>
    <w:rsid w:val="00CC0BEB"/>
    <w:rsid w:val="00CC3A54"/>
    <w:rsid w:val="00CC7124"/>
    <w:rsid w:val="00CD06C3"/>
    <w:rsid w:val="00CD2400"/>
    <w:rsid w:val="00CE18DE"/>
    <w:rsid w:val="00CE1B28"/>
    <w:rsid w:val="00CE21AA"/>
    <w:rsid w:val="00CE324E"/>
    <w:rsid w:val="00CF030B"/>
    <w:rsid w:val="00CF0724"/>
    <w:rsid w:val="00CF1859"/>
    <w:rsid w:val="00CF27FC"/>
    <w:rsid w:val="00CF2B44"/>
    <w:rsid w:val="00CF4324"/>
    <w:rsid w:val="00CF479F"/>
    <w:rsid w:val="00CF58E6"/>
    <w:rsid w:val="00D01954"/>
    <w:rsid w:val="00D037C7"/>
    <w:rsid w:val="00D039BB"/>
    <w:rsid w:val="00D06253"/>
    <w:rsid w:val="00D07153"/>
    <w:rsid w:val="00D0725D"/>
    <w:rsid w:val="00D07FB8"/>
    <w:rsid w:val="00D11DF3"/>
    <w:rsid w:val="00D123F2"/>
    <w:rsid w:val="00D12BCF"/>
    <w:rsid w:val="00D149FD"/>
    <w:rsid w:val="00D15091"/>
    <w:rsid w:val="00D152DB"/>
    <w:rsid w:val="00D156AF"/>
    <w:rsid w:val="00D20502"/>
    <w:rsid w:val="00D20687"/>
    <w:rsid w:val="00D23578"/>
    <w:rsid w:val="00D27BCF"/>
    <w:rsid w:val="00D31DBA"/>
    <w:rsid w:val="00D32336"/>
    <w:rsid w:val="00D33116"/>
    <w:rsid w:val="00D36AA8"/>
    <w:rsid w:val="00D428D4"/>
    <w:rsid w:val="00D437F2"/>
    <w:rsid w:val="00D43FAE"/>
    <w:rsid w:val="00D45D74"/>
    <w:rsid w:val="00D46F59"/>
    <w:rsid w:val="00D47492"/>
    <w:rsid w:val="00D51BAF"/>
    <w:rsid w:val="00D53719"/>
    <w:rsid w:val="00D5410E"/>
    <w:rsid w:val="00D549D3"/>
    <w:rsid w:val="00D61644"/>
    <w:rsid w:val="00D62029"/>
    <w:rsid w:val="00D623AB"/>
    <w:rsid w:val="00D64896"/>
    <w:rsid w:val="00D651B3"/>
    <w:rsid w:val="00D651E6"/>
    <w:rsid w:val="00D656D1"/>
    <w:rsid w:val="00D66540"/>
    <w:rsid w:val="00D66800"/>
    <w:rsid w:val="00D7068D"/>
    <w:rsid w:val="00D754B4"/>
    <w:rsid w:val="00D8009D"/>
    <w:rsid w:val="00D8151D"/>
    <w:rsid w:val="00D8240B"/>
    <w:rsid w:val="00D82587"/>
    <w:rsid w:val="00D82900"/>
    <w:rsid w:val="00D82E7F"/>
    <w:rsid w:val="00D83862"/>
    <w:rsid w:val="00D84121"/>
    <w:rsid w:val="00D84C0F"/>
    <w:rsid w:val="00D84DD4"/>
    <w:rsid w:val="00D91A05"/>
    <w:rsid w:val="00D92186"/>
    <w:rsid w:val="00D93523"/>
    <w:rsid w:val="00D943D2"/>
    <w:rsid w:val="00D9496F"/>
    <w:rsid w:val="00D952E2"/>
    <w:rsid w:val="00D979DA"/>
    <w:rsid w:val="00DA2984"/>
    <w:rsid w:val="00DA300B"/>
    <w:rsid w:val="00DA6047"/>
    <w:rsid w:val="00DA6082"/>
    <w:rsid w:val="00DA690A"/>
    <w:rsid w:val="00DB24AA"/>
    <w:rsid w:val="00DB4016"/>
    <w:rsid w:val="00DB6B90"/>
    <w:rsid w:val="00DB6D29"/>
    <w:rsid w:val="00DC02ED"/>
    <w:rsid w:val="00DC3558"/>
    <w:rsid w:val="00DC4B3E"/>
    <w:rsid w:val="00DD008C"/>
    <w:rsid w:val="00DD2C8A"/>
    <w:rsid w:val="00DD32FD"/>
    <w:rsid w:val="00DD3A15"/>
    <w:rsid w:val="00DD4B98"/>
    <w:rsid w:val="00DD5B42"/>
    <w:rsid w:val="00DD64DC"/>
    <w:rsid w:val="00DD668F"/>
    <w:rsid w:val="00DE2BC2"/>
    <w:rsid w:val="00DE56A2"/>
    <w:rsid w:val="00DE6D07"/>
    <w:rsid w:val="00DF3CDB"/>
    <w:rsid w:val="00DF5294"/>
    <w:rsid w:val="00DF608E"/>
    <w:rsid w:val="00DF664A"/>
    <w:rsid w:val="00DF7A35"/>
    <w:rsid w:val="00E009A0"/>
    <w:rsid w:val="00E02520"/>
    <w:rsid w:val="00E0256D"/>
    <w:rsid w:val="00E05796"/>
    <w:rsid w:val="00E06F24"/>
    <w:rsid w:val="00E07395"/>
    <w:rsid w:val="00E07C5D"/>
    <w:rsid w:val="00E10821"/>
    <w:rsid w:val="00E10DCE"/>
    <w:rsid w:val="00E11175"/>
    <w:rsid w:val="00E120E9"/>
    <w:rsid w:val="00E132C4"/>
    <w:rsid w:val="00E136C2"/>
    <w:rsid w:val="00E13A1E"/>
    <w:rsid w:val="00E14909"/>
    <w:rsid w:val="00E20056"/>
    <w:rsid w:val="00E216C0"/>
    <w:rsid w:val="00E21EC7"/>
    <w:rsid w:val="00E22659"/>
    <w:rsid w:val="00E23490"/>
    <w:rsid w:val="00E235C4"/>
    <w:rsid w:val="00E2574D"/>
    <w:rsid w:val="00E30BC1"/>
    <w:rsid w:val="00E31069"/>
    <w:rsid w:val="00E32749"/>
    <w:rsid w:val="00E33E83"/>
    <w:rsid w:val="00E353CD"/>
    <w:rsid w:val="00E3650B"/>
    <w:rsid w:val="00E4171F"/>
    <w:rsid w:val="00E42B99"/>
    <w:rsid w:val="00E43116"/>
    <w:rsid w:val="00E43198"/>
    <w:rsid w:val="00E43965"/>
    <w:rsid w:val="00E442D6"/>
    <w:rsid w:val="00E44F0B"/>
    <w:rsid w:val="00E4698C"/>
    <w:rsid w:val="00E46EA3"/>
    <w:rsid w:val="00E47DD9"/>
    <w:rsid w:val="00E579CD"/>
    <w:rsid w:val="00E579FC"/>
    <w:rsid w:val="00E643F2"/>
    <w:rsid w:val="00E67832"/>
    <w:rsid w:val="00E67CFD"/>
    <w:rsid w:val="00E67E1A"/>
    <w:rsid w:val="00E77787"/>
    <w:rsid w:val="00E806C9"/>
    <w:rsid w:val="00E8427C"/>
    <w:rsid w:val="00E86F08"/>
    <w:rsid w:val="00E91A54"/>
    <w:rsid w:val="00E92531"/>
    <w:rsid w:val="00E92564"/>
    <w:rsid w:val="00E94F4D"/>
    <w:rsid w:val="00E95580"/>
    <w:rsid w:val="00E96114"/>
    <w:rsid w:val="00E969C7"/>
    <w:rsid w:val="00E97146"/>
    <w:rsid w:val="00EA08F0"/>
    <w:rsid w:val="00EA2755"/>
    <w:rsid w:val="00EA497B"/>
    <w:rsid w:val="00EA59F6"/>
    <w:rsid w:val="00EA60D9"/>
    <w:rsid w:val="00EB022B"/>
    <w:rsid w:val="00EB02E2"/>
    <w:rsid w:val="00EB1072"/>
    <w:rsid w:val="00EB1CFD"/>
    <w:rsid w:val="00EB37E1"/>
    <w:rsid w:val="00EB790B"/>
    <w:rsid w:val="00EB7F93"/>
    <w:rsid w:val="00EC03D3"/>
    <w:rsid w:val="00EC092A"/>
    <w:rsid w:val="00EC24BB"/>
    <w:rsid w:val="00EC48C2"/>
    <w:rsid w:val="00EC542E"/>
    <w:rsid w:val="00EC7A97"/>
    <w:rsid w:val="00ED3375"/>
    <w:rsid w:val="00ED3B27"/>
    <w:rsid w:val="00ED4600"/>
    <w:rsid w:val="00ED4770"/>
    <w:rsid w:val="00ED58C4"/>
    <w:rsid w:val="00EE1BCA"/>
    <w:rsid w:val="00EE35E9"/>
    <w:rsid w:val="00EF00EA"/>
    <w:rsid w:val="00EF08DF"/>
    <w:rsid w:val="00EF648E"/>
    <w:rsid w:val="00EF71FF"/>
    <w:rsid w:val="00F00478"/>
    <w:rsid w:val="00F018EA"/>
    <w:rsid w:val="00F04DA4"/>
    <w:rsid w:val="00F04F96"/>
    <w:rsid w:val="00F05645"/>
    <w:rsid w:val="00F05B2B"/>
    <w:rsid w:val="00F07A58"/>
    <w:rsid w:val="00F1089B"/>
    <w:rsid w:val="00F10CDF"/>
    <w:rsid w:val="00F11629"/>
    <w:rsid w:val="00F12BB6"/>
    <w:rsid w:val="00F137EC"/>
    <w:rsid w:val="00F13947"/>
    <w:rsid w:val="00F139C3"/>
    <w:rsid w:val="00F17039"/>
    <w:rsid w:val="00F207DF"/>
    <w:rsid w:val="00F2260F"/>
    <w:rsid w:val="00F24383"/>
    <w:rsid w:val="00F25656"/>
    <w:rsid w:val="00F25966"/>
    <w:rsid w:val="00F25DBE"/>
    <w:rsid w:val="00F2697D"/>
    <w:rsid w:val="00F27AFE"/>
    <w:rsid w:val="00F34CD6"/>
    <w:rsid w:val="00F408A4"/>
    <w:rsid w:val="00F41A7D"/>
    <w:rsid w:val="00F41E92"/>
    <w:rsid w:val="00F424AE"/>
    <w:rsid w:val="00F4267A"/>
    <w:rsid w:val="00F43098"/>
    <w:rsid w:val="00F44A03"/>
    <w:rsid w:val="00F45368"/>
    <w:rsid w:val="00F45B7F"/>
    <w:rsid w:val="00F45DE6"/>
    <w:rsid w:val="00F45EB2"/>
    <w:rsid w:val="00F52ABF"/>
    <w:rsid w:val="00F53785"/>
    <w:rsid w:val="00F57ADF"/>
    <w:rsid w:val="00F57B0D"/>
    <w:rsid w:val="00F617D8"/>
    <w:rsid w:val="00F61E81"/>
    <w:rsid w:val="00F638EA"/>
    <w:rsid w:val="00F65095"/>
    <w:rsid w:val="00F657A4"/>
    <w:rsid w:val="00F66D01"/>
    <w:rsid w:val="00F73B74"/>
    <w:rsid w:val="00F74B2C"/>
    <w:rsid w:val="00F74DD7"/>
    <w:rsid w:val="00F75677"/>
    <w:rsid w:val="00F80145"/>
    <w:rsid w:val="00F80683"/>
    <w:rsid w:val="00F82272"/>
    <w:rsid w:val="00F82F20"/>
    <w:rsid w:val="00F833F5"/>
    <w:rsid w:val="00F8395E"/>
    <w:rsid w:val="00F83982"/>
    <w:rsid w:val="00F83D88"/>
    <w:rsid w:val="00F85037"/>
    <w:rsid w:val="00F85726"/>
    <w:rsid w:val="00F922CB"/>
    <w:rsid w:val="00F934EE"/>
    <w:rsid w:val="00F94DE2"/>
    <w:rsid w:val="00F95F79"/>
    <w:rsid w:val="00FA2A1E"/>
    <w:rsid w:val="00FA5D7F"/>
    <w:rsid w:val="00FA5F31"/>
    <w:rsid w:val="00FB043E"/>
    <w:rsid w:val="00FB2F6C"/>
    <w:rsid w:val="00FC2126"/>
    <w:rsid w:val="00FC3063"/>
    <w:rsid w:val="00FC4D8C"/>
    <w:rsid w:val="00FC6211"/>
    <w:rsid w:val="00FC6A0E"/>
    <w:rsid w:val="00FC6F1A"/>
    <w:rsid w:val="00FC79E2"/>
    <w:rsid w:val="00FD3652"/>
    <w:rsid w:val="00FD404C"/>
    <w:rsid w:val="00FD4A96"/>
    <w:rsid w:val="00FD6B04"/>
    <w:rsid w:val="00FE167D"/>
    <w:rsid w:val="00FE3821"/>
    <w:rsid w:val="00FE60E6"/>
    <w:rsid w:val="00FE675E"/>
    <w:rsid w:val="00FE724B"/>
    <w:rsid w:val="00FE782A"/>
    <w:rsid w:val="00FF1821"/>
    <w:rsid w:val="00FF25DE"/>
    <w:rsid w:val="00FF2862"/>
    <w:rsid w:val="00FF3926"/>
    <w:rsid w:val="00FF460D"/>
    <w:rsid w:val="00FF6746"/>
    <w:rsid w:val="00FF6C47"/>
    <w:rsid w:val="00FF6C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7BE6B5"/>
  <w15:docId w15:val="{27D02096-8AE6-49DE-8FF3-B2129EFA8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w:eastAsiaTheme="minorEastAsia" w:hAnsi="Segoe U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iPriority="0"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5091"/>
  </w:style>
  <w:style w:type="paragraph" w:styleId="Heading1">
    <w:name w:val="heading 1"/>
    <w:basedOn w:val="Normal"/>
    <w:next w:val="Normal"/>
    <w:link w:val="Heading1Char"/>
    <w:uiPriority w:val="9"/>
    <w:qFormat/>
    <w:rsid w:val="00C5330C"/>
    <w:pPr>
      <w:keepNext/>
      <w:keepLines/>
      <w:spacing w:before="400" w:after="120" w:line="240" w:lineRule="auto"/>
      <w:outlineLvl w:val="0"/>
    </w:pPr>
    <w:rPr>
      <w:rFonts w:eastAsiaTheme="majorEastAsia" w:cstheme="majorBidi"/>
      <w:smallCaps/>
      <w:color w:val="2E74B5" w:themeColor="accent1" w:themeShade="BF"/>
      <w:sz w:val="36"/>
      <w:szCs w:val="36"/>
    </w:rPr>
  </w:style>
  <w:style w:type="paragraph" w:styleId="Heading2">
    <w:name w:val="heading 2"/>
    <w:basedOn w:val="Normal"/>
    <w:next w:val="Normal"/>
    <w:link w:val="Heading2Char"/>
    <w:uiPriority w:val="9"/>
    <w:unhideWhenUsed/>
    <w:qFormat/>
    <w:rsid w:val="00C5330C"/>
    <w:pPr>
      <w:keepNext/>
      <w:keepLines/>
      <w:spacing w:before="40" w:after="120" w:line="240" w:lineRule="auto"/>
      <w:outlineLvl w:val="1"/>
    </w:pPr>
    <w:rPr>
      <w:rFonts w:eastAsiaTheme="majorEastAsia" w:cstheme="majorBidi"/>
      <w:smallCaps/>
      <w:color w:val="70AD47" w:themeColor="accent6"/>
      <w:sz w:val="32"/>
      <w:szCs w:val="32"/>
    </w:rPr>
  </w:style>
  <w:style w:type="paragraph" w:styleId="Heading3">
    <w:name w:val="heading 3"/>
    <w:basedOn w:val="Normal"/>
    <w:next w:val="Normal"/>
    <w:link w:val="Heading3Char"/>
    <w:uiPriority w:val="9"/>
    <w:unhideWhenUsed/>
    <w:qFormat/>
    <w:rsid w:val="00C5330C"/>
    <w:pPr>
      <w:keepNext/>
      <w:keepLines/>
      <w:spacing w:before="40" w:after="120" w:line="240" w:lineRule="auto"/>
      <w:outlineLvl w:val="2"/>
    </w:pPr>
    <w:rPr>
      <w:rFonts w:eastAsiaTheme="majorEastAsia" w:cstheme="majorBidi"/>
      <w:smallCaps/>
      <w:color w:val="2E74B5" w:themeColor="accent1" w:themeShade="BF"/>
      <w:sz w:val="28"/>
      <w:szCs w:val="28"/>
    </w:rPr>
  </w:style>
  <w:style w:type="paragraph" w:styleId="Heading4">
    <w:name w:val="heading 4"/>
    <w:basedOn w:val="Normal"/>
    <w:next w:val="Normal"/>
    <w:link w:val="Heading4Char"/>
    <w:uiPriority w:val="9"/>
    <w:unhideWhenUsed/>
    <w:qFormat/>
    <w:rsid w:val="000833C2"/>
    <w:pPr>
      <w:keepNext/>
      <w:keepLines/>
      <w:spacing w:before="40" w:after="120"/>
      <w:outlineLvl w:val="3"/>
    </w:pPr>
    <w:rPr>
      <w:rFonts w:eastAsiaTheme="majorEastAsia" w:cstheme="majorBidi"/>
      <w:color w:val="70AD47" w:themeColor="accent6"/>
      <w:sz w:val="24"/>
      <w:szCs w:val="24"/>
    </w:rPr>
  </w:style>
  <w:style w:type="paragraph" w:styleId="Heading5">
    <w:name w:val="heading 5"/>
    <w:basedOn w:val="Normal"/>
    <w:next w:val="Normal"/>
    <w:link w:val="Heading5Char"/>
    <w:uiPriority w:val="9"/>
    <w:unhideWhenUsed/>
    <w:qFormat/>
    <w:rsid w:val="00D15091"/>
    <w:pPr>
      <w:keepNext/>
      <w:keepLines/>
      <w:spacing w:before="40" w:after="0"/>
      <w:outlineLvl w:val="4"/>
    </w:pPr>
    <w:rPr>
      <w:rFonts w:eastAsiaTheme="majorEastAsia" w:cstheme="majorBidi"/>
      <w:caps/>
      <w:color w:val="2E74B5" w:themeColor="accent1" w:themeShade="BF"/>
    </w:rPr>
  </w:style>
  <w:style w:type="paragraph" w:styleId="Heading6">
    <w:name w:val="heading 6"/>
    <w:basedOn w:val="Normal"/>
    <w:next w:val="Normal"/>
    <w:link w:val="Heading6Char"/>
    <w:uiPriority w:val="9"/>
    <w:unhideWhenUsed/>
    <w:qFormat/>
    <w:rsid w:val="00D15091"/>
    <w:pPr>
      <w:keepNext/>
      <w:keepLines/>
      <w:spacing w:before="40" w:after="0"/>
      <w:outlineLvl w:val="5"/>
    </w:pPr>
    <w:rPr>
      <w:rFonts w:eastAsiaTheme="majorEastAsia" w:cstheme="majorBidi"/>
      <w:i/>
      <w:iCs/>
      <w:caps/>
      <w:color w:val="1F4E79" w:themeColor="accent1" w:themeShade="80"/>
    </w:rPr>
  </w:style>
  <w:style w:type="paragraph" w:styleId="Heading7">
    <w:name w:val="heading 7"/>
    <w:basedOn w:val="Normal"/>
    <w:next w:val="Normal"/>
    <w:link w:val="Heading7Char"/>
    <w:uiPriority w:val="9"/>
    <w:unhideWhenUsed/>
    <w:qFormat/>
    <w:rsid w:val="00D15091"/>
    <w:pPr>
      <w:keepNext/>
      <w:keepLines/>
      <w:spacing w:before="40" w:after="0"/>
      <w:outlineLvl w:val="6"/>
    </w:pPr>
    <w:rPr>
      <w:rFonts w:eastAsiaTheme="majorEastAsia" w:cstheme="majorBidi"/>
      <w:b/>
      <w:bCs/>
      <w:color w:val="1F4E79" w:themeColor="accent1" w:themeShade="80"/>
    </w:rPr>
  </w:style>
  <w:style w:type="paragraph" w:styleId="Heading8">
    <w:name w:val="heading 8"/>
    <w:basedOn w:val="Normal"/>
    <w:next w:val="Normal"/>
    <w:link w:val="Heading8Char"/>
    <w:uiPriority w:val="9"/>
    <w:unhideWhenUsed/>
    <w:qFormat/>
    <w:rsid w:val="00D15091"/>
    <w:pPr>
      <w:keepNext/>
      <w:keepLines/>
      <w:spacing w:before="40" w:after="0"/>
      <w:outlineLvl w:val="7"/>
    </w:pPr>
    <w:rPr>
      <w:rFonts w:eastAsiaTheme="majorEastAsia" w:cstheme="majorBidi"/>
      <w:b/>
      <w:bCs/>
      <w:i/>
      <w:iCs/>
      <w:color w:val="1F4E79" w:themeColor="accent1" w:themeShade="80"/>
    </w:rPr>
  </w:style>
  <w:style w:type="paragraph" w:styleId="Heading9">
    <w:name w:val="heading 9"/>
    <w:basedOn w:val="Normal"/>
    <w:next w:val="Normal"/>
    <w:link w:val="Heading9Char"/>
    <w:uiPriority w:val="9"/>
    <w:unhideWhenUsed/>
    <w:qFormat/>
    <w:rsid w:val="00D15091"/>
    <w:pPr>
      <w:keepNext/>
      <w:keepLines/>
      <w:spacing w:before="40" w:after="0"/>
      <w:outlineLvl w:val="8"/>
    </w:pPr>
    <w:rPr>
      <w:rFonts w:eastAsiaTheme="majorEastAsia"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unhideWhenUsed/>
    <w:rsid w:val="0008568A"/>
    <w:rPr>
      <w:rFonts w:cs="Segoe UI"/>
      <w:sz w:val="18"/>
      <w:szCs w:val="18"/>
    </w:rPr>
  </w:style>
  <w:style w:type="character" w:customStyle="1" w:styleId="BalloonTextChar">
    <w:name w:val="Balloon Text Char"/>
    <w:basedOn w:val="DefaultParagraphFont"/>
    <w:link w:val="BalloonText"/>
    <w:semiHidden/>
    <w:rsid w:val="0008568A"/>
    <w:rPr>
      <w:rFonts w:eastAsia="Times New Roman" w:cs="Segoe UI"/>
      <w:sz w:val="18"/>
      <w:szCs w:val="18"/>
    </w:rPr>
  </w:style>
  <w:style w:type="paragraph" w:styleId="TOC1">
    <w:name w:val="toc 1"/>
    <w:basedOn w:val="Normal"/>
    <w:next w:val="Normal"/>
    <w:autoRedefine/>
    <w:uiPriority w:val="39"/>
    <w:unhideWhenUsed/>
    <w:qFormat/>
    <w:rsid w:val="0008568A"/>
    <w:pPr>
      <w:spacing w:after="100"/>
    </w:pPr>
  </w:style>
  <w:style w:type="paragraph" w:styleId="TOC2">
    <w:name w:val="toc 2"/>
    <w:basedOn w:val="Normal"/>
    <w:next w:val="Normal"/>
    <w:autoRedefine/>
    <w:uiPriority w:val="39"/>
    <w:unhideWhenUsed/>
    <w:qFormat/>
    <w:rsid w:val="0008568A"/>
    <w:pPr>
      <w:spacing w:after="100"/>
      <w:ind w:left="220"/>
    </w:pPr>
  </w:style>
  <w:style w:type="character" w:styleId="Hyperlink">
    <w:name w:val="Hyperlink"/>
    <w:basedOn w:val="DefaultParagraphFont"/>
    <w:uiPriority w:val="99"/>
    <w:unhideWhenUsed/>
    <w:rsid w:val="0008568A"/>
    <w:rPr>
      <w:color w:val="0563C1" w:themeColor="hyperlink"/>
      <w:u w:val="single"/>
    </w:rPr>
  </w:style>
  <w:style w:type="paragraph" w:styleId="Caption">
    <w:name w:val="caption"/>
    <w:basedOn w:val="Normal"/>
    <w:next w:val="Normal"/>
    <w:uiPriority w:val="35"/>
    <w:semiHidden/>
    <w:unhideWhenUsed/>
    <w:qFormat/>
    <w:rsid w:val="0008568A"/>
    <w:pPr>
      <w:spacing w:line="240" w:lineRule="auto"/>
    </w:pPr>
    <w:rPr>
      <w:b/>
      <w:bCs/>
      <w:smallCaps/>
      <w:color w:val="44546A" w:themeColor="text2"/>
    </w:rPr>
  </w:style>
  <w:style w:type="paragraph" w:styleId="Title">
    <w:name w:val="Title"/>
    <w:basedOn w:val="Normal"/>
    <w:next w:val="Normal"/>
    <w:link w:val="TitleChar"/>
    <w:uiPriority w:val="10"/>
    <w:qFormat/>
    <w:rsid w:val="00C5330C"/>
    <w:pPr>
      <w:spacing w:after="0" w:line="204" w:lineRule="auto"/>
      <w:contextualSpacing/>
    </w:pPr>
    <w:rPr>
      <w:rFonts w:eastAsiaTheme="majorEastAsia" w:cstheme="majorBidi"/>
      <w:b/>
      <w:smallCaps/>
      <w:color w:val="70AD47" w:themeColor="accent6"/>
      <w:spacing w:val="-15"/>
      <w:sz w:val="72"/>
      <w:szCs w:val="72"/>
    </w:rPr>
  </w:style>
  <w:style w:type="character" w:customStyle="1" w:styleId="TitleChar">
    <w:name w:val="Title Char"/>
    <w:basedOn w:val="DefaultParagraphFont"/>
    <w:link w:val="Title"/>
    <w:uiPriority w:val="10"/>
    <w:rsid w:val="00C5330C"/>
    <w:rPr>
      <w:rFonts w:eastAsiaTheme="majorEastAsia" w:cstheme="majorBidi"/>
      <w:b/>
      <w:smallCaps/>
      <w:color w:val="70AD47" w:themeColor="accent6"/>
      <w:spacing w:val="-15"/>
      <w:sz w:val="72"/>
      <w:szCs w:val="72"/>
    </w:rPr>
  </w:style>
  <w:style w:type="paragraph" w:styleId="Subtitle">
    <w:name w:val="Subtitle"/>
    <w:basedOn w:val="Normal"/>
    <w:next w:val="Normal"/>
    <w:link w:val="SubtitleChar"/>
    <w:uiPriority w:val="11"/>
    <w:qFormat/>
    <w:rsid w:val="00D651E6"/>
    <w:pPr>
      <w:numPr>
        <w:ilvl w:val="1"/>
      </w:numPr>
      <w:spacing w:after="240" w:line="240" w:lineRule="auto"/>
    </w:pPr>
    <w:rPr>
      <w:rFonts w:eastAsiaTheme="majorEastAsia" w:cstheme="majorBidi"/>
      <w:color w:val="2E74B5" w:themeColor="accent1" w:themeShade="BF"/>
      <w:sz w:val="44"/>
      <w:szCs w:val="28"/>
    </w:rPr>
  </w:style>
  <w:style w:type="character" w:customStyle="1" w:styleId="Heading1Char">
    <w:name w:val="Heading 1 Char"/>
    <w:basedOn w:val="DefaultParagraphFont"/>
    <w:link w:val="Heading1"/>
    <w:uiPriority w:val="9"/>
    <w:rsid w:val="00C5330C"/>
    <w:rPr>
      <w:rFonts w:eastAsiaTheme="majorEastAsia" w:cstheme="majorBidi"/>
      <w:smallCaps/>
      <w:color w:val="2E74B5" w:themeColor="accent1" w:themeShade="BF"/>
      <w:sz w:val="36"/>
      <w:szCs w:val="36"/>
    </w:rPr>
  </w:style>
  <w:style w:type="character" w:customStyle="1" w:styleId="SubtitleChar">
    <w:name w:val="Subtitle Char"/>
    <w:basedOn w:val="DefaultParagraphFont"/>
    <w:link w:val="Subtitle"/>
    <w:uiPriority w:val="11"/>
    <w:rsid w:val="00D651E6"/>
    <w:rPr>
      <w:rFonts w:eastAsiaTheme="majorEastAsia" w:cstheme="majorBidi"/>
      <w:color w:val="2E74B5" w:themeColor="accent1" w:themeShade="BF"/>
      <w:sz w:val="44"/>
      <w:szCs w:val="28"/>
    </w:rPr>
  </w:style>
  <w:style w:type="character" w:styleId="Strong">
    <w:name w:val="Strong"/>
    <w:basedOn w:val="DefaultParagraphFont"/>
    <w:uiPriority w:val="22"/>
    <w:qFormat/>
    <w:rsid w:val="0008568A"/>
    <w:rPr>
      <w:b/>
      <w:bCs/>
    </w:rPr>
  </w:style>
  <w:style w:type="character" w:styleId="Emphasis">
    <w:name w:val="Emphasis"/>
    <w:basedOn w:val="DefaultParagraphFont"/>
    <w:uiPriority w:val="20"/>
    <w:qFormat/>
    <w:rsid w:val="0008568A"/>
    <w:rPr>
      <w:i/>
      <w:iCs/>
    </w:rPr>
  </w:style>
  <w:style w:type="paragraph" w:styleId="NoSpacing">
    <w:name w:val="No Spacing"/>
    <w:uiPriority w:val="1"/>
    <w:qFormat/>
    <w:rsid w:val="0008568A"/>
    <w:pPr>
      <w:spacing w:after="0" w:line="240" w:lineRule="auto"/>
    </w:pPr>
  </w:style>
  <w:style w:type="character" w:customStyle="1" w:styleId="Heading2Char">
    <w:name w:val="Heading 2 Char"/>
    <w:basedOn w:val="DefaultParagraphFont"/>
    <w:link w:val="Heading2"/>
    <w:uiPriority w:val="9"/>
    <w:rsid w:val="00C5330C"/>
    <w:rPr>
      <w:rFonts w:eastAsiaTheme="majorEastAsia" w:cstheme="majorBidi"/>
      <w:smallCaps/>
      <w:color w:val="70AD47" w:themeColor="accent6"/>
      <w:sz w:val="32"/>
      <w:szCs w:val="32"/>
    </w:rPr>
  </w:style>
  <w:style w:type="character" w:customStyle="1" w:styleId="Heading3Char">
    <w:name w:val="Heading 3 Char"/>
    <w:basedOn w:val="DefaultParagraphFont"/>
    <w:link w:val="Heading3"/>
    <w:uiPriority w:val="9"/>
    <w:rsid w:val="00C5330C"/>
    <w:rPr>
      <w:rFonts w:eastAsiaTheme="majorEastAsia" w:cstheme="majorBidi"/>
      <w:smallCaps/>
      <w:color w:val="2E74B5" w:themeColor="accent1" w:themeShade="BF"/>
      <w:sz w:val="28"/>
      <w:szCs w:val="28"/>
    </w:rPr>
  </w:style>
  <w:style w:type="paragraph" w:styleId="Quote">
    <w:name w:val="Quote"/>
    <w:basedOn w:val="Normal"/>
    <w:next w:val="Normal"/>
    <w:link w:val="QuoteChar"/>
    <w:uiPriority w:val="29"/>
    <w:qFormat/>
    <w:rsid w:val="0008568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08568A"/>
    <w:rPr>
      <w:color w:val="44546A" w:themeColor="text2"/>
      <w:sz w:val="24"/>
      <w:szCs w:val="24"/>
    </w:rPr>
  </w:style>
  <w:style w:type="paragraph" w:styleId="IntenseQuote">
    <w:name w:val="Intense Quote"/>
    <w:basedOn w:val="Normal"/>
    <w:next w:val="Normal"/>
    <w:link w:val="IntenseQuoteChar"/>
    <w:uiPriority w:val="30"/>
    <w:qFormat/>
    <w:rsid w:val="0008568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08568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08568A"/>
    <w:rPr>
      <w:i/>
      <w:iCs/>
      <w:color w:val="595959" w:themeColor="text1" w:themeTint="A6"/>
    </w:rPr>
  </w:style>
  <w:style w:type="character" w:styleId="IntenseEmphasis">
    <w:name w:val="Intense Emphasis"/>
    <w:basedOn w:val="DefaultParagraphFont"/>
    <w:uiPriority w:val="21"/>
    <w:qFormat/>
    <w:rsid w:val="0008568A"/>
    <w:rPr>
      <w:b/>
      <w:bCs/>
      <w:i/>
      <w:iCs/>
    </w:rPr>
  </w:style>
  <w:style w:type="character" w:styleId="SubtleReference">
    <w:name w:val="Subtle Reference"/>
    <w:basedOn w:val="DefaultParagraphFont"/>
    <w:uiPriority w:val="31"/>
    <w:qFormat/>
    <w:rsid w:val="0008568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8568A"/>
    <w:rPr>
      <w:b/>
      <w:bCs/>
      <w:smallCaps/>
      <w:color w:val="44546A" w:themeColor="text2"/>
      <w:u w:val="single"/>
    </w:rPr>
  </w:style>
  <w:style w:type="character" w:styleId="BookTitle">
    <w:name w:val="Book Title"/>
    <w:basedOn w:val="DefaultParagraphFont"/>
    <w:uiPriority w:val="33"/>
    <w:qFormat/>
    <w:rsid w:val="0008568A"/>
    <w:rPr>
      <w:b/>
      <w:bCs/>
      <w:smallCaps/>
      <w:spacing w:val="10"/>
    </w:rPr>
  </w:style>
  <w:style w:type="paragraph" w:styleId="TOCHeading">
    <w:name w:val="TOC Heading"/>
    <w:basedOn w:val="Heading1"/>
    <w:next w:val="Normal"/>
    <w:uiPriority w:val="39"/>
    <w:unhideWhenUsed/>
    <w:qFormat/>
    <w:rsid w:val="0008568A"/>
    <w:pPr>
      <w:outlineLvl w:val="9"/>
    </w:pPr>
  </w:style>
  <w:style w:type="paragraph" w:styleId="ListParagraph">
    <w:name w:val="List Paragraph"/>
    <w:aliases w:val="PS Numbering"/>
    <w:basedOn w:val="Normal"/>
    <w:link w:val="ListParagraphChar"/>
    <w:uiPriority w:val="34"/>
    <w:qFormat/>
    <w:rsid w:val="00D15091"/>
    <w:pPr>
      <w:ind w:left="720"/>
      <w:contextualSpacing/>
    </w:pPr>
  </w:style>
  <w:style w:type="paragraph" w:styleId="TOC3">
    <w:name w:val="toc 3"/>
    <w:basedOn w:val="Normal"/>
    <w:next w:val="Normal"/>
    <w:autoRedefine/>
    <w:uiPriority w:val="39"/>
    <w:unhideWhenUsed/>
    <w:rsid w:val="00E07395"/>
    <w:pPr>
      <w:spacing w:after="100"/>
      <w:ind w:left="400"/>
    </w:pPr>
  </w:style>
  <w:style w:type="character" w:customStyle="1" w:styleId="Heading4Char">
    <w:name w:val="Heading 4 Char"/>
    <w:basedOn w:val="DefaultParagraphFont"/>
    <w:link w:val="Heading4"/>
    <w:uiPriority w:val="9"/>
    <w:rsid w:val="000833C2"/>
    <w:rPr>
      <w:rFonts w:eastAsiaTheme="majorEastAsia" w:cstheme="majorBidi"/>
      <w:color w:val="70AD47" w:themeColor="accent6"/>
      <w:sz w:val="24"/>
      <w:szCs w:val="24"/>
    </w:rPr>
  </w:style>
  <w:style w:type="character" w:customStyle="1" w:styleId="Heading5Char">
    <w:name w:val="Heading 5 Char"/>
    <w:basedOn w:val="DefaultParagraphFont"/>
    <w:link w:val="Heading5"/>
    <w:uiPriority w:val="9"/>
    <w:rsid w:val="00D15091"/>
    <w:rPr>
      <w:rFonts w:eastAsiaTheme="majorEastAsia" w:cstheme="majorBidi"/>
      <w:caps/>
      <w:color w:val="2E74B5" w:themeColor="accent1" w:themeShade="BF"/>
    </w:rPr>
  </w:style>
  <w:style w:type="character" w:customStyle="1" w:styleId="Heading6Char">
    <w:name w:val="Heading 6 Char"/>
    <w:basedOn w:val="DefaultParagraphFont"/>
    <w:link w:val="Heading6"/>
    <w:uiPriority w:val="9"/>
    <w:rsid w:val="00D15091"/>
    <w:rPr>
      <w:rFonts w:eastAsiaTheme="majorEastAsia" w:cstheme="majorBidi"/>
      <w:i/>
      <w:iCs/>
      <w:caps/>
      <w:color w:val="1F4E79" w:themeColor="accent1" w:themeShade="80"/>
    </w:rPr>
  </w:style>
  <w:style w:type="character" w:customStyle="1" w:styleId="Heading7Char">
    <w:name w:val="Heading 7 Char"/>
    <w:basedOn w:val="DefaultParagraphFont"/>
    <w:link w:val="Heading7"/>
    <w:uiPriority w:val="9"/>
    <w:rsid w:val="00D15091"/>
    <w:rPr>
      <w:rFonts w:eastAsiaTheme="majorEastAsia" w:cstheme="majorBidi"/>
      <w:b/>
      <w:bCs/>
      <w:color w:val="1F4E79" w:themeColor="accent1" w:themeShade="80"/>
    </w:rPr>
  </w:style>
  <w:style w:type="character" w:customStyle="1" w:styleId="Heading8Char">
    <w:name w:val="Heading 8 Char"/>
    <w:basedOn w:val="DefaultParagraphFont"/>
    <w:link w:val="Heading8"/>
    <w:uiPriority w:val="9"/>
    <w:rsid w:val="00D15091"/>
    <w:rPr>
      <w:rFonts w:eastAsiaTheme="majorEastAsia" w:cstheme="majorBidi"/>
      <w:b/>
      <w:bCs/>
      <w:i/>
      <w:iCs/>
      <w:color w:val="1F4E79" w:themeColor="accent1" w:themeShade="80"/>
    </w:rPr>
  </w:style>
  <w:style w:type="character" w:customStyle="1" w:styleId="Heading9Char">
    <w:name w:val="Heading 9 Char"/>
    <w:basedOn w:val="DefaultParagraphFont"/>
    <w:link w:val="Heading9"/>
    <w:uiPriority w:val="9"/>
    <w:rsid w:val="00D15091"/>
    <w:rPr>
      <w:rFonts w:eastAsiaTheme="majorEastAsia" w:cstheme="majorBidi"/>
      <w:i/>
      <w:iCs/>
      <w:color w:val="1F4E79" w:themeColor="accent1" w:themeShade="80"/>
    </w:rPr>
  </w:style>
  <w:style w:type="paragraph" w:styleId="CommentText">
    <w:name w:val="annotation text"/>
    <w:basedOn w:val="Normal"/>
    <w:link w:val="CommentTextChar"/>
    <w:semiHidden/>
    <w:unhideWhenUsed/>
    <w:pPr>
      <w:spacing w:line="240" w:lineRule="auto"/>
    </w:pPr>
  </w:style>
  <w:style w:type="character" w:customStyle="1" w:styleId="CommentTextChar">
    <w:name w:val="Comment Text Char"/>
    <w:basedOn w:val="DefaultParagraphFont"/>
    <w:link w:val="CommentText"/>
    <w:semiHidden/>
  </w:style>
  <w:style w:type="character" w:styleId="CommentReference">
    <w:name w:val="annotation reference"/>
    <w:basedOn w:val="DefaultParagraphFont"/>
    <w:semiHidden/>
    <w:unhideWhenUsed/>
    <w:rPr>
      <w:sz w:val="16"/>
      <w:szCs w:val="16"/>
    </w:rPr>
  </w:style>
  <w:style w:type="paragraph" w:styleId="CommentSubject">
    <w:name w:val="annotation subject"/>
    <w:basedOn w:val="CommentText"/>
    <w:next w:val="CommentText"/>
    <w:link w:val="CommentSubjectChar"/>
    <w:semiHidden/>
    <w:unhideWhenUsed/>
    <w:rsid w:val="00AA5D07"/>
    <w:rPr>
      <w:b/>
      <w:bCs/>
    </w:rPr>
  </w:style>
  <w:style w:type="character" w:customStyle="1" w:styleId="CommentSubjectChar">
    <w:name w:val="Comment Subject Char"/>
    <w:basedOn w:val="CommentTextChar"/>
    <w:link w:val="CommentSubject"/>
    <w:semiHidden/>
    <w:rsid w:val="00AA5D07"/>
    <w:rPr>
      <w:b/>
      <w:bCs/>
    </w:rPr>
  </w:style>
  <w:style w:type="character" w:customStyle="1" w:styleId="ListParagraphChar">
    <w:name w:val="List Paragraph Char"/>
    <w:aliases w:val="PS Numbering Char"/>
    <w:link w:val="ListParagraph"/>
    <w:uiPriority w:val="34"/>
    <w:locked/>
    <w:rsid w:val="009A211D"/>
  </w:style>
  <w:style w:type="paragraph" w:styleId="Header">
    <w:name w:val="header"/>
    <w:basedOn w:val="Normal"/>
    <w:link w:val="HeaderChar"/>
    <w:uiPriority w:val="99"/>
    <w:unhideWhenUsed/>
    <w:rsid w:val="003E74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740C"/>
  </w:style>
  <w:style w:type="paragraph" w:styleId="Footer">
    <w:name w:val="footer"/>
    <w:basedOn w:val="Normal"/>
    <w:link w:val="FooterChar"/>
    <w:uiPriority w:val="99"/>
    <w:unhideWhenUsed/>
    <w:rsid w:val="003E74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74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520569">
      <w:bodyDiv w:val="1"/>
      <w:marLeft w:val="0"/>
      <w:marRight w:val="0"/>
      <w:marTop w:val="0"/>
      <w:marBottom w:val="0"/>
      <w:divBdr>
        <w:top w:val="none" w:sz="0" w:space="0" w:color="auto"/>
        <w:left w:val="none" w:sz="0" w:space="0" w:color="auto"/>
        <w:bottom w:val="none" w:sz="0" w:space="0" w:color="auto"/>
        <w:right w:val="none" w:sz="0" w:space="0" w:color="auto"/>
      </w:divBdr>
    </w:div>
    <w:div w:id="114179518">
      <w:bodyDiv w:val="1"/>
      <w:marLeft w:val="0"/>
      <w:marRight w:val="0"/>
      <w:marTop w:val="0"/>
      <w:marBottom w:val="0"/>
      <w:divBdr>
        <w:top w:val="none" w:sz="0" w:space="0" w:color="auto"/>
        <w:left w:val="none" w:sz="0" w:space="0" w:color="auto"/>
        <w:bottom w:val="none" w:sz="0" w:space="0" w:color="auto"/>
        <w:right w:val="none" w:sz="0" w:space="0" w:color="auto"/>
      </w:divBdr>
    </w:div>
    <w:div w:id="437530143">
      <w:bodyDiv w:val="1"/>
      <w:marLeft w:val="0"/>
      <w:marRight w:val="0"/>
      <w:marTop w:val="0"/>
      <w:marBottom w:val="0"/>
      <w:divBdr>
        <w:top w:val="none" w:sz="0" w:space="0" w:color="auto"/>
        <w:left w:val="none" w:sz="0" w:space="0" w:color="auto"/>
        <w:bottom w:val="none" w:sz="0" w:space="0" w:color="auto"/>
        <w:right w:val="none" w:sz="0" w:space="0" w:color="auto"/>
      </w:divBdr>
      <w:divsChild>
        <w:div w:id="1931111582">
          <w:marLeft w:val="835"/>
          <w:marRight w:val="0"/>
          <w:marTop w:val="107"/>
          <w:marBottom w:val="60"/>
          <w:divBdr>
            <w:top w:val="none" w:sz="0" w:space="0" w:color="auto"/>
            <w:left w:val="none" w:sz="0" w:space="0" w:color="auto"/>
            <w:bottom w:val="none" w:sz="0" w:space="0" w:color="auto"/>
            <w:right w:val="none" w:sz="0" w:space="0" w:color="auto"/>
          </w:divBdr>
        </w:div>
      </w:divsChild>
    </w:div>
    <w:div w:id="564753860">
      <w:bodyDiv w:val="1"/>
      <w:marLeft w:val="0"/>
      <w:marRight w:val="0"/>
      <w:marTop w:val="0"/>
      <w:marBottom w:val="0"/>
      <w:divBdr>
        <w:top w:val="none" w:sz="0" w:space="0" w:color="auto"/>
        <w:left w:val="none" w:sz="0" w:space="0" w:color="auto"/>
        <w:bottom w:val="none" w:sz="0" w:space="0" w:color="auto"/>
        <w:right w:val="none" w:sz="0" w:space="0" w:color="auto"/>
      </w:divBdr>
    </w:div>
    <w:div w:id="785469565">
      <w:bodyDiv w:val="1"/>
      <w:marLeft w:val="0"/>
      <w:marRight w:val="0"/>
      <w:marTop w:val="0"/>
      <w:marBottom w:val="0"/>
      <w:divBdr>
        <w:top w:val="none" w:sz="0" w:space="0" w:color="auto"/>
        <w:left w:val="none" w:sz="0" w:space="0" w:color="auto"/>
        <w:bottom w:val="none" w:sz="0" w:space="0" w:color="auto"/>
        <w:right w:val="none" w:sz="0" w:space="0" w:color="auto"/>
      </w:divBdr>
    </w:div>
    <w:div w:id="1489790133">
      <w:bodyDiv w:val="1"/>
      <w:marLeft w:val="0"/>
      <w:marRight w:val="0"/>
      <w:marTop w:val="0"/>
      <w:marBottom w:val="0"/>
      <w:divBdr>
        <w:top w:val="none" w:sz="0" w:space="0" w:color="auto"/>
        <w:left w:val="none" w:sz="0" w:space="0" w:color="auto"/>
        <w:bottom w:val="none" w:sz="0" w:space="0" w:color="auto"/>
        <w:right w:val="none" w:sz="0" w:space="0" w:color="auto"/>
      </w:divBdr>
      <w:divsChild>
        <w:div w:id="577832519">
          <w:marLeft w:val="907"/>
          <w:marRight w:val="0"/>
          <w:marTop w:val="173"/>
          <w:marBottom w:val="120"/>
          <w:divBdr>
            <w:top w:val="none" w:sz="0" w:space="0" w:color="auto"/>
            <w:left w:val="none" w:sz="0" w:space="0" w:color="auto"/>
            <w:bottom w:val="none" w:sz="0" w:space="0" w:color="auto"/>
            <w:right w:val="none" w:sz="0" w:space="0" w:color="auto"/>
          </w:divBdr>
        </w:div>
      </w:divsChild>
    </w:div>
    <w:div w:id="1494028791">
      <w:bodyDiv w:val="1"/>
      <w:marLeft w:val="0"/>
      <w:marRight w:val="0"/>
      <w:marTop w:val="0"/>
      <w:marBottom w:val="0"/>
      <w:divBdr>
        <w:top w:val="none" w:sz="0" w:space="0" w:color="auto"/>
        <w:left w:val="none" w:sz="0" w:space="0" w:color="auto"/>
        <w:bottom w:val="none" w:sz="0" w:space="0" w:color="auto"/>
        <w:right w:val="none" w:sz="0" w:space="0" w:color="auto"/>
      </w:divBdr>
      <w:divsChild>
        <w:div w:id="705909881">
          <w:marLeft w:val="835"/>
          <w:marRight w:val="0"/>
          <w:marTop w:val="107"/>
          <w:marBottom w:val="60"/>
          <w:divBdr>
            <w:top w:val="none" w:sz="0" w:space="0" w:color="auto"/>
            <w:left w:val="none" w:sz="0" w:space="0" w:color="auto"/>
            <w:bottom w:val="none" w:sz="0" w:space="0" w:color="auto"/>
            <w:right w:val="none" w:sz="0" w:space="0" w:color="auto"/>
          </w:divBdr>
        </w:div>
        <w:div w:id="794132092">
          <w:marLeft w:val="1109"/>
          <w:marRight w:val="0"/>
          <w:marTop w:val="107"/>
          <w:marBottom w:val="60"/>
          <w:divBdr>
            <w:top w:val="none" w:sz="0" w:space="0" w:color="auto"/>
            <w:left w:val="none" w:sz="0" w:space="0" w:color="auto"/>
            <w:bottom w:val="none" w:sz="0" w:space="0" w:color="auto"/>
            <w:right w:val="none" w:sz="0" w:space="0" w:color="auto"/>
          </w:divBdr>
        </w:div>
        <w:div w:id="1285312333">
          <w:marLeft w:val="1109"/>
          <w:marRight w:val="0"/>
          <w:marTop w:val="107"/>
          <w:marBottom w:val="60"/>
          <w:divBdr>
            <w:top w:val="none" w:sz="0" w:space="0" w:color="auto"/>
            <w:left w:val="none" w:sz="0" w:space="0" w:color="auto"/>
            <w:bottom w:val="none" w:sz="0" w:space="0" w:color="auto"/>
            <w:right w:val="none" w:sz="0" w:space="0" w:color="auto"/>
          </w:divBdr>
        </w:div>
      </w:divsChild>
    </w:div>
    <w:div w:id="1634410583">
      <w:bodyDiv w:val="1"/>
      <w:marLeft w:val="0"/>
      <w:marRight w:val="0"/>
      <w:marTop w:val="0"/>
      <w:marBottom w:val="0"/>
      <w:divBdr>
        <w:top w:val="none" w:sz="0" w:space="0" w:color="auto"/>
        <w:left w:val="none" w:sz="0" w:space="0" w:color="auto"/>
        <w:bottom w:val="none" w:sz="0" w:space="0" w:color="auto"/>
        <w:right w:val="none" w:sz="0" w:space="0" w:color="auto"/>
      </w:divBdr>
    </w:div>
    <w:div w:id="1650403164">
      <w:bodyDiv w:val="1"/>
      <w:marLeft w:val="0"/>
      <w:marRight w:val="0"/>
      <w:marTop w:val="0"/>
      <w:marBottom w:val="0"/>
      <w:divBdr>
        <w:top w:val="none" w:sz="0" w:space="0" w:color="auto"/>
        <w:left w:val="none" w:sz="0" w:space="0" w:color="auto"/>
        <w:bottom w:val="none" w:sz="0" w:space="0" w:color="auto"/>
        <w:right w:val="none" w:sz="0" w:space="0" w:color="auto"/>
      </w:divBdr>
      <w:divsChild>
        <w:div w:id="371273492">
          <w:marLeft w:val="1109"/>
          <w:marRight w:val="0"/>
          <w:marTop w:val="107"/>
          <w:marBottom w:val="60"/>
          <w:divBdr>
            <w:top w:val="none" w:sz="0" w:space="0" w:color="auto"/>
            <w:left w:val="none" w:sz="0" w:space="0" w:color="auto"/>
            <w:bottom w:val="none" w:sz="0" w:space="0" w:color="auto"/>
            <w:right w:val="none" w:sz="0" w:space="0" w:color="auto"/>
          </w:divBdr>
        </w:div>
        <w:div w:id="512033296">
          <w:marLeft w:val="835"/>
          <w:marRight w:val="0"/>
          <w:marTop w:val="107"/>
          <w:marBottom w:val="60"/>
          <w:divBdr>
            <w:top w:val="none" w:sz="0" w:space="0" w:color="auto"/>
            <w:left w:val="none" w:sz="0" w:space="0" w:color="auto"/>
            <w:bottom w:val="none" w:sz="0" w:space="0" w:color="auto"/>
            <w:right w:val="none" w:sz="0" w:space="0" w:color="auto"/>
          </w:divBdr>
        </w:div>
        <w:div w:id="581766234">
          <w:marLeft w:val="1109"/>
          <w:marRight w:val="0"/>
          <w:marTop w:val="107"/>
          <w:marBottom w:val="60"/>
          <w:divBdr>
            <w:top w:val="none" w:sz="0" w:space="0" w:color="auto"/>
            <w:left w:val="none" w:sz="0" w:space="0" w:color="auto"/>
            <w:bottom w:val="none" w:sz="0" w:space="0" w:color="auto"/>
            <w:right w:val="none" w:sz="0" w:space="0" w:color="auto"/>
          </w:divBdr>
        </w:div>
        <w:div w:id="878393682">
          <w:marLeft w:val="1109"/>
          <w:marRight w:val="0"/>
          <w:marTop w:val="107"/>
          <w:marBottom w:val="60"/>
          <w:divBdr>
            <w:top w:val="none" w:sz="0" w:space="0" w:color="auto"/>
            <w:left w:val="none" w:sz="0" w:space="0" w:color="auto"/>
            <w:bottom w:val="none" w:sz="0" w:space="0" w:color="auto"/>
            <w:right w:val="none" w:sz="0" w:space="0" w:color="auto"/>
          </w:divBdr>
        </w:div>
        <w:div w:id="904415029">
          <w:marLeft w:val="1109"/>
          <w:marRight w:val="0"/>
          <w:marTop w:val="107"/>
          <w:marBottom w:val="60"/>
          <w:divBdr>
            <w:top w:val="none" w:sz="0" w:space="0" w:color="auto"/>
            <w:left w:val="none" w:sz="0" w:space="0" w:color="auto"/>
            <w:bottom w:val="none" w:sz="0" w:space="0" w:color="auto"/>
            <w:right w:val="none" w:sz="0" w:space="0" w:color="auto"/>
          </w:divBdr>
        </w:div>
        <w:div w:id="964241350">
          <w:marLeft w:val="1109"/>
          <w:marRight w:val="0"/>
          <w:marTop w:val="107"/>
          <w:marBottom w:val="60"/>
          <w:divBdr>
            <w:top w:val="none" w:sz="0" w:space="0" w:color="auto"/>
            <w:left w:val="none" w:sz="0" w:space="0" w:color="auto"/>
            <w:bottom w:val="none" w:sz="0" w:space="0" w:color="auto"/>
            <w:right w:val="none" w:sz="0" w:space="0" w:color="auto"/>
          </w:divBdr>
        </w:div>
        <w:div w:id="1030300420">
          <w:marLeft w:val="1109"/>
          <w:marRight w:val="0"/>
          <w:marTop w:val="107"/>
          <w:marBottom w:val="60"/>
          <w:divBdr>
            <w:top w:val="none" w:sz="0" w:space="0" w:color="auto"/>
            <w:left w:val="none" w:sz="0" w:space="0" w:color="auto"/>
            <w:bottom w:val="none" w:sz="0" w:space="0" w:color="auto"/>
            <w:right w:val="none" w:sz="0" w:space="0" w:color="auto"/>
          </w:divBdr>
        </w:div>
        <w:div w:id="1355110099">
          <w:marLeft w:val="1109"/>
          <w:marRight w:val="0"/>
          <w:marTop w:val="107"/>
          <w:marBottom w:val="60"/>
          <w:divBdr>
            <w:top w:val="none" w:sz="0" w:space="0" w:color="auto"/>
            <w:left w:val="none" w:sz="0" w:space="0" w:color="auto"/>
            <w:bottom w:val="none" w:sz="0" w:space="0" w:color="auto"/>
            <w:right w:val="none" w:sz="0" w:space="0" w:color="auto"/>
          </w:divBdr>
        </w:div>
        <w:div w:id="1579170994">
          <w:marLeft w:val="1109"/>
          <w:marRight w:val="0"/>
          <w:marTop w:val="107"/>
          <w:marBottom w:val="60"/>
          <w:divBdr>
            <w:top w:val="none" w:sz="0" w:space="0" w:color="auto"/>
            <w:left w:val="none" w:sz="0" w:space="0" w:color="auto"/>
            <w:bottom w:val="none" w:sz="0" w:space="0" w:color="auto"/>
            <w:right w:val="none" w:sz="0" w:space="0" w:color="auto"/>
          </w:divBdr>
        </w:div>
        <w:div w:id="2012222364">
          <w:marLeft w:val="1109"/>
          <w:marRight w:val="0"/>
          <w:marTop w:val="107"/>
          <w:marBottom w:val="60"/>
          <w:divBdr>
            <w:top w:val="none" w:sz="0" w:space="0" w:color="auto"/>
            <w:left w:val="none" w:sz="0" w:space="0" w:color="auto"/>
            <w:bottom w:val="none" w:sz="0" w:space="0" w:color="auto"/>
            <w:right w:val="none" w:sz="0" w:space="0" w:color="auto"/>
          </w:divBdr>
        </w:div>
        <w:div w:id="2041977435">
          <w:marLeft w:val="1109"/>
          <w:marRight w:val="0"/>
          <w:marTop w:val="107"/>
          <w:marBottom w:val="60"/>
          <w:divBdr>
            <w:top w:val="none" w:sz="0" w:space="0" w:color="auto"/>
            <w:left w:val="none" w:sz="0" w:space="0" w:color="auto"/>
            <w:bottom w:val="none" w:sz="0" w:space="0" w:color="auto"/>
            <w:right w:val="none" w:sz="0" w:space="0" w:color="auto"/>
          </w:divBdr>
        </w:div>
      </w:divsChild>
    </w:div>
    <w:div w:id="1714698064">
      <w:bodyDiv w:val="1"/>
      <w:marLeft w:val="0"/>
      <w:marRight w:val="0"/>
      <w:marTop w:val="0"/>
      <w:marBottom w:val="0"/>
      <w:divBdr>
        <w:top w:val="none" w:sz="0" w:space="0" w:color="auto"/>
        <w:left w:val="none" w:sz="0" w:space="0" w:color="auto"/>
        <w:bottom w:val="none" w:sz="0" w:space="0" w:color="auto"/>
        <w:right w:val="none" w:sz="0" w:space="0" w:color="auto"/>
      </w:divBdr>
    </w:div>
    <w:div w:id="1734502102">
      <w:bodyDiv w:val="1"/>
      <w:marLeft w:val="0"/>
      <w:marRight w:val="0"/>
      <w:marTop w:val="0"/>
      <w:marBottom w:val="0"/>
      <w:divBdr>
        <w:top w:val="none" w:sz="0" w:space="0" w:color="auto"/>
        <w:left w:val="none" w:sz="0" w:space="0" w:color="auto"/>
        <w:bottom w:val="none" w:sz="0" w:space="0" w:color="auto"/>
        <w:right w:val="none" w:sz="0" w:space="0" w:color="auto"/>
      </w:divBdr>
    </w:div>
    <w:div w:id="1914002691">
      <w:bodyDiv w:val="1"/>
      <w:marLeft w:val="0"/>
      <w:marRight w:val="0"/>
      <w:marTop w:val="0"/>
      <w:marBottom w:val="0"/>
      <w:divBdr>
        <w:top w:val="none" w:sz="0" w:space="0" w:color="auto"/>
        <w:left w:val="none" w:sz="0" w:space="0" w:color="auto"/>
        <w:bottom w:val="none" w:sz="0" w:space="0" w:color="auto"/>
        <w:right w:val="none" w:sz="0" w:space="0" w:color="auto"/>
      </w:divBdr>
    </w:div>
    <w:div w:id="1938638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package" Target="embeddings/Microsoft_Visio_Drawing.vsdx"/><Relationship Id="rId39" Type="http://schemas.openxmlformats.org/officeDocument/2006/relationships/footer" Target="footer4.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package" Target="embeddings/Microsoft_Visio_Drawing4.vsdx"/><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2.emf"/><Relationship Id="rId33" Type="http://schemas.openxmlformats.org/officeDocument/2006/relationships/package" Target="embeddings/Microsoft_Visio_Drawing3.vsdx"/><Relationship Id="rId38"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image" Target="media/image1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microsoft.com/office/2011/relationships/commentsExtended" Target="commentsExtended.xml"/><Relationship Id="rId32" Type="http://schemas.openxmlformats.org/officeDocument/2006/relationships/package" Target="embeddings/Microsoft_Visio_Drawing2.vsdx"/><Relationship Id="rId37" Type="http://schemas.openxmlformats.org/officeDocument/2006/relationships/package" Target="embeddings/Microsoft_Visio_Drawing6.vsdx"/><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comments" Target="comments.xml"/><Relationship Id="rId28" Type="http://schemas.openxmlformats.org/officeDocument/2006/relationships/image" Target="media/image14.png"/><Relationship Id="rId36" Type="http://schemas.openxmlformats.org/officeDocument/2006/relationships/package" Target="embeddings/Microsoft_Visio_Drawing5.vsdx"/><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package" Target="embeddings/Microsoft_Visio_Drawing1.vsdx"/><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17.emf"/><Relationship Id="rId43" Type="http://schemas.microsoft.com/office/2016/09/relationships/commentsIds" Target="commentsIds.xml"/></Relationships>
</file>

<file path=word/_rels/footer3.xml.rels><?xml version="1.0" encoding="UTF-8" standalone="yes"?>
<Relationships xmlns="http://schemas.openxmlformats.org/package/2006/relationships"><Relationship Id="rId3" Type="http://schemas.openxmlformats.org/officeDocument/2006/relationships/image" Target="media/image5.emf"/><Relationship Id="rId2" Type="http://schemas.openxmlformats.org/officeDocument/2006/relationships/image" Target="media/image4.emf"/><Relationship Id="rId1" Type="http://schemas.openxmlformats.org/officeDocument/2006/relationships/image" Target="media/image3.jpeg"/><Relationship Id="rId4" Type="http://schemas.openxmlformats.org/officeDocument/2006/relationships/hyperlink" Target="http://www.papersave.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white\Documents\2.%20Templates\PaperSave%20Design%20Documen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900435568DA644B999B497BADD7F016" ma:contentTypeVersion="2" ma:contentTypeDescription="Create a new document." ma:contentTypeScope="" ma:versionID="ca00199f9a64fd1cb31e2a586e935998">
  <xsd:schema xmlns:xsd="http://www.w3.org/2001/XMLSchema" xmlns:xs="http://www.w3.org/2001/XMLSchema" xmlns:p="http://schemas.microsoft.com/office/2006/metadata/properties" xmlns:ns2="7f5f399c-5a00-451d-b01e-d0205fa58e25" targetNamespace="http://schemas.microsoft.com/office/2006/metadata/properties" ma:root="true" ma:fieldsID="d41dd7134375b08ca9eb58775f286151" ns2:_="">
    <xsd:import namespace="7f5f399c-5a00-451d-b01e-d0205fa58e2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5f399c-5a00-451d-b01e-d0205fa58e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FF7BCD-9954-4B8C-AFC5-DF0B8574943F}">
  <ds:schemaRefs>
    <ds:schemaRef ds:uri="http://schemas.microsoft.com/sharepoint/v3/contenttype/forms"/>
  </ds:schemaRefs>
</ds:datastoreItem>
</file>

<file path=customXml/itemProps2.xml><?xml version="1.0" encoding="utf-8"?>
<ds:datastoreItem xmlns:ds="http://schemas.openxmlformats.org/officeDocument/2006/customXml" ds:itemID="{2E50AE26-AEAB-4855-8DF4-D1E5BECCDC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5f399c-5a00-451d-b01e-d0205fa58e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349261-4CFE-46A5-BA51-AFE499F2B2A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97189B2-0565-482C-9231-F6F93A3F3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PaperSave Design Document Template.dot</Template>
  <TotalTime>119</TotalTime>
  <Pages>19</Pages>
  <Words>2227</Words>
  <Characters>12694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PaperSave Documentation Template</vt:lpstr>
    </vt:vector>
  </TitlesOfParts>
  <Company>MBAF</Company>
  <LinksUpToDate>false</LinksUpToDate>
  <CharactersWithSpaces>14892</CharactersWithSpaces>
  <SharedDoc>false</SharedDoc>
  <HLinks>
    <vt:vector size="138" baseType="variant">
      <vt:variant>
        <vt:i4>1835060</vt:i4>
      </vt:variant>
      <vt:variant>
        <vt:i4>128</vt:i4>
      </vt:variant>
      <vt:variant>
        <vt:i4>0</vt:i4>
      </vt:variant>
      <vt:variant>
        <vt:i4>5</vt:i4>
      </vt:variant>
      <vt:variant>
        <vt:lpwstr/>
      </vt:variant>
      <vt:variant>
        <vt:lpwstr>_Toc427178003</vt:lpwstr>
      </vt:variant>
      <vt:variant>
        <vt:i4>1835060</vt:i4>
      </vt:variant>
      <vt:variant>
        <vt:i4>122</vt:i4>
      </vt:variant>
      <vt:variant>
        <vt:i4>0</vt:i4>
      </vt:variant>
      <vt:variant>
        <vt:i4>5</vt:i4>
      </vt:variant>
      <vt:variant>
        <vt:lpwstr/>
      </vt:variant>
      <vt:variant>
        <vt:lpwstr>_Toc427178002</vt:lpwstr>
      </vt:variant>
      <vt:variant>
        <vt:i4>1835060</vt:i4>
      </vt:variant>
      <vt:variant>
        <vt:i4>116</vt:i4>
      </vt:variant>
      <vt:variant>
        <vt:i4>0</vt:i4>
      </vt:variant>
      <vt:variant>
        <vt:i4>5</vt:i4>
      </vt:variant>
      <vt:variant>
        <vt:lpwstr/>
      </vt:variant>
      <vt:variant>
        <vt:lpwstr>_Toc427178001</vt:lpwstr>
      </vt:variant>
      <vt:variant>
        <vt:i4>1835060</vt:i4>
      </vt:variant>
      <vt:variant>
        <vt:i4>110</vt:i4>
      </vt:variant>
      <vt:variant>
        <vt:i4>0</vt:i4>
      </vt:variant>
      <vt:variant>
        <vt:i4>5</vt:i4>
      </vt:variant>
      <vt:variant>
        <vt:lpwstr/>
      </vt:variant>
      <vt:variant>
        <vt:lpwstr>_Toc427178000</vt:lpwstr>
      </vt:variant>
      <vt:variant>
        <vt:i4>1703997</vt:i4>
      </vt:variant>
      <vt:variant>
        <vt:i4>104</vt:i4>
      </vt:variant>
      <vt:variant>
        <vt:i4>0</vt:i4>
      </vt:variant>
      <vt:variant>
        <vt:i4>5</vt:i4>
      </vt:variant>
      <vt:variant>
        <vt:lpwstr/>
      </vt:variant>
      <vt:variant>
        <vt:lpwstr>_Toc427177999</vt:lpwstr>
      </vt:variant>
      <vt:variant>
        <vt:i4>1703997</vt:i4>
      </vt:variant>
      <vt:variant>
        <vt:i4>98</vt:i4>
      </vt:variant>
      <vt:variant>
        <vt:i4>0</vt:i4>
      </vt:variant>
      <vt:variant>
        <vt:i4>5</vt:i4>
      </vt:variant>
      <vt:variant>
        <vt:lpwstr/>
      </vt:variant>
      <vt:variant>
        <vt:lpwstr>_Toc427177998</vt:lpwstr>
      </vt:variant>
      <vt:variant>
        <vt:i4>1703997</vt:i4>
      </vt:variant>
      <vt:variant>
        <vt:i4>92</vt:i4>
      </vt:variant>
      <vt:variant>
        <vt:i4>0</vt:i4>
      </vt:variant>
      <vt:variant>
        <vt:i4>5</vt:i4>
      </vt:variant>
      <vt:variant>
        <vt:lpwstr/>
      </vt:variant>
      <vt:variant>
        <vt:lpwstr>_Toc427177997</vt:lpwstr>
      </vt:variant>
      <vt:variant>
        <vt:i4>1703997</vt:i4>
      </vt:variant>
      <vt:variant>
        <vt:i4>86</vt:i4>
      </vt:variant>
      <vt:variant>
        <vt:i4>0</vt:i4>
      </vt:variant>
      <vt:variant>
        <vt:i4>5</vt:i4>
      </vt:variant>
      <vt:variant>
        <vt:lpwstr/>
      </vt:variant>
      <vt:variant>
        <vt:lpwstr>_Toc427177996</vt:lpwstr>
      </vt:variant>
      <vt:variant>
        <vt:i4>1703997</vt:i4>
      </vt:variant>
      <vt:variant>
        <vt:i4>80</vt:i4>
      </vt:variant>
      <vt:variant>
        <vt:i4>0</vt:i4>
      </vt:variant>
      <vt:variant>
        <vt:i4>5</vt:i4>
      </vt:variant>
      <vt:variant>
        <vt:lpwstr/>
      </vt:variant>
      <vt:variant>
        <vt:lpwstr>_Toc427177995</vt:lpwstr>
      </vt:variant>
      <vt:variant>
        <vt:i4>1703997</vt:i4>
      </vt:variant>
      <vt:variant>
        <vt:i4>74</vt:i4>
      </vt:variant>
      <vt:variant>
        <vt:i4>0</vt:i4>
      </vt:variant>
      <vt:variant>
        <vt:i4>5</vt:i4>
      </vt:variant>
      <vt:variant>
        <vt:lpwstr/>
      </vt:variant>
      <vt:variant>
        <vt:lpwstr>_Toc427177994</vt:lpwstr>
      </vt:variant>
      <vt:variant>
        <vt:i4>1703997</vt:i4>
      </vt:variant>
      <vt:variant>
        <vt:i4>68</vt:i4>
      </vt:variant>
      <vt:variant>
        <vt:i4>0</vt:i4>
      </vt:variant>
      <vt:variant>
        <vt:i4>5</vt:i4>
      </vt:variant>
      <vt:variant>
        <vt:lpwstr/>
      </vt:variant>
      <vt:variant>
        <vt:lpwstr>_Toc427177993</vt:lpwstr>
      </vt:variant>
      <vt:variant>
        <vt:i4>1703997</vt:i4>
      </vt:variant>
      <vt:variant>
        <vt:i4>62</vt:i4>
      </vt:variant>
      <vt:variant>
        <vt:i4>0</vt:i4>
      </vt:variant>
      <vt:variant>
        <vt:i4>5</vt:i4>
      </vt:variant>
      <vt:variant>
        <vt:lpwstr/>
      </vt:variant>
      <vt:variant>
        <vt:lpwstr>_Toc427177992</vt:lpwstr>
      </vt:variant>
      <vt:variant>
        <vt:i4>1703997</vt:i4>
      </vt:variant>
      <vt:variant>
        <vt:i4>56</vt:i4>
      </vt:variant>
      <vt:variant>
        <vt:i4>0</vt:i4>
      </vt:variant>
      <vt:variant>
        <vt:i4>5</vt:i4>
      </vt:variant>
      <vt:variant>
        <vt:lpwstr/>
      </vt:variant>
      <vt:variant>
        <vt:lpwstr>_Toc427177991</vt:lpwstr>
      </vt:variant>
      <vt:variant>
        <vt:i4>1703997</vt:i4>
      </vt:variant>
      <vt:variant>
        <vt:i4>50</vt:i4>
      </vt:variant>
      <vt:variant>
        <vt:i4>0</vt:i4>
      </vt:variant>
      <vt:variant>
        <vt:i4>5</vt:i4>
      </vt:variant>
      <vt:variant>
        <vt:lpwstr/>
      </vt:variant>
      <vt:variant>
        <vt:lpwstr>_Toc427177990</vt:lpwstr>
      </vt:variant>
      <vt:variant>
        <vt:i4>1769533</vt:i4>
      </vt:variant>
      <vt:variant>
        <vt:i4>44</vt:i4>
      </vt:variant>
      <vt:variant>
        <vt:i4>0</vt:i4>
      </vt:variant>
      <vt:variant>
        <vt:i4>5</vt:i4>
      </vt:variant>
      <vt:variant>
        <vt:lpwstr/>
      </vt:variant>
      <vt:variant>
        <vt:lpwstr>_Toc427177989</vt:lpwstr>
      </vt:variant>
      <vt:variant>
        <vt:i4>1769533</vt:i4>
      </vt:variant>
      <vt:variant>
        <vt:i4>38</vt:i4>
      </vt:variant>
      <vt:variant>
        <vt:i4>0</vt:i4>
      </vt:variant>
      <vt:variant>
        <vt:i4>5</vt:i4>
      </vt:variant>
      <vt:variant>
        <vt:lpwstr/>
      </vt:variant>
      <vt:variant>
        <vt:lpwstr>_Toc427177988</vt:lpwstr>
      </vt:variant>
      <vt:variant>
        <vt:i4>1769533</vt:i4>
      </vt:variant>
      <vt:variant>
        <vt:i4>32</vt:i4>
      </vt:variant>
      <vt:variant>
        <vt:i4>0</vt:i4>
      </vt:variant>
      <vt:variant>
        <vt:i4>5</vt:i4>
      </vt:variant>
      <vt:variant>
        <vt:lpwstr/>
      </vt:variant>
      <vt:variant>
        <vt:lpwstr>_Toc427177987</vt:lpwstr>
      </vt:variant>
      <vt:variant>
        <vt:i4>1769533</vt:i4>
      </vt:variant>
      <vt:variant>
        <vt:i4>26</vt:i4>
      </vt:variant>
      <vt:variant>
        <vt:i4>0</vt:i4>
      </vt:variant>
      <vt:variant>
        <vt:i4>5</vt:i4>
      </vt:variant>
      <vt:variant>
        <vt:lpwstr/>
      </vt:variant>
      <vt:variant>
        <vt:lpwstr>_Toc427177986</vt:lpwstr>
      </vt:variant>
      <vt:variant>
        <vt:i4>1769533</vt:i4>
      </vt:variant>
      <vt:variant>
        <vt:i4>20</vt:i4>
      </vt:variant>
      <vt:variant>
        <vt:i4>0</vt:i4>
      </vt:variant>
      <vt:variant>
        <vt:i4>5</vt:i4>
      </vt:variant>
      <vt:variant>
        <vt:lpwstr/>
      </vt:variant>
      <vt:variant>
        <vt:lpwstr>_Toc427177985</vt:lpwstr>
      </vt:variant>
      <vt:variant>
        <vt:i4>1769533</vt:i4>
      </vt:variant>
      <vt:variant>
        <vt:i4>14</vt:i4>
      </vt:variant>
      <vt:variant>
        <vt:i4>0</vt:i4>
      </vt:variant>
      <vt:variant>
        <vt:i4>5</vt:i4>
      </vt:variant>
      <vt:variant>
        <vt:lpwstr/>
      </vt:variant>
      <vt:variant>
        <vt:lpwstr>_Toc427177984</vt:lpwstr>
      </vt:variant>
      <vt:variant>
        <vt:i4>1769533</vt:i4>
      </vt:variant>
      <vt:variant>
        <vt:i4>8</vt:i4>
      </vt:variant>
      <vt:variant>
        <vt:i4>0</vt:i4>
      </vt:variant>
      <vt:variant>
        <vt:i4>5</vt:i4>
      </vt:variant>
      <vt:variant>
        <vt:lpwstr/>
      </vt:variant>
      <vt:variant>
        <vt:lpwstr>_Toc427177983</vt:lpwstr>
      </vt:variant>
      <vt:variant>
        <vt:i4>1769533</vt:i4>
      </vt:variant>
      <vt:variant>
        <vt:i4>2</vt:i4>
      </vt:variant>
      <vt:variant>
        <vt:i4>0</vt:i4>
      </vt:variant>
      <vt:variant>
        <vt:i4>5</vt:i4>
      </vt:variant>
      <vt:variant>
        <vt:lpwstr/>
      </vt:variant>
      <vt:variant>
        <vt:lpwstr>_Toc427177982</vt:lpwstr>
      </vt:variant>
      <vt:variant>
        <vt:i4>5439504</vt:i4>
      </vt:variant>
      <vt:variant>
        <vt:i4>3</vt:i4>
      </vt:variant>
      <vt:variant>
        <vt:i4>0</vt:i4>
      </vt:variant>
      <vt:variant>
        <vt:i4>5</vt:i4>
      </vt:variant>
      <vt:variant>
        <vt:lpwstr>http://www.papersave.com/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PaperSave Documentation Template</dc:title>
  <dc:subject/>
  <dc:creator>White, Jessica</dc:creator>
  <cp:keywords/>
  <dc:description/>
  <cp:lastModifiedBy>Patel, Abhishek</cp:lastModifiedBy>
  <cp:revision>27</cp:revision>
  <cp:lastPrinted>2018-05-24T13:50:00Z</cp:lastPrinted>
  <dcterms:created xsi:type="dcterms:W3CDTF">2018-08-13T14:53:00Z</dcterms:created>
  <dcterms:modified xsi:type="dcterms:W3CDTF">2018-08-14T13:59:00Z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0x0101009900435568DA644B999B497BADD7F016</vt:lpwstr>
  </property>
  <property fmtid="{D5CDD505-2E9C-101B-9397-08002B2CF9AE}" pid="3" name="ftp">
    <vt:lpwstr>, </vt:lpwstr>
  </property>
  <property fmtid="{D5CDD505-2E9C-101B-9397-08002B2CF9AE}" pid="4" name="EDOID">
    <vt:i4>6031296</vt:i4>
  </property>
</Properties>
</file>